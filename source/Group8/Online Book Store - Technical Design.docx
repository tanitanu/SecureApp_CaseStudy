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C35EF5" w:rsidRPr="00014DE9" w:rsidRDefault="00C35EF5" w:rsidP="00007C8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0A37501D" w14:textId="77777777" w:rsidR="00C35EF5" w:rsidRPr="00014DE9" w:rsidRDefault="00C35EF5" w:rsidP="00007C8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DAB6C7B" w14:textId="77777777" w:rsidR="00C35EF5" w:rsidRPr="00014DE9" w:rsidRDefault="00C35EF5" w:rsidP="00881B0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A39BBE3" w14:textId="77777777" w:rsidR="002F2AE2" w:rsidRPr="00014DE9" w:rsidRDefault="002F2AE2" w:rsidP="002F2AE2">
      <w:pPr>
        <w:pStyle w:val="BodyText"/>
        <w:jc w:val="center"/>
        <w:rPr>
          <w:rFonts w:asciiTheme="minorHAnsi" w:hAnsiTheme="minorHAnsi" w:cstheme="minorHAnsi"/>
          <w:sz w:val="20"/>
          <w:szCs w:val="20"/>
        </w:rPr>
      </w:pPr>
    </w:p>
    <w:p w14:paraId="340F0CA7" w14:textId="27AC19AF" w:rsidR="001D1546" w:rsidRPr="0043517C" w:rsidRDefault="0043517C" w:rsidP="001D1546">
      <w:pPr>
        <w:pStyle w:val="BodyText"/>
        <w:jc w:val="center"/>
        <w:rPr>
          <w:rFonts w:asciiTheme="minorHAnsi" w:hAnsiTheme="minorHAnsi" w:cstheme="minorHAnsi"/>
          <w:sz w:val="44"/>
          <w:szCs w:val="20"/>
          <w:lang w:val="en-US"/>
        </w:rPr>
      </w:pPr>
      <w:r>
        <w:rPr>
          <w:rFonts w:asciiTheme="minorHAnsi" w:hAnsiTheme="minorHAnsi" w:cstheme="minorHAnsi"/>
          <w:sz w:val="44"/>
          <w:szCs w:val="20"/>
          <w:lang w:val="en-US"/>
        </w:rPr>
        <w:t>.Net Forte Training</w:t>
      </w:r>
    </w:p>
    <w:p w14:paraId="6E2BE56C" w14:textId="6FF5563F" w:rsidR="004165DF" w:rsidRPr="00014DE9" w:rsidRDefault="0043517C" w:rsidP="0040311B">
      <w:pPr>
        <w:pStyle w:val="BodyText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bookmarkStart w:id="0" w:name="_Hlk65160023"/>
      <w:r>
        <w:rPr>
          <w:rFonts w:asciiTheme="minorHAnsi" w:hAnsiTheme="minorHAnsi" w:cstheme="minorHAnsi"/>
          <w:sz w:val="44"/>
          <w:szCs w:val="44"/>
          <w:lang w:val="en-US"/>
        </w:rPr>
        <w:t>Case Study</w:t>
      </w:r>
    </w:p>
    <w:p w14:paraId="76EAFAEC" w14:textId="76E1F865" w:rsidR="0040311B" w:rsidRDefault="005E5DA2" w:rsidP="0040311B">
      <w:pPr>
        <w:pStyle w:val="BodyText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>Online Book Store</w:t>
      </w:r>
    </w:p>
    <w:p w14:paraId="527ED164" w14:textId="77777777" w:rsidR="005E5DA2" w:rsidRPr="00014DE9" w:rsidRDefault="005E5DA2" w:rsidP="0040311B">
      <w:pPr>
        <w:pStyle w:val="BodyTex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bookmarkEnd w:id="0"/>
    <w:p w14:paraId="519BA2D8" w14:textId="23AE3B76" w:rsidR="00711FFA" w:rsidRPr="00014DE9" w:rsidRDefault="00711FFA" w:rsidP="00711FFA">
      <w:pPr>
        <w:pStyle w:val="Title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fldChar w:fldCharType="begin"/>
      </w:r>
      <w:r w:rsidRPr="00014DE9">
        <w:rPr>
          <w:rFonts w:asciiTheme="minorHAnsi" w:hAnsiTheme="minorHAnsi" w:cstheme="minorHAnsi"/>
          <w:sz w:val="20"/>
          <w:szCs w:val="20"/>
        </w:rPr>
        <w:instrText xml:space="preserve"> DOCPROPERTY  Title  \* MERGEFORMAT </w:instrText>
      </w:r>
      <w:r w:rsidRPr="00014DE9">
        <w:rPr>
          <w:rFonts w:asciiTheme="minorHAnsi" w:hAnsiTheme="minorHAnsi" w:cstheme="minorHAnsi"/>
          <w:sz w:val="20"/>
          <w:szCs w:val="20"/>
        </w:rPr>
        <w:fldChar w:fldCharType="separate"/>
      </w:r>
      <w:r w:rsidR="00A402F3" w:rsidRPr="00014DE9">
        <w:rPr>
          <w:rFonts w:asciiTheme="minorHAnsi" w:hAnsiTheme="minorHAnsi" w:cstheme="minorHAnsi"/>
          <w:sz w:val="20"/>
          <w:szCs w:val="20"/>
        </w:rPr>
        <w:t>Technical</w:t>
      </w:r>
      <w:r w:rsidRPr="00014DE9">
        <w:rPr>
          <w:rFonts w:asciiTheme="minorHAnsi" w:hAnsiTheme="minorHAnsi" w:cstheme="minorHAnsi"/>
          <w:sz w:val="20"/>
          <w:szCs w:val="20"/>
        </w:rPr>
        <w:t xml:space="preserve"> Design Document</w:t>
      </w:r>
      <w:r w:rsidRPr="00014DE9">
        <w:rPr>
          <w:rFonts w:asciiTheme="minorHAnsi" w:hAnsiTheme="minorHAnsi" w:cstheme="minorHAnsi"/>
          <w:sz w:val="20"/>
          <w:szCs w:val="20"/>
        </w:rPr>
        <w:fldChar w:fldCharType="end"/>
      </w:r>
    </w:p>
    <w:p w14:paraId="41C8F396" w14:textId="77777777" w:rsidR="00711FFA" w:rsidRPr="00014DE9" w:rsidRDefault="00711FFA" w:rsidP="00711FFA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72A3D3EC" w14:textId="77777777" w:rsidR="00711FFA" w:rsidRPr="00014DE9" w:rsidRDefault="00711FFA" w:rsidP="00711FFA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0D0B940D" w14:textId="77777777" w:rsidR="00711FFA" w:rsidRPr="00014DE9" w:rsidRDefault="00711FFA" w:rsidP="00711FFA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0E27B00A" w14:textId="77777777" w:rsidR="00711FFA" w:rsidRPr="00014DE9" w:rsidRDefault="00711FFA" w:rsidP="003A7BE5">
      <w:pPr>
        <w:pStyle w:val="BodyText"/>
        <w:jc w:val="center"/>
        <w:rPr>
          <w:rFonts w:asciiTheme="minorHAnsi" w:hAnsiTheme="minorHAnsi" w:cstheme="minorHAnsi"/>
          <w:sz w:val="20"/>
          <w:szCs w:val="20"/>
        </w:rPr>
      </w:pPr>
    </w:p>
    <w:p w14:paraId="55233BDC" w14:textId="5AE71F6A" w:rsidR="00711FFA" w:rsidRPr="00014DE9" w:rsidRDefault="00852BB5" w:rsidP="02C0B0E1">
      <w:pPr>
        <w:pStyle w:val="Heading7"/>
        <w:rPr>
          <w:rFonts w:asciiTheme="minorHAnsi" w:hAnsiTheme="minorHAnsi" w:cstheme="minorHAnsi"/>
          <w:sz w:val="20"/>
          <w:szCs w:val="20"/>
          <w:lang w:val="en-US"/>
        </w:rPr>
      </w:pPr>
      <w:r w:rsidRPr="00014DE9">
        <w:rPr>
          <w:rFonts w:asciiTheme="minorHAnsi" w:hAnsiTheme="minorHAnsi" w:cstheme="minorHAnsi"/>
          <w:sz w:val="20"/>
          <w:szCs w:val="20"/>
        </w:rPr>
        <w:t xml:space="preserve">Version </w:t>
      </w:r>
      <w:r w:rsidR="00E63BBA" w:rsidRPr="00014DE9">
        <w:rPr>
          <w:rFonts w:asciiTheme="minorHAnsi" w:hAnsiTheme="minorHAnsi" w:cstheme="minorHAnsi"/>
          <w:sz w:val="20"/>
          <w:szCs w:val="20"/>
        </w:rPr>
        <w:t>0.</w:t>
      </w:r>
      <w:r w:rsidR="25C7A526" w:rsidRPr="00014DE9">
        <w:rPr>
          <w:rFonts w:asciiTheme="minorHAnsi" w:hAnsiTheme="minorHAnsi" w:cstheme="minorHAnsi"/>
          <w:sz w:val="20"/>
          <w:szCs w:val="20"/>
        </w:rPr>
        <w:t>1</w:t>
      </w:r>
    </w:p>
    <w:p w14:paraId="7FBF9D36" w14:textId="31889E44" w:rsidR="00711FFA" w:rsidRPr="00014DE9" w:rsidRDefault="25C7A526" w:rsidP="00646AED">
      <w:pPr>
        <w:pStyle w:val="Heading7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  <w:lang w:val="en-US"/>
        </w:rPr>
        <w:t xml:space="preserve">December </w:t>
      </w:r>
      <w:r w:rsidR="00B3542C" w:rsidRPr="00014DE9">
        <w:rPr>
          <w:rFonts w:asciiTheme="minorHAnsi" w:hAnsiTheme="minorHAnsi" w:cstheme="minorHAnsi"/>
          <w:sz w:val="20"/>
          <w:szCs w:val="20"/>
          <w:lang w:val="en-US"/>
        </w:rPr>
        <w:t>202</w:t>
      </w:r>
      <w:r w:rsidR="0022795B" w:rsidRPr="00014DE9">
        <w:rPr>
          <w:rFonts w:asciiTheme="minorHAnsi" w:hAnsiTheme="minorHAnsi" w:cstheme="minorHAnsi"/>
          <w:sz w:val="20"/>
          <w:szCs w:val="20"/>
          <w:lang w:val="en-US"/>
        </w:rPr>
        <w:t>2</w:t>
      </w:r>
    </w:p>
    <w:p w14:paraId="60061E4C" w14:textId="77777777" w:rsidR="00711FFA" w:rsidRPr="00014DE9" w:rsidRDefault="00711FFA" w:rsidP="00646AED">
      <w:pPr>
        <w:pStyle w:val="Heading7"/>
        <w:rPr>
          <w:rFonts w:asciiTheme="minorHAnsi" w:hAnsiTheme="minorHAnsi" w:cstheme="minorHAnsi"/>
          <w:sz w:val="20"/>
          <w:szCs w:val="20"/>
        </w:rPr>
      </w:pPr>
    </w:p>
    <w:p w14:paraId="1AE77D81" w14:textId="6058B390" w:rsidR="00711FFA" w:rsidRPr="00014DE9" w:rsidRDefault="006E58E7" w:rsidP="00646AED">
      <w:pPr>
        <w:pStyle w:val="Heading7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 xml:space="preserve">Internal </w:t>
      </w:r>
      <w:r w:rsidR="00996D87" w:rsidRPr="00014DE9">
        <w:rPr>
          <w:rFonts w:asciiTheme="minorHAnsi" w:hAnsiTheme="minorHAnsi" w:cstheme="minorHAnsi"/>
          <w:sz w:val="20"/>
          <w:szCs w:val="20"/>
          <w:lang w:val="en-US"/>
        </w:rPr>
        <w:t>U</w:t>
      </w:r>
      <w:r w:rsidRPr="00014DE9">
        <w:rPr>
          <w:rFonts w:asciiTheme="minorHAnsi" w:hAnsiTheme="minorHAnsi" w:cstheme="minorHAnsi"/>
          <w:sz w:val="20"/>
          <w:szCs w:val="20"/>
        </w:rPr>
        <w:t xml:space="preserve">se </w:t>
      </w:r>
      <w:r w:rsidR="00996D87" w:rsidRPr="00014DE9">
        <w:rPr>
          <w:rFonts w:asciiTheme="minorHAnsi" w:hAnsiTheme="minorHAnsi" w:cstheme="minorHAnsi"/>
          <w:sz w:val="20"/>
          <w:szCs w:val="20"/>
          <w:lang w:val="en-US"/>
        </w:rPr>
        <w:t>O</w:t>
      </w:r>
      <w:proofErr w:type="spellStart"/>
      <w:r w:rsidRPr="00014DE9">
        <w:rPr>
          <w:rFonts w:asciiTheme="minorHAnsi" w:hAnsiTheme="minorHAnsi" w:cstheme="minorHAnsi"/>
          <w:sz w:val="20"/>
          <w:szCs w:val="20"/>
        </w:rPr>
        <w:t>nly</w:t>
      </w:r>
      <w:proofErr w:type="spellEnd"/>
    </w:p>
    <w:p w14:paraId="44EAFD9C" w14:textId="77777777" w:rsidR="00711FFA" w:rsidRPr="00014DE9" w:rsidRDefault="00711FFA" w:rsidP="00711FFA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4B94D5A5" w14:textId="77777777" w:rsidR="00966CA5" w:rsidRPr="00014DE9" w:rsidRDefault="00966CA5" w:rsidP="0080716E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3DEEC669" w14:textId="77777777" w:rsidR="00966CA5" w:rsidRPr="00014DE9" w:rsidRDefault="00966CA5" w:rsidP="00881B0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3656B9AB" w14:textId="77777777" w:rsidR="00BE5860" w:rsidRPr="00014DE9" w:rsidRDefault="00BE5860" w:rsidP="00881B0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049F31CB" w14:textId="77777777" w:rsidR="00BE5860" w:rsidRPr="00014DE9" w:rsidRDefault="00BE5860" w:rsidP="00881B0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2486C05" w14:textId="77777777" w:rsidR="003972D2" w:rsidRPr="00014DE9" w:rsidRDefault="003972D2" w:rsidP="00881B0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725ED14D" w14:textId="77777777" w:rsidR="0054212F" w:rsidRDefault="00537397" w:rsidP="00711FFA">
      <w:pPr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 xml:space="preserve">         </w:t>
      </w:r>
    </w:p>
    <w:p w14:paraId="7FB3A87D" w14:textId="77777777" w:rsidR="00CA47E7" w:rsidRDefault="00CA47E7" w:rsidP="00711FFA">
      <w:pPr>
        <w:rPr>
          <w:rFonts w:asciiTheme="minorHAnsi" w:hAnsiTheme="minorHAnsi" w:cstheme="minorHAnsi"/>
          <w:sz w:val="20"/>
          <w:szCs w:val="20"/>
        </w:rPr>
      </w:pPr>
    </w:p>
    <w:p w14:paraId="679E9125" w14:textId="77777777" w:rsidR="00CA47E7" w:rsidRDefault="00CA47E7" w:rsidP="00711FFA">
      <w:pPr>
        <w:rPr>
          <w:rFonts w:asciiTheme="minorHAnsi" w:hAnsiTheme="minorHAnsi" w:cstheme="minorHAnsi"/>
          <w:sz w:val="20"/>
          <w:szCs w:val="20"/>
        </w:rPr>
      </w:pPr>
    </w:p>
    <w:p w14:paraId="4C674B3E" w14:textId="77777777" w:rsidR="00CA47E7" w:rsidRDefault="00CA47E7" w:rsidP="00711FFA">
      <w:pPr>
        <w:rPr>
          <w:rFonts w:asciiTheme="minorHAnsi" w:hAnsiTheme="minorHAnsi" w:cstheme="minorHAnsi"/>
          <w:sz w:val="20"/>
          <w:szCs w:val="20"/>
        </w:rPr>
      </w:pPr>
    </w:p>
    <w:p w14:paraId="71D6C2DB" w14:textId="77777777" w:rsidR="00CA47E7" w:rsidRDefault="00CA47E7" w:rsidP="00711FFA">
      <w:pPr>
        <w:rPr>
          <w:rFonts w:asciiTheme="minorHAnsi" w:hAnsiTheme="minorHAnsi" w:cstheme="minorHAnsi"/>
          <w:sz w:val="20"/>
          <w:szCs w:val="20"/>
        </w:rPr>
      </w:pPr>
    </w:p>
    <w:p w14:paraId="74F52647" w14:textId="77777777" w:rsidR="00CA47E7" w:rsidRDefault="00CA47E7" w:rsidP="00711FFA">
      <w:pPr>
        <w:rPr>
          <w:rFonts w:asciiTheme="minorHAnsi" w:hAnsiTheme="minorHAnsi" w:cstheme="minorHAnsi"/>
          <w:sz w:val="20"/>
          <w:szCs w:val="20"/>
        </w:rPr>
      </w:pPr>
    </w:p>
    <w:p w14:paraId="1C81E3A1" w14:textId="77777777" w:rsidR="00CA47E7" w:rsidRDefault="00CA47E7" w:rsidP="00711FFA">
      <w:pPr>
        <w:rPr>
          <w:rFonts w:asciiTheme="minorHAnsi" w:hAnsiTheme="minorHAnsi" w:cstheme="minorHAnsi"/>
          <w:sz w:val="20"/>
          <w:szCs w:val="20"/>
        </w:rPr>
      </w:pPr>
    </w:p>
    <w:p w14:paraId="168188D9" w14:textId="77777777" w:rsidR="00CA47E7" w:rsidRDefault="00CA47E7" w:rsidP="00711FFA">
      <w:pPr>
        <w:rPr>
          <w:rFonts w:asciiTheme="minorHAnsi" w:hAnsiTheme="minorHAnsi" w:cstheme="minorHAnsi"/>
          <w:sz w:val="20"/>
          <w:szCs w:val="20"/>
        </w:rPr>
      </w:pPr>
    </w:p>
    <w:p w14:paraId="77C3736B" w14:textId="77777777" w:rsidR="00CA47E7" w:rsidRDefault="00CA47E7" w:rsidP="00711FFA">
      <w:pPr>
        <w:rPr>
          <w:rFonts w:asciiTheme="minorHAnsi" w:hAnsiTheme="minorHAnsi" w:cstheme="minorHAnsi"/>
          <w:sz w:val="20"/>
          <w:szCs w:val="20"/>
        </w:rPr>
      </w:pPr>
    </w:p>
    <w:p w14:paraId="62ECECFE" w14:textId="77777777" w:rsidR="00CA47E7" w:rsidRDefault="00CA47E7" w:rsidP="00711FFA">
      <w:pPr>
        <w:rPr>
          <w:rFonts w:asciiTheme="minorHAnsi" w:hAnsiTheme="minorHAnsi" w:cstheme="minorHAnsi"/>
          <w:sz w:val="20"/>
          <w:szCs w:val="20"/>
        </w:rPr>
      </w:pPr>
    </w:p>
    <w:p w14:paraId="3892B56B" w14:textId="77777777" w:rsidR="00CA47E7" w:rsidRDefault="00CA47E7" w:rsidP="00711FFA">
      <w:pPr>
        <w:rPr>
          <w:rFonts w:asciiTheme="minorHAnsi" w:hAnsiTheme="minorHAnsi" w:cstheme="minorHAnsi"/>
          <w:sz w:val="20"/>
          <w:szCs w:val="20"/>
        </w:rPr>
      </w:pPr>
    </w:p>
    <w:p w14:paraId="048A68B7" w14:textId="77777777" w:rsidR="00CA47E7" w:rsidRPr="00014DE9" w:rsidRDefault="00CA47E7" w:rsidP="00711FFA">
      <w:pPr>
        <w:rPr>
          <w:rFonts w:asciiTheme="minorHAnsi" w:hAnsiTheme="minorHAnsi" w:cstheme="minorHAnsi"/>
          <w:sz w:val="20"/>
          <w:szCs w:val="20"/>
        </w:rPr>
      </w:pPr>
    </w:p>
    <w:p w14:paraId="5512C82E" w14:textId="77777777" w:rsidR="006251F3" w:rsidRPr="00014DE9" w:rsidRDefault="00537397" w:rsidP="00711FFA">
      <w:pPr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 xml:space="preserve">                </w:t>
      </w:r>
    </w:p>
    <w:p w14:paraId="58E462DF" w14:textId="77777777" w:rsidR="002E0EAE" w:rsidRPr="00014DE9" w:rsidRDefault="002E0EAE" w:rsidP="002B060C">
      <w:pPr>
        <w:pStyle w:val="Heading5"/>
        <w:rPr>
          <w:rFonts w:asciiTheme="minorHAnsi" w:hAnsiTheme="minorHAnsi" w:cstheme="minorHAnsi"/>
          <w:sz w:val="20"/>
          <w:szCs w:val="20"/>
        </w:rPr>
      </w:pPr>
      <w:bookmarkStart w:id="1" w:name="BMLowerBlock"/>
      <w:bookmarkEnd w:id="1"/>
      <w:r w:rsidRPr="00014DE9">
        <w:rPr>
          <w:rFonts w:asciiTheme="minorHAnsi" w:hAnsiTheme="minorHAnsi" w:cstheme="minorHAnsi"/>
          <w:sz w:val="20"/>
          <w:szCs w:val="20"/>
        </w:rPr>
        <w:lastRenderedPageBreak/>
        <w:t>Document History</w:t>
      </w:r>
    </w:p>
    <w:tbl>
      <w:tblPr>
        <w:tblW w:w="9085" w:type="dxa"/>
        <w:tblLayout w:type="fixed"/>
        <w:tblCellMar>
          <w:top w:w="86" w:type="dxa"/>
          <w:left w:w="85" w:type="dxa"/>
          <w:bottom w:w="86" w:type="dxa"/>
          <w:right w:w="85" w:type="dxa"/>
        </w:tblCellMar>
        <w:tblLook w:val="0000" w:firstRow="0" w:lastRow="0" w:firstColumn="0" w:lastColumn="0" w:noHBand="0" w:noVBand="0"/>
      </w:tblPr>
      <w:tblGrid>
        <w:gridCol w:w="603"/>
        <w:gridCol w:w="1173"/>
        <w:gridCol w:w="1729"/>
        <w:gridCol w:w="990"/>
        <w:gridCol w:w="4590"/>
      </w:tblGrid>
      <w:tr w:rsidR="00A91985" w:rsidRPr="00014DE9" w14:paraId="162D3A2C" w14:textId="77777777" w:rsidTr="00A91985">
        <w:trPr>
          <w:cantSplit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B814A1E" w14:textId="1739D4F5" w:rsidR="002E0EAE" w:rsidRPr="00014DE9" w:rsidRDefault="00996D87" w:rsidP="0044198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v.</w:t>
            </w:r>
            <w:r w:rsidR="002E0EAE" w:rsidRPr="00014DE9">
              <w:rPr>
                <w:rFonts w:asciiTheme="minorHAnsi" w:hAnsiTheme="minorHAnsi" w:cstheme="minorHAnsi"/>
                <w:sz w:val="20"/>
                <w:szCs w:val="20"/>
              </w:rPr>
              <w:t xml:space="preserve"> #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91072FA" w14:textId="77777777" w:rsidR="002E0EAE" w:rsidRPr="00014DE9" w:rsidRDefault="002E0EAE" w:rsidP="0044198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D7D566F" w14:textId="77777777" w:rsidR="002E0EAE" w:rsidRPr="00014DE9" w:rsidRDefault="002E0EAE" w:rsidP="0044198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Author, Org Unit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B9FBFDD" w14:textId="77777777" w:rsidR="002E0EAE" w:rsidRPr="00014DE9" w:rsidRDefault="002E0EAE" w:rsidP="0044198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Status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796D675" w14:textId="77777777" w:rsidR="002E0EAE" w:rsidRPr="00014DE9" w:rsidRDefault="002E0EAE" w:rsidP="0044198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Comment / Description of Change</w:t>
            </w:r>
          </w:p>
        </w:tc>
      </w:tr>
      <w:tr w:rsidR="00A91985" w:rsidRPr="00014DE9" w14:paraId="7B99A53B" w14:textId="77777777" w:rsidTr="00A91985">
        <w:trPr>
          <w:cantSplit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4A5A7" w14:textId="77777777" w:rsidR="002E0EAE" w:rsidRPr="004F5C88" w:rsidRDefault="008C7F33" w:rsidP="0044198C">
            <w:pPr>
              <w:pStyle w:val="BodyText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F5C88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0</w:t>
            </w:r>
            <w:r w:rsidR="00BB5E89" w:rsidRPr="004F5C88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.1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3481" w14:textId="5A1BCCFF" w:rsidR="002E0EAE" w:rsidRPr="004F5C88" w:rsidRDefault="002804EE" w:rsidP="0044198C">
            <w:pPr>
              <w:pStyle w:val="BodyText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  <w:r w:rsidR="0022795B" w:rsidRPr="004F5C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05</w:t>
            </w:r>
            <w:r w:rsidR="0022795B" w:rsidRPr="004F5C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71DB1" w14:textId="61D94EF9" w:rsidR="005C64EF" w:rsidRPr="005E5DA2" w:rsidRDefault="005E5DA2" w:rsidP="0044198C">
            <w:pPr>
              <w:pStyle w:val="BodyText"/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Sagar Parit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35C0A" w14:textId="77777777" w:rsidR="002E0EAE" w:rsidRPr="004F5C88" w:rsidRDefault="006C1A88" w:rsidP="0044198C">
            <w:pPr>
              <w:pStyle w:val="BodyText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F5C88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Draft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EDAD" w14:textId="77777777" w:rsidR="002E0EAE" w:rsidRPr="004F5C88" w:rsidRDefault="006C1A88" w:rsidP="0044198C">
            <w:pPr>
              <w:pStyle w:val="BodyText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4F5C88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Initial </w:t>
            </w:r>
            <w:r w:rsidR="008D3D17" w:rsidRPr="004F5C88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Technical </w:t>
            </w:r>
            <w:r w:rsidRPr="004F5C88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detailed design</w:t>
            </w:r>
            <w:r w:rsidR="00280413" w:rsidRPr="004F5C88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A91985" w:rsidRPr="00014DE9" w14:paraId="34061A72" w14:textId="77777777" w:rsidTr="00A91985">
        <w:trPr>
          <w:cantSplit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F617B" w14:textId="69249391" w:rsidR="0022795B" w:rsidRPr="004F5C88" w:rsidRDefault="0022795B" w:rsidP="0044198C">
            <w:pPr>
              <w:pStyle w:val="BodyText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82C1" w14:textId="5480B820" w:rsidR="0022795B" w:rsidRPr="004F5C88" w:rsidRDefault="0022795B" w:rsidP="0044198C">
            <w:pPr>
              <w:pStyle w:val="BodyText"/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3DC22" w14:textId="0A21FA01" w:rsidR="0022795B" w:rsidRPr="004F5C88" w:rsidRDefault="0022795B" w:rsidP="0044198C">
            <w:pPr>
              <w:pStyle w:val="BodyText"/>
              <w:spacing w:after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0322" w14:textId="77942A26" w:rsidR="0022795B" w:rsidRPr="004F5C88" w:rsidRDefault="0022795B" w:rsidP="0044198C">
            <w:pPr>
              <w:pStyle w:val="BodyText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1EFB7" w14:textId="5A8A5D69" w:rsidR="0022795B" w:rsidRPr="004F5C88" w:rsidRDefault="0022795B" w:rsidP="0044198C">
            <w:pPr>
              <w:pStyle w:val="BodyText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A91985" w:rsidRPr="00014DE9" w14:paraId="4101652C" w14:textId="77777777" w:rsidTr="00A91985">
        <w:trPr>
          <w:cantSplit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056E" w14:textId="6C009992" w:rsidR="0022795B" w:rsidRPr="004F5C88" w:rsidRDefault="0022795B" w:rsidP="0044198C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9C43A" w14:textId="5B51CBB4" w:rsidR="0022795B" w:rsidRPr="004F5C88" w:rsidRDefault="0022795B" w:rsidP="0044198C">
            <w:pPr>
              <w:pStyle w:val="Tabletex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US" w:bidi="ml-IN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EF00" w14:textId="2FEE12BE" w:rsidR="0022795B" w:rsidRPr="004F5C88" w:rsidRDefault="0022795B" w:rsidP="0044198C">
            <w:pPr>
              <w:pStyle w:val="BodyText"/>
              <w:spacing w:after="0"/>
              <w:rPr>
                <w:rFonts w:asciiTheme="minorHAnsi" w:hAnsiTheme="minorHAnsi" w:cstheme="minorHAnsi"/>
                <w:sz w:val="20"/>
                <w:szCs w:val="20"/>
                <w:lang w:val="en-US"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D779" w14:textId="5608F00D" w:rsidR="0022795B" w:rsidRPr="004F5C88" w:rsidRDefault="0022795B" w:rsidP="0044198C">
            <w:pPr>
              <w:pStyle w:val="Table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D8B6" w14:textId="3B3E09C0" w:rsidR="0022795B" w:rsidRPr="004F5C88" w:rsidRDefault="0022795B" w:rsidP="0044198C">
            <w:pPr>
              <w:pStyle w:val="BodyText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71E069A9" w14:textId="77777777" w:rsidR="00F73097" w:rsidRDefault="00F73097" w:rsidP="00A67383">
      <w:pPr>
        <w:pStyle w:val="Heading5"/>
        <w:rPr>
          <w:rFonts w:asciiTheme="minorHAnsi" w:hAnsiTheme="minorHAnsi" w:cstheme="minorHAnsi"/>
          <w:sz w:val="20"/>
          <w:szCs w:val="20"/>
        </w:rPr>
      </w:pPr>
    </w:p>
    <w:p w14:paraId="349E57E2" w14:textId="605682AF" w:rsidR="00A67383" w:rsidRPr="00014DE9" w:rsidRDefault="00A67383" w:rsidP="00A67383">
      <w:pPr>
        <w:pStyle w:val="Heading5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>Reviewers: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7"/>
        <w:gridCol w:w="3410"/>
        <w:gridCol w:w="2345"/>
      </w:tblGrid>
      <w:tr w:rsidR="00A67383" w:rsidRPr="00014DE9" w14:paraId="174BBF71" w14:textId="77777777" w:rsidTr="1A2CB14B">
        <w:tc>
          <w:tcPr>
            <w:tcW w:w="3317" w:type="dxa"/>
            <w:shd w:val="clear" w:color="auto" w:fill="auto"/>
            <w:vAlign w:val="center"/>
          </w:tcPr>
          <w:p w14:paraId="0D909AED" w14:textId="77777777" w:rsidR="00A67383" w:rsidRPr="00014DE9" w:rsidRDefault="00A67383" w:rsidP="00532180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7810568A" w14:textId="77777777" w:rsidR="00A67383" w:rsidRPr="00014DE9" w:rsidRDefault="00A67383" w:rsidP="00532180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Role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20B24C08" w14:textId="77777777" w:rsidR="00A67383" w:rsidRPr="00014DE9" w:rsidRDefault="00A67383" w:rsidP="00532180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Feedback Received</w:t>
            </w:r>
          </w:p>
        </w:tc>
      </w:tr>
      <w:tr w:rsidR="00EC3ABA" w:rsidRPr="00014DE9" w14:paraId="763B6B9D" w14:textId="77777777" w:rsidTr="1A2CB14B">
        <w:tc>
          <w:tcPr>
            <w:tcW w:w="3317" w:type="dxa"/>
          </w:tcPr>
          <w:p w14:paraId="60DAAD75" w14:textId="6D8D5792" w:rsidR="00EC3ABA" w:rsidRPr="004829BD" w:rsidRDefault="00C84417" w:rsidP="004829B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9BD">
              <w:rPr>
                <w:rFonts w:asciiTheme="minorHAnsi" w:hAnsiTheme="minorHAnsi" w:cstheme="minorHAnsi"/>
                <w:sz w:val="20"/>
                <w:szCs w:val="20"/>
              </w:rPr>
              <w:t>Prashant Kumar</w:t>
            </w:r>
          </w:p>
        </w:tc>
        <w:tc>
          <w:tcPr>
            <w:tcW w:w="3410" w:type="dxa"/>
          </w:tcPr>
          <w:p w14:paraId="472208EE" w14:textId="78FCB2F4" w:rsidR="00EC3ABA" w:rsidRPr="00014DE9" w:rsidRDefault="007B62E5" w:rsidP="00EC3ABA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Team </w:t>
            </w:r>
            <w:r w:rsidR="00C84417">
              <w:rPr>
                <w:rFonts w:asciiTheme="minorHAnsi" w:hAnsiTheme="minorHAnsi" w:cstheme="minorHAnsi"/>
                <w:sz w:val="20"/>
                <w:szCs w:val="20"/>
              </w:rPr>
              <w:t>Lead</w:t>
            </w:r>
          </w:p>
        </w:tc>
        <w:tc>
          <w:tcPr>
            <w:tcW w:w="2345" w:type="dxa"/>
            <w:vAlign w:val="center"/>
          </w:tcPr>
          <w:p w14:paraId="0562CB0E" w14:textId="77777777" w:rsidR="00EC3ABA" w:rsidRPr="00014DE9" w:rsidRDefault="00EC3ABA" w:rsidP="00EC3ABA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A704A" w:rsidRPr="00014DE9" w14:paraId="7D834B94" w14:textId="77777777" w:rsidTr="1A2CB14B">
        <w:tc>
          <w:tcPr>
            <w:tcW w:w="3317" w:type="dxa"/>
          </w:tcPr>
          <w:p w14:paraId="441ADBEE" w14:textId="1201611F" w:rsidR="003A704A" w:rsidRPr="004829BD" w:rsidRDefault="0000602F" w:rsidP="004829B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9BD">
              <w:rPr>
                <w:rFonts w:asciiTheme="minorHAnsi" w:hAnsiTheme="minorHAnsi" w:cstheme="minorHAnsi"/>
                <w:sz w:val="20"/>
                <w:szCs w:val="20"/>
              </w:rPr>
              <w:t>Santosh Kumar Chaudhary</w:t>
            </w:r>
          </w:p>
        </w:tc>
        <w:tc>
          <w:tcPr>
            <w:tcW w:w="3410" w:type="dxa"/>
            <w:vAlign w:val="center"/>
          </w:tcPr>
          <w:p w14:paraId="36084D63" w14:textId="550B6376" w:rsidR="003A704A" w:rsidRPr="00014DE9" w:rsidRDefault="004829BD" w:rsidP="003A704A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</w:p>
        </w:tc>
        <w:tc>
          <w:tcPr>
            <w:tcW w:w="2345" w:type="dxa"/>
            <w:vAlign w:val="center"/>
          </w:tcPr>
          <w:p w14:paraId="34CE0A41" w14:textId="77777777" w:rsidR="003A704A" w:rsidRPr="00014DE9" w:rsidRDefault="003A704A" w:rsidP="003A704A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A704A" w:rsidRPr="00014DE9" w14:paraId="4454F916" w14:textId="77777777" w:rsidTr="0000602F">
        <w:trPr>
          <w:trHeight w:val="134"/>
        </w:trPr>
        <w:tc>
          <w:tcPr>
            <w:tcW w:w="3317" w:type="dxa"/>
            <w:vAlign w:val="center"/>
          </w:tcPr>
          <w:p w14:paraId="741F90A5" w14:textId="13831A40" w:rsidR="003A704A" w:rsidRPr="004829BD" w:rsidRDefault="0000602F" w:rsidP="004829B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9BD">
              <w:rPr>
                <w:rFonts w:asciiTheme="minorHAnsi" w:hAnsiTheme="minorHAnsi" w:cstheme="minorHAnsi"/>
                <w:sz w:val="20"/>
                <w:szCs w:val="20"/>
              </w:rPr>
              <w:t>Sagar Parit</w:t>
            </w:r>
          </w:p>
        </w:tc>
        <w:tc>
          <w:tcPr>
            <w:tcW w:w="3410" w:type="dxa"/>
            <w:vAlign w:val="center"/>
          </w:tcPr>
          <w:p w14:paraId="2474D213" w14:textId="16215C74" w:rsidR="003A704A" w:rsidRPr="00014DE9" w:rsidRDefault="004829BD" w:rsidP="003A704A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</w:p>
        </w:tc>
        <w:tc>
          <w:tcPr>
            <w:tcW w:w="2345" w:type="dxa"/>
            <w:vAlign w:val="center"/>
          </w:tcPr>
          <w:p w14:paraId="62EBF3C5" w14:textId="77777777" w:rsidR="003A704A" w:rsidRPr="00014DE9" w:rsidRDefault="003A704A" w:rsidP="003A704A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26BC" w:rsidRPr="00014DE9" w14:paraId="2FD9CF09" w14:textId="77777777" w:rsidTr="1A2CB14B">
        <w:tc>
          <w:tcPr>
            <w:tcW w:w="3317" w:type="dxa"/>
            <w:vAlign w:val="center"/>
          </w:tcPr>
          <w:p w14:paraId="3E088A0C" w14:textId="31438D83" w:rsidR="003526BC" w:rsidRPr="004829BD" w:rsidRDefault="007B62E5" w:rsidP="004829B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9BD">
              <w:rPr>
                <w:rFonts w:asciiTheme="minorHAnsi" w:hAnsiTheme="minorHAnsi" w:cstheme="minorHAnsi"/>
                <w:sz w:val="20"/>
                <w:szCs w:val="20"/>
              </w:rPr>
              <w:t>Saurabh Kumar</w:t>
            </w:r>
          </w:p>
        </w:tc>
        <w:tc>
          <w:tcPr>
            <w:tcW w:w="3410" w:type="dxa"/>
            <w:vAlign w:val="center"/>
          </w:tcPr>
          <w:p w14:paraId="68A4B59D" w14:textId="5EE894B4" w:rsidR="003526BC" w:rsidRPr="00014DE9" w:rsidRDefault="004829BD" w:rsidP="003A704A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</w:p>
        </w:tc>
        <w:tc>
          <w:tcPr>
            <w:tcW w:w="2345" w:type="dxa"/>
            <w:vAlign w:val="center"/>
          </w:tcPr>
          <w:p w14:paraId="11D83E46" w14:textId="77777777" w:rsidR="003526BC" w:rsidRPr="00014DE9" w:rsidRDefault="003526BC" w:rsidP="003A704A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98A12B" w14:textId="77777777" w:rsidR="00A67383" w:rsidRPr="00014DE9" w:rsidRDefault="00A67383" w:rsidP="00A67383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35C39301" w14:textId="77777777" w:rsidR="00A67383" w:rsidRPr="00014DE9" w:rsidRDefault="00A67383" w:rsidP="00A67383">
      <w:pPr>
        <w:pStyle w:val="Heading5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>Approvers: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7"/>
        <w:gridCol w:w="3410"/>
        <w:gridCol w:w="2345"/>
      </w:tblGrid>
      <w:tr w:rsidR="00A67383" w:rsidRPr="00014DE9" w14:paraId="000DE8C4" w14:textId="77777777" w:rsidTr="0022795B">
        <w:tc>
          <w:tcPr>
            <w:tcW w:w="3317" w:type="dxa"/>
            <w:shd w:val="pct12" w:color="auto" w:fill="auto"/>
            <w:vAlign w:val="center"/>
          </w:tcPr>
          <w:p w14:paraId="76CAFD79" w14:textId="77777777" w:rsidR="00A67383" w:rsidRPr="00014DE9" w:rsidRDefault="00A67383" w:rsidP="00532180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3410" w:type="dxa"/>
            <w:shd w:val="pct12" w:color="auto" w:fill="auto"/>
            <w:vAlign w:val="center"/>
          </w:tcPr>
          <w:p w14:paraId="58CD447F" w14:textId="77777777" w:rsidR="00A67383" w:rsidRPr="00014DE9" w:rsidRDefault="00A67383" w:rsidP="00532180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Role</w:t>
            </w:r>
          </w:p>
        </w:tc>
        <w:tc>
          <w:tcPr>
            <w:tcW w:w="2345" w:type="dxa"/>
            <w:shd w:val="pct12" w:color="auto" w:fill="auto"/>
            <w:vAlign w:val="center"/>
          </w:tcPr>
          <w:p w14:paraId="02D751C0" w14:textId="77777777" w:rsidR="00A67383" w:rsidRPr="00014DE9" w:rsidRDefault="00A67383" w:rsidP="00532180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Approval Received</w:t>
            </w:r>
          </w:p>
        </w:tc>
      </w:tr>
      <w:tr w:rsidR="008C2BA8" w:rsidRPr="00014DE9" w14:paraId="701CBED0" w14:textId="77777777" w:rsidTr="0022795B">
        <w:trPr>
          <w:trHeight w:val="134"/>
        </w:trPr>
        <w:tc>
          <w:tcPr>
            <w:tcW w:w="3317" w:type="dxa"/>
            <w:vAlign w:val="center"/>
          </w:tcPr>
          <w:p w14:paraId="208DA983" w14:textId="61A1BD33" w:rsidR="008C2BA8" w:rsidRPr="00014DE9" w:rsidRDefault="007B62E5" w:rsidP="008C2BA8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Prashant Kumar</w:t>
            </w:r>
          </w:p>
        </w:tc>
        <w:tc>
          <w:tcPr>
            <w:tcW w:w="3410" w:type="dxa"/>
            <w:vAlign w:val="center"/>
          </w:tcPr>
          <w:p w14:paraId="57AA30B6" w14:textId="5CD5BDAB" w:rsidR="008C2BA8" w:rsidRPr="00014DE9" w:rsidRDefault="007B62E5" w:rsidP="008C2BA8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Team Lead</w:t>
            </w:r>
          </w:p>
        </w:tc>
        <w:tc>
          <w:tcPr>
            <w:tcW w:w="2345" w:type="dxa"/>
            <w:vAlign w:val="center"/>
          </w:tcPr>
          <w:p w14:paraId="2946DB82" w14:textId="77777777" w:rsidR="008C2BA8" w:rsidRPr="00014DE9" w:rsidRDefault="008C2BA8" w:rsidP="008C2BA8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620264D" w14:textId="77777777" w:rsidR="00F73097" w:rsidRDefault="00F73097" w:rsidP="00A67383">
      <w:pPr>
        <w:pStyle w:val="Heading5"/>
        <w:rPr>
          <w:rFonts w:asciiTheme="minorHAnsi" w:hAnsiTheme="minorHAnsi" w:cstheme="minorHAnsi"/>
          <w:sz w:val="20"/>
          <w:szCs w:val="20"/>
        </w:rPr>
      </w:pPr>
    </w:p>
    <w:p w14:paraId="02071293" w14:textId="334E18F4" w:rsidR="00A67383" w:rsidRPr="00014DE9" w:rsidRDefault="00A67383" w:rsidP="00A67383">
      <w:pPr>
        <w:pStyle w:val="Heading5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>Distribution List: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73"/>
        <w:gridCol w:w="4599"/>
      </w:tblGrid>
      <w:tr w:rsidR="00A67383" w:rsidRPr="00014DE9" w14:paraId="55F2E946" w14:textId="77777777" w:rsidTr="1A2CB14B">
        <w:tc>
          <w:tcPr>
            <w:tcW w:w="4473" w:type="dxa"/>
            <w:shd w:val="clear" w:color="auto" w:fill="auto"/>
            <w:vAlign w:val="center"/>
          </w:tcPr>
          <w:p w14:paraId="5D4478A0" w14:textId="77777777" w:rsidR="00A67383" w:rsidRPr="00014DE9" w:rsidRDefault="00A67383" w:rsidP="00532180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4599" w:type="dxa"/>
            <w:shd w:val="clear" w:color="auto" w:fill="auto"/>
            <w:vAlign w:val="center"/>
          </w:tcPr>
          <w:p w14:paraId="11F680A8" w14:textId="77777777" w:rsidR="00A67383" w:rsidRPr="00014DE9" w:rsidRDefault="00A67383" w:rsidP="00532180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Role</w:t>
            </w:r>
          </w:p>
        </w:tc>
      </w:tr>
      <w:tr w:rsidR="004829BD" w:rsidRPr="00014DE9" w14:paraId="5D1F8539" w14:textId="77777777" w:rsidTr="1A2CB14B">
        <w:tc>
          <w:tcPr>
            <w:tcW w:w="4473" w:type="dxa"/>
          </w:tcPr>
          <w:p w14:paraId="01C35073" w14:textId="47F53B3D" w:rsidR="004829BD" w:rsidRPr="00014DE9" w:rsidRDefault="004829BD" w:rsidP="004829BD">
            <w:pPr>
              <w:autoSpaceDE w:val="0"/>
              <w:autoSpaceDN w:val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4829BD">
              <w:rPr>
                <w:rFonts w:asciiTheme="minorHAnsi" w:hAnsiTheme="minorHAnsi" w:cstheme="minorHAnsi"/>
                <w:sz w:val="20"/>
                <w:szCs w:val="20"/>
              </w:rPr>
              <w:t>Prashant Kumar</w:t>
            </w:r>
          </w:p>
        </w:tc>
        <w:tc>
          <w:tcPr>
            <w:tcW w:w="4599" w:type="dxa"/>
          </w:tcPr>
          <w:p w14:paraId="773567F7" w14:textId="44CA6257" w:rsidR="004829BD" w:rsidRPr="00014DE9" w:rsidRDefault="004829BD" w:rsidP="004829B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Team Lead</w:t>
            </w:r>
          </w:p>
        </w:tc>
      </w:tr>
      <w:tr w:rsidR="004829BD" w:rsidRPr="00014DE9" w14:paraId="3DB75345" w14:textId="77777777" w:rsidTr="1A2CB14B">
        <w:tc>
          <w:tcPr>
            <w:tcW w:w="4473" w:type="dxa"/>
          </w:tcPr>
          <w:p w14:paraId="10D8C716" w14:textId="5470077E" w:rsidR="004829BD" w:rsidRPr="00014DE9" w:rsidRDefault="004829BD" w:rsidP="004829B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9BD">
              <w:rPr>
                <w:rFonts w:asciiTheme="minorHAnsi" w:hAnsiTheme="minorHAnsi" w:cstheme="minorHAnsi"/>
                <w:sz w:val="20"/>
                <w:szCs w:val="20"/>
              </w:rPr>
              <w:t>Santosh Kumar Chaudhary</w:t>
            </w:r>
          </w:p>
        </w:tc>
        <w:tc>
          <w:tcPr>
            <w:tcW w:w="4599" w:type="dxa"/>
            <w:vAlign w:val="center"/>
          </w:tcPr>
          <w:p w14:paraId="49E5C620" w14:textId="68090A20" w:rsidR="004829BD" w:rsidRPr="00014DE9" w:rsidRDefault="004829BD" w:rsidP="004829B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</w:p>
        </w:tc>
      </w:tr>
      <w:tr w:rsidR="004829BD" w:rsidRPr="00014DE9" w14:paraId="74FE00F9" w14:textId="77777777" w:rsidTr="1A2CB14B">
        <w:tc>
          <w:tcPr>
            <w:tcW w:w="4473" w:type="dxa"/>
            <w:vAlign w:val="center"/>
          </w:tcPr>
          <w:p w14:paraId="7E88229A" w14:textId="61ED817A" w:rsidR="004829BD" w:rsidRPr="00014DE9" w:rsidRDefault="004829BD" w:rsidP="004829B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9BD">
              <w:rPr>
                <w:rFonts w:asciiTheme="minorHAnsi" w:hAnsiTheme="minorHAnsi" w:cstheme="minorHAnsi"/>
                <w:sz w:val="20"/>
                <w:szCs w:val="20"/>
              </w:rPr>
              <w:t>Sagar Parit</w:t>
            </w:r>
          </w:p>
        </w:tc>
        <w:tc>
          <w:tcPr>
            <w:tcW w:w="4599" w:type="dxa"/>
            <w:vAlign w:val="center"/>
          </w:tcPr>
          <w:p w14:paraId="5802889A" w14:textId="112262AE" w:rsidR="004829BD" w:rsidRPr="00014DE9" w:rsidRDefault="004829BD" w:rsidP="004829B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</w:p>
        </w:tc>
      </w:tr>
      <w:tr w:rsidR="004829BD" w:rsidRPr="00014DE9" w14:paraId="0D7C1B59" w14:textId="77777777" w:rsidTr="00E967BD">
        <w:tc>
          <w:tcPr>
            <w:tcW w:w="4473" w:type="dxa"/>
            <w:vAlign w:val="center"/>
          </w:tcPr>
          <w:p w14:paraId="338951EF" w14:textId="2DD7932A" w:rsidR="004829BD" w:rsidRPr="00014DE9" w:rsidRDefault="004829BD" w:rsidP="004829BD">
            <w:pPr>
              <w:autoSpaceDE w:val="0"/>
              <w:autoSpaceDN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829BD">
              <w:rPr>
                <w:rFonts w:asciiTheme="minorHAnsi" w:hAnsiTheme="minorHAnsi" w:cstheme="minorHAnsi"/>
                <w:sz w:val="20"/>
                <w:szCs w:val="20"/>
              </w:rPr>
              <w:t>Saurabh Kumar</w:t>
            </w:r>
          </w:p>
        </w:tc>
        <w:tc>
          <w:tcPr>
            <w:tcW w:w="4599" w:type="dxa"/>
            <w:vAlign w:val="center"/>
          </w:tcPr>
          <w:p w14:paraId="7EDFCCA0" w14:textId="172A9C59" w:rsidR="004829BD" w:rsidRPr="00014DE9" w:rsidRDefault="004829BD" w:rsidP="004829BD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</w:p>
        </w:tc>
      </w:tr>
      <w:tr w:rsidR="0053516B" w:rsidRPr="00014DE9" w14:paraId="1A9196AB" w14:textId="77777777" w:rsidTr="007219E9">
        <w:tc>
          <w:tcPr>
            <w:tcW w:w="4473" w:type="dxa"/>
            <w:vAlign w:val="bottom"/>
          </w:tcPr>
          <w:p w14:paraId="7B86AEFC" w14:textId="38C82AC3" w:rsidR="0053516B" w:rsidRPr="00014DE9" w:rsidRDefault="0053516B" w:rsidP="0053516B">
            <w:pPr>
              <w:autoSpaceDE w:val="0"/>
              <w:autoSpaceDN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3516B">
              <w:rPr>
                <w:rFonts w:asciiTheme="minorHAnsi" w:hAnsiTheme="minorHAnsi" w:cstheme="minorHAnsi"/>
                <w:sz w:val="20"/>
                <w:szCs w:val="20"/>
              </w:rPr>
              <w:t>Sahithi</w:t>
            </w:r>
            <w:proofErr w:type="spellEnd"/>
            <w:r w:rsidRPr="0053516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3516B">
              <w:rPr>
                <w:rFonts w:asciiTheme="minorHAnsi" w:hAnsiTheme="minorHAnsi" w:cstheme="minorHAnsi"/>
                <w:sz w:val="20"/>
                <w:szCs w:val="20"/>
              </w:rPr>
              <w:t>Allada</w:t>
            </w:r>
            <w:proofErr w:type="spellEnd"/>
          </w:p>
        </w:tc>
        <w:tc>
          <w:tcPr>
            <w:tcW w:w="4599" w:type="dxa"/>
          </w:tcPr>
          <w:p w14:paraId="63CEA600" w14:textId="5503F8AF" w:rsidR="0053516B" w:rsidRPr="00014DE9" w:rsidRDefault="0053516B" w:rsidP="0053516B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</w:p>
        </w:tc>
      </w:tr>
      <w:tr w:rsidR="0053516B" w:rsidRPr="00014DE9" w14:paraId="18A2CABE" w14:textId="77777777" w:rsidTr="007219E9">
        <w:tc>
          <w:tcPr>
            <w:tcW w:w="4473" w:type="dxa"/>
            <w:vAlign w:val="bottom"/>
          </w:tcPr>
          <w:p w14:paraId="149FAE50" w14:textId="664FB688" w:rsidR="0053516B" w:rsidRPr="00014DE9" w:rsidRDefault="0053516B" w:rsidP="0053516B">
            <w:pPr>
              <w:autoSpaceDE w:val="0"/>
              <w:autoSpaceDN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3516B">
              <w:rPr>
                <w:rFonts w:asciiTheme="minorHAnsi" w:hAnsiTheme="minorHAnsi" w:cstheme="minorHAnsi"/>
                <w:sz w:val="20"/>
                <w:szCs w:val="20"/>
              </w:rPr>
              <w:t>Sai Ram Ambati</w:t>
            </w:r>
          </w:p>
        </w:tc>
        <w:tc>
          <w:tcPr>
            <w:tcW w:w="4599" w:type="dxa"/>
            <w:vAlign w:val="center"/>
          </w:tcPr>
          <w:p w14:paraId="2C7C3780" w14:textId="5898EFC4" w:rsidR="0053516B" w:rsidRPr="00014DE9" w:rsidRDefault="0053516B" w:rsidP="0053516B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</w:p>
        </w:tc>
      </w:tr>
      <w:tr w:rsidR="0053516B" w:rsidRPr="00014DE9" w14:paraId="46F0FE85" w14:textId="77777777" w:rsidTr="007219E9">
        <w:tc>
          <w:tcPr>
            <w:tcW w:w="4473" w:type="dxa"/>
            <w:vAlign w:val="bottom"/>
          </w:tcPr>
          <w:p w14:paraId="546073AD" w14:textId="621A1B4A" w:rsidR="0053516B" w:rsidRPr="00014DE9" w:rsidRDefault="0053516B" w:rsidP="0053516B">
            <w:pPr>
              <w:autoSpaceDE w:val="0"/>
              <w:autoSpaceDN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3516B">
              <w:rPr>
                <w:rFonts w:asciiTheme="minorHAnsi" w:hAnsiTheme="minorHAnsi" w:cstheme="minorHAnsi"/>
                <w:sz w:val="20"/>
                <w:szCs w:val="20"/>
              </w:rPr>
              <w:t xml:space="preserve">Sakshi Sudhir </w:t>
            </w:r>
            <w:proofErr w:type="spellStart"/>
            <w:r w:rsidRPr="0053516B">
              <w:rPr>
                <w:rFonts w:asciiTheme="minorHAnsi" w:hAnsiTheme="minorHAnsi" w:cstheme="minorHAnsi"/>
                <w:sz w:val="20"/>
                <w:szCs w:val="20"/>
              </w:rPr>
              <w:t>Pathade</w:t>
            </w:r>
            <w:proofErr w:type="spellEnd"/>
          </w:p>
        </w:tc>
        <w:tc>
          <w:tcPr>
            <w:tcW w:w="4599" w:type="dxa"/>
            <w:vAlign w:val="center"/>
          </w:tcPr>
          <w:p w14:paraId="0FB2EA4D" w14:textId="3871B04C" w:rsidR="0053516B" w:rsidRPr="00014DE9" w:rsidRDefault="0053516B" w:rsidP="0053516B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</w:p>
        </w:tc>
      </w:tr>
      <w:tr w:rsidR="0053516B" w:rsidRPr="00014DE9" w14:paraId="2D491FDF" w14:textId="77777777" w:rsidTr="007219E9">
        <w:tc>
          <w:tcPr>
            <w:tcW w:w="4473" w:type="dxa"/>
            <w:vAlign w:val="bottom"/>
          </w:tcPr>
          <w:p w14:paraId="04266F64" w14:textId="14683EBF" w:rsidR="0053516B" w:rsidRPr="0053516B" w:rsidRDefault="0053516B" w:rsidP="0053516B">
            <w:pPr>
              <w:autoSpaceDE w:val="0"/>
              <w:autoSpaceDN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3516B">
              <w:rPr>
                <w:rFonts w:asciiTheme="minorHAnsi" w:hAnsiTheme="minorHAnsi" w:cstheme="minorHAnsi"/>
                <w:sz w:val="20"/>
                <w:szCs w:val="20"/>
              </w:rPr>
              <w:t xml:space="preserve">Sangem </w:t>
            </w:r>
            <w:proofErr w:type="spellStart"/>
            <w:r w:rsidRPr="0053516B">
              <w:rPr>
                <w:rFonts w:asciiTheme="minorHAnsi" w:hAnsiTheme="minorHAnsi" w:cstheme="minorHAnsi"/>
                <w:sz w:val="20"/>
                <w:szCs w:val="20"/>
              </w:rPr>
              <w:t>Vedha</w:t>
            </w:r>
            <w:proofErr w:type="spellEnd"/>
            <w:r w:rsidRPr="0053516B">
              <w:rPr>
                <w:rFonts w:asciiTheme="minorHAnsi" w:hAnsiTheme="minorHAnsi" w:cstheme="minorHAnsi"/>
                <w:sz w:val="20"/>
                <w:szCs w:val="20"/>
              </w:rPr>
              <w:t xml:space="preserve"> Shree </w:t>
            </w:r>
          </w:p>
        </w:tc>
        <w:tc>
          <w:tcPr>
            <w:tcW w:w="4599" w:type="dxa"/>
            <w:vAlign w:val="center"/>
          </w:tcPr>
          <w:p w14:paraId="2A9B9D5F" w14:textId="7AD05CDA" w:rsidR="0053516B" w:rsidRPr="00014DE9" w:rsidRDefault="0053516B" w:rsidP="0053516B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</w:p>
        </w:tc>
      </w:tr>
    </w:tbl>
    <w:p w14:paraId="110FFD37" w14:textId="77777777" w:rsidR="00A67383" w:rsidRPr="00014DE9" w:rsidRDefault="00A67383" w:rsidP="00A67383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2E0FC93" w14:textId="77777777" w:rsidR="00B90317" w:rsidRPr="00014DE9" w:rsidRDefault="00FF40AE" w:rsidP="00532180">
      <w:pPr>
        <w:pStyle w:val="Heading5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br w:type="page"/>
      </w:r>
      <w:r w:rsidR="00B90317" w:rsidRPr="00014DE9">
        <w:rPr>
          <w:rFonts w:asciiTheme="minorHAnsi" w:hAnsiTheme="minorHAnsi" w:cstheme="minorHAnsi"/>
          <w:sz w:val="20"/>
          <w:szCs w:val="20"/>
        </w:rPr>
        <w:lastRenderedPageBreak/>
        <w:t>Table of Contents</w:t>
      </w:r>
    </w:p>
    <w:p w14:paraId="6B699379" w14:textId="77777777" w:rsidR="00146092" w:rsidRPr="00014DE9" w:rsidRDefault="00146092" w:rsidP="00146092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C52B33C" w14:textId="2C0A8EA2" w:rsidR="008A2CCC" w:rsidRPr="00014DE9" w:rsidRDefault="00BF0F0F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r w:rsidRPr="00014DE9">
        <w:rPr>
          <w:rFonts w:asciiTheme="minorHAnsi" w:hAnsiTheme="minorHAnsi" w:cstheme="minorHAnsi"/>
          <w:sz w:val="20"/>
          <w:szCs w:val="20"/>
        </w:rPr>
        <w:fldChar w:fldCharType="begin"/>
      </w:r>
      <w:r w:rsidRPr="00014DE9">
        <w:rPr>
          <w:rFonts w:asciiTheme="minorHAnsi" w:hAnsiTheme="minorHAnsi" w:cstheme="minorHAnsi"/>
          <w:sz w:val="20"/>
          <w:szCs w:val="20"/>
        </w:rPr>
        <w:instrText xml:space="preserve"> TOC \o "1-4" \h \z \u </w:instrText>
      </w:r>
      <w:r w:rsidRPr="00014DE9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65091310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1.</w:t>
        </w:r>
        <w:r w:rsidR="008A2CCC" w:rsidRPr="00014DE9">
          <w:rPr>
            <w:rFonts w:asciiTheme="minorHAnsi" w:eastAsiaTheme="minorEastAsia" w:hAnsiTheme="minorHAnsi" w:cstheme="minorHAnsi"/>
            <w:b w:val="0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Introduction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_Toc65091310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5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BB2F93C" w14:textId="3543C3E4" w:rsidR="008A2CCC" w:rsidRPr="00014DE9" w:rsidRDefault="00F73097">
      <w:pPr>
        <w:pStyle w:val="TOC2"/>
        <w:rPr>
          <w:rFonts w:asciiTheme="minorHAnsi" w:eastAsiaTheme="minorEastAsia" w:hAnsiTheme="minorHAnsi" w:cstheme="minorHAnsi"/>
          <w:noProof/>
          <w:lang w:eastAsia="en-US"/>
        </w:rPr>
      </w:pPr>
      <w:hyperlink w:anchor="_Toc65091311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1.1</w:t>
        </w:r>
        <w:r w:rsidR="008A2CCC" w:rsidRPr="00014DE9">
          <w:rPr>
            <w:rFonts w:asciiTheme="minorHAnsi" w:eastAsiaTheme="minorEastAsia" w:hAnsiTheme="minorHAnsi" w:cstheme="minorHAnsi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Purpose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_Toc65091311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5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C105720" w14:textId="6A2940F4" w:rsidR="008A2CCC" w:rsidRPr="00014DE9" w:rsidRDefault="00F73097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hyperlink w:anchor="_Toc65091312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2.</w:t>
        </w:r>
        <w:r w:rsidR="008A2CCC" w:rsidRPr="00014DE9">
          <w:rPr>
            <w:rFonts w:asciiTheme="minorHAnsi" w:eastAsiaTheme="minorEastAsia" w:hAnsiTheme="minorHAnsi" w:cstheme="minorHAnsi"/>
            <w:b w:val="0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Design Alternatives Considered and Rejected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_Toc65091312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5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9EB48C7" w14:textId="158C4FDD" w:rsidR="008A2CCC" w:rsidRPr="00014DE9" w:rsidRDefault="00F73097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hyperlink w:anchor="_Toc65091313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3.</w:t>
        </w:r>
        <w:r w:rsidR="008A2CCC" w:rsidRPr="00014DE9">
          <w:rPr>
            <w:rFonts w:asciiTheme="minorHAnsi" w:eastAsiaTheme="minorEastAsia" w:hAnsiTheme="minorHAnsi" w:cstheme="minorHAnsi"/>
            <w:b w:val="0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Project Standards, Convention and Procedures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_Toc65091313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5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253F88C" w14:textId="06D378A8" w:rsidR="008A2CCC" w:rsidRPr="00014DE9" w:rsidRDefault="00F73097">
      <w:pPr>
        <w:pStyle w:val="TOC2"/>
        <w:rPr>
          <w:rFonts w:asciiTheme="minorHAnsi" w:eastAsiaTheme="minorEastAsia" w:hAnsiTheme="minorHAnsi" w:cstheme="minorHAnsi"/>
          <w:noProof/>
          <w:lang w:eastAsia="en-US"/>
        </w:rPr>
      </w:pPr>
      <w:hyperlink w:anchor="_Toc65091314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3.1</w:t>
        </w:r>
        <w:r w:rsidR="008A2CCC" w:rsidRPr="00014DE9">
          <w:rPr>
            <w:rFonts w:asciiTheme="minorHAnsi" w:eastAsiaTheme="minorEastAsia" w:hAnsiTheme="minorHAnsi" w:cstheme="minorHAnsi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Design Standards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_Toc65091314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5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A72EF3E" w14:textId="22F164BC" w:rsidR="008A2CCC" w:rsidRPr="00014DE9" w:rsidRDefault="00F73097">
      <w:pPr>
        <w:pStyle w:val="TOC2"/>
        <w:rPr>
          <w:rFonts w:asciiTheme="minorHAnsi" w:eastAsiaTheme="minorEastAsia" w:hAnsiTheme="minorHAnsi" w:cstheme="minorHAnsi"/>
          <w:noProof/>
          <w:lang w:eastAsia="en-US"/>
        </w:rPr>
      </w:pPr>
      <w:hyperlink w:anchor="_Toc65091315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3.2</w:t>
        </w:r>
        <w:r w:rsidR="008A2CCC" w:rsidRPr="00014DE9">
          <w:rPr>
            <w:rFonts w:asciiTheme="minorHAnsi" w:eastAsiaTheme="minorEastAsia" w:hAnsiTheme="minorHAnsi" w:cstheme="minorHAnsi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Naming Conventions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_Toc65091315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5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6511C4E" w14:textId="28A50D7B" w:rsidR="008A2CCC" w:rsidRPr="00014DE9" w:rsidRDefault="00F73097">
      <w:pPr>
        <w:pStyle w:val="TOC2"/>
        <w:rPr>
          <w:rFonts w:asciiTheme="minorHAnsi" w:eastAsiaTheme="minorEastAsia" w:hAnsiTheme="minorHAnsi" w:cstheme="minorHAnsi"/>
          <w:noProof/>
          <w:lang w:eastAsia="en-US"/>
        </w:rPr>
      </w:pPr>
      <w:hyperlink w:anchor="_Toc65091316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3.3</w:t>
        </w:r>
        <w:r w:rsidR="008A2CCC" w:rsidRPr="00014DE9">
          <w:rPr>
            <w:rFonts w:asciiTheme="minorHAnsi" w:eastAsiaTheme="minorEastAsia" w:hAnsiTheme="minorHAnsi" w:cstheme="minorHAnsi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Programming Standards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_Toc65091316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5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0B79CB4" w14:textId="04A348C1" w:rsidR="008A2CCC" w:rsidRPr="00014DE9" w:rsidRDefault="00F73097">
      <w:pPr>
        <w:pStyle w:val="TOC2"/>
        <w:rPr>
          <w:rFonts w:asciiTheme="minorHAnsi" w:eastAsiaTheme="minorEastAsia" w:hAnsiTheme="minorHAnsi" w:cstheme="minorHAnsi"/>
          <w:noProof/>
          <w:lang w:eastAsia="en-US"/>
        </w:rPr>
      </w:pPr>
      <w:hyperlink w:anchor="_Toc65091317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3.4</w:t>
        </w:r>
        <w:r w:rsidR="008A2CCC" w:rsidRPr="00014DE9">
          <w:rPr>
            <w:rFonts w:asciiTheme="minorHAnsi" w:eastAsiaTheme="minorEastAsia" w:hAnsiTheme="minorHAnsi" w:cstheme="minorHAnsi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Tools Used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_Toc65091317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6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0359FD" w14:textId="6E485EF5" w:rsidR="008A2CCC" w:rsidRPr="00014DE9" w:rsidRDefault="00F73097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hyperlink w:anchor="_Toc65091318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4.</w:t>
        </w:r>
        <w:r w:rsidR="008A2CCC" w:rsidRPr="00014DE9">
          <w:rPr>
            <w:rFonts w:asciiTheme="minorHAnsi" w:eastAsiaTheme="minorEastAsia" w:hAnsiTheme="minorHAnsi" w:cstheme="minorHAnsi"/>
            <w:b w:val="0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Class Design Details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_Toc65091318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6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EA02C61" w14:textId="6186BF25" w:rsidR="008A2CCC" w:rsidRPr="00014DE9" w:rsidRDefault="00F73097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hyperlink w:anchor="_Toc65091319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5.</w:t>
        </w:r>
        <w:r w:rsidR="008A2CCC" w:rsidRPr="00014DE9">
          <w:rPr>
            <w:rFonts w:asciiTheme="minorHAnsi" w:eastAsiaTheme="minorEastAsia" w:hAnsiTheme="minorHAnsi" w:cstheme="minorHAnsi"/>
            <w:b w:val="0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Design Elements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_Toc65091319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6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1D36D9E" w14:textId="71A74103" w:rsidR="008A2CCC" w:rsidRPr="00014DE9" w:rsidRDefault="00F73097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hyperlink w:anchor="_Toc65091320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Description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_Toc65091320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6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720FAEC" w14:textId="4193B95D" w:rsidR="008A2CCC" w:rsidRPr="00014DE9" w:rsidRDefault="00F73097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hyperlink w:anchor="_Toc65091321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Wireframe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_Toc65091321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6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747163C" w14:textId="417A4A0F" w:rsidR="008A2CCC" w:rsidRPr="00014DE9" w:rsidRDefault="00F73097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hyperlink w:anchor="_Toc65091322" w:history="1">
        <w:r w:rsidR="008A2CCC" w:rsidRPr="00014DE9">
          <w:rPr>
            <w:rStyle w:val="Hyperlink"/>
            <w:rFonts w:asciiTheme="minorHAnsi" w:hAnsiTheme="minorHAnsi" w:cstheme="minorHAnsi"/>
            <w:iCs/>
            <w:noProof/>
            <w:lang w:bidi="ml-IN"/>
          </w:rPr>
          <w:t>6.</w:t>
        </w:r>
        <w:r w:rsidR="008A2CCC" w:rsidRPr="00014DE9">
          <w:rPr>
            <w:rFonts w:asciiTheme="minorHAnsi" w:eastAsiaTheme="minorEastAsia" w:hAnsiTheme="minorHAnsi" w:cstheme="minorHAnsi"/>
            <w:b w:val="0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iCs/>
            <w:noProof/>
            <w:lang w:bidi="ml-IN"/>
          </w:rPr>
          <w:t>UI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_Toc65091322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6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D2CE839" w14:textId="196D6480" w:rsidR="008A2CCC" w:rsidRPr="00014DE9" w:rsidRDefault="00F73097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hyperlink w:anchor="_Toc65091323" w:history="1">
        <w:r w:rsidR="008A2CCC" w:rsidRPr="00014DE9">
          <w:rPr>
            <w:rStyle w:val="Hyperlink"/>
            <w:rFonts w:asciiTheme="minorHAnsi" w:hAnsiTheme="minorHAnsi" w:cstheme="minorHAnsi"/>
            <w:iCs/>
            <w:noProof/>
            <w:lang w:bidi="ml-IN"/>
          </w:rPr>
          <w:t>7.</w:t>
        </w:r>
        <w:r w:rsidR="008A2CCC" w:rsidRPr="00014DE9">
          <w:rPr>
            <w:rFonts w:asciiTheme="minorHAnsi" w:eastAsiaTheme="minorEastAsia" w:hAnsiTheme="minorHAnsi" w:cstheme="minorHAnsi"/>
            <w:b w:val="0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iCs/>
            <w:noProof/>
            <w:lang w:bidi="ml-IN"/>
          </w:rPr>
          <w:t>API’s Information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_Toc65091323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7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ED57FD1" w14:textId="4BA2D962" w:rsidR="008A2CCC" w:rsidRPr="00014DE9" w:rsidRDefault="00F73097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hyperlink w:anchor="_Toc65091324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API Methods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_Toc65091324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7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F9535BD" w14:textId="54E6B713" w:rsidR="008A2CCC" w:rsidRPr="00014DE9" w:rsidRDefault="00F73097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hyperlink w:anchor="_Toc65091325" w:history="1"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8.</w:t>
        </w:r>
        <w:r w:rsidR="008A2CCC" w:rsidRPr="00014DE9">
          <w:rPr>
            <w:rFonts w:asciiTheme="minorHAnsi" w:eastAsiaTheme="minorEastAsia" w:hAnsiTheme="minorHAnsi" w:cstheme="minorHAnsi"/>
            <w:b w:val="0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noProof/>
            <w:lang w:bidi="ml-IN"/>
          </w:rPr>
          <w:t>Data Design Details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_Toc65091325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7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3B7213" w14:textId="2C510461" w:rsidR="008A2CCC" w:rsidRPr="00014DE9" w:rsidRDefault="00F73097">
      <w:pPr>
        <w:pStyle w:val="TOC1"/>
        <w:rPr>
          <w:rFonts w:asciiTheme="minorHAnsi" w:eastAsiaTheme="minorEastAsia" w:hAnsiTheme="minorHAnsi" w:cstheme="minorHAnsi"/>
          <w:b w:val="0"/>
          <w:noProof/>
          <w:lang w:eastAsia="en-US"/>
        </w:rPr>
      </w:pPr>
      <w:hyperlink w:anchor="_Toc65091326" w:history="1">
        <w:r w:rsidR="008A2CCC" w:rsidRPr="00014DE9">
          <w:rPr>
            <w:rStyle w:val="Hyperlink"/>
            <w:rFonts w:asciiTheme="minorHAnsi" w:hAnsiTheme="minorHAnsi" w:cstheme="minorHAnsi"/>
            <w:iCs/>
            <w:noProof/>
            <w:lang w:bidi="ml-IN"/>
          </w:rPr>
          <w:t xml:space="preserve">9 </w:t>
        </w:r>
        <w:r w:rsidR="008A2CCC" w:rsidRPr="00014DE9">
          <w:rPr>
            <w:rFonts w:asciiTheme="minorHAnsi" w:eastAsiaTheme="minorEastAsia" w:hAnsiTheme="minorHAnsi" w:cstheme="minorHAnsi"/>
            <w:b w:val="0"/>
            <w:noProof/>
            <w:lang w:eastAsia="en-US"/>
          </w:rPr>
          <w:tab/>
        </w:r>
        <w:r w:rsidR="008A2CCC" w:rsidRPr="00014DE9">
          <w:rPr>
            <w:rStyle w:val="Hyperlink"/>
            <w:rFonts w:asciiTheme="minorHAnsi" w:hAnsiTheme="minorHAnsi" w:cstheme="minorHAnsi"/>
            <w:iCs/>
            <w:noProof/>
            <w:lang w:bidi="ml-IN"/>
          </w:rPr>
          <w:t>Reviewer Section</w:t>
        </w:r>
        <w:r w:rsidR="008A2CCC" w:rsidRPr="00014DE9">
          <w:rPr>
            <w:rFonts w:asciiTheme="minorHAnsi" w:hAnsiTheme="minorHAnsi" w:cstheme="minorHAnsi"/>
            <w:noProof/>
            <w:webHidden/>
          </w:rPr>
          <w:tab/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begin"/>
        </w:r>
        <w:r w:rsidR="008A2CCC" w:rsidRPr="00014DE9">
          <w:rPr>
            <w:rFonts w:asciiTheme="minorHAnsi" w:hAnsiTheme="minorHAnsi" w:cstheme="minorHAnsi"/>
            <w:noProof/>
            <w:webHidden/>
          </w:rPr>
          <w:instrText xml:space="preserve"> PAGEREF _Toc65091326 \h </w:instrText>
        </w:r>
        <w:r w:rsidR="008A2CCC" w:rsidRPr="00014DE9">
          <w:rPr>
            <w:rFonts w:asciiTheme="minorHAnsi" w:hAnsiTheme="minorHAnsi" w:cstheme="minorHAnsi"/>
            <w:noProof/>
            <w:webHidden/>
          </w:rPr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2CCC" w:rsidRPr="00014DE9">
          <w:rPr>
            <w:rFonts w:asciiTheme="minorHAnsi" w:hAnsiTheme="minorHAnsi" w:cstheme="minorHAnsi"/>
            <w:noProof/>
            <w:webHidden/>
          </w:rPr>
          <w:t>8</w:t>
        </w:r>
        <w:r w:rsidR="008A2CCC" w:rsidRPr="00014DE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FE9F23F" w14:textId="2593F149" w:rsidR="000721C4" w:rsidRPr="00014DE9" w:rsidRDefault="00BF0F0F" w:rsidP="00A86287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noProof/>
          <w:sz w:val="20"/>
          <w:szCs w:val="20"/>
        </w:rPr>
        <w:fldChar w:fldCharType="end"/>
      </w:r>
    </w:p>
    <w:p w14:paraId="1F72F646" w14:textId="77777777" w:rsidR="00F6631C" w:rsidRPr="00014DE9" w:rsidRDefault="00F6631C" w:rsidP="00A86287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08CE6F91" w14:textId="77777777" w:rsidR="00F6631C" w:rsidRPr="00014DE9" w:rsidRDefault="00F6631C" w:rsidP="00A86287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1CDCEAD" w14:textId="77777777" w:rsidR="00F6631C" w:rsidRPr="00014DE9" w:rsidRDefault="00F6631C" w:rsidP="00A86287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BB9E253" w14:textId="77777777" w:rsidR="00F6631C" w:rsidRPr="00014DE9" w:rsidRDefault="00F6631C" w:rsidP="00A86287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38A4E83" w14:textId="701ADC76" w:rsidR="6822D69E" w:rsidRPr="00014DE9" w:rsidRDefault="6822D69E" w:rsidP="6822D69E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3DE523C" w14:textId="77777777" w:rsidR="00F6631C" w:rsidRPr="00014DE9" w:rsidRDefault="00F6631C" w:rsidP="00A86287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52E56223" w14:textId="77777777" w:rsidR="00A7422D" w:rsidRPr="00014DE9" w:rsidRDefault="00A7422D" w:rsidP="00A86287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07547A01" w14:textId="77777777" w:rsidR="00A7422D" w:rsidRPr="00014DE9" w:rsidRDefault="00A7422D" w:rsidP="00A86287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5043CB0F" w14:textId="77777777" w:rsidR="00A7422D" w:rsidRPr="00014DE9" w:rsidRDefault="00A7422D" w:rsidP="00A86287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07459315" w14:textId="77777777" w:rsidR="00A7422D" w:rsidRPr="00014DE9" w:rsidRDefault="00A7422D" w:rsidP="00A86287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6537F28F" w14:textId="77777777" w:rsidR="00A7422D" w:rsidRPr="00014DE9" w:rsidRDefault="00A7422D" w:rsidP="00A86287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6DFB9E20" w14:textId="77777777" w:rsidR="00A7422D" w:rsidRPr="00014DE9" w:rsidRDefault="00A7422D" w:rsidP="00A86287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70DF9E56" w14:textId="77777777" w:rsidR="00A7422D" w:rsidRPr="00014DE9" w:rsidRDefault="00A7422D" w:rsidP="00A86287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44E871BC" w14:textId="77777777" w:rsidR="00A7422D" w:rsidRPr="00014DE9" w:rsidRDefault="00A7422D" w:rsidP="00A86287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144A5D23" w14:textId="77777777" w:rsidR="00A7422D" w:rsidRPr="00014DE9" w:rsidRDefault="00A7422D" w:rsidP="00A86287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738610EB" w14:textId="77777777" w:rsidR="00A7422D" w:rsidRPr="00014DE9" w:rsidRDefault="00A7422D" w:rsidP="00A86287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3E7A9F1C" w14:textId="77777777" w:rsidR="00C35EF5" w:rsidRPr="00014DE9" w:rsidRDefault="00CF59C5" w:rsidP="001269B9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2" w:name="_Toc65091310"/>
      <w:r w:rsidRPr="00014DE9">
        <w:rPr>
          <w:rFonts w:asciiTheme="minorHAnsi" w:hAnsiTheme="minorHAnsi" w:cstheme="minorHAnsi"/>
          <w:sz w:val="20"/>
          <w:szCs w:val="20"/>
        </w:rPr>
        <w:lastRenderedPageBreak/>
        <w:t>Introduction</w:t>
      </w:r>
      <w:bookmarkEnd w:id="2"/>
    </w:p>
    <w:p w14:paraId="463F29E8" w14:textId="77777777" w:rsidR="007F6C23" w:rsidRPr="00014DE9" w:rsidRDefault="007F6C23" w:rsidP="007F6C23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D1F8457" w14:textId="68812B66" w:rsidR="00CE1404" w:rsidRPr="00623D36" w:rsidRDefault="00D2443B" w:rsidP="001D4887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 xml:space="preserve">The objective of this </w:t>
      </w:r>
      <w:r w:rsidR="0053516B" w:rsidRPr="00623D36">
        <w:rPr>
          <w:rFonts w:asciiTheme="minorHAnsi" w:hAnsiTheme="minorHAnsi" w:cstheme="minorHAnsi"/>
          <w:sz w:val="20"/>
          <w:szCs w:val="20"/>
        </w:rPr>
        <w:t>case study</w:t>
      </w:r>
      <w:r w:rsidR="007F6C23" w:rsidRPr="00014DE9">
        <w:rPr>
          <w:rFonts w:asciiTheme="minorHAnsi" w:hAnsiTheme="minorHAnsi" w:cstheme="minorHAnsi"/>
          <w:sz w:val="20"/>
          <w:szCs w:val="20"/>
        </w:rPr>
        <w:t xml:space="preserve"> </w:t>
      </w:r>
      <w:r w:rsidR="3B7FEE8B" w:rsidRPr="00014DE9">
        <w:rPr>
          <w:rFonts w:asciiTheme="minorHAnsi" w:hAnsiTheme="minorHAnsi" w:cstheme="minorHAnsi"/>
          <w:sz w:val="20"/>
          <w:szCs w:val="20"/>
        </w:rPr>
        <w:t xml:space="preserve">is </w:t>
      </w:r>
      <w:r w:rsidR="00623D36">
        <w:rPr>
          <w:rFonts w:asciiTheme="minorHAnsi" w:hAnsiTheme="minorHAnsi" w:cstheme="minorHAnsi"/>
          <w:sz w:val="20"/>
          <w:szCs w:val="20"/>
          <w:lang w:val="en-US"/>
        </w:rPr>
        <w:t>b</w:t>
      </w:r>
      <w:proofErr w:type="spellStart"/>
      <w:r w:rsidR="00623D36" w:rsidRPr="00623D36">
        <w:rPr>
          <w:rFonts w:asciiTheme="minorHAnsi" w:hAnsiTheme="minorHAnsi" w:cstheme="minorHAnsi"/>
          <w:sz w:val="20"/>
          <w:szCs w:val="20"/>
        </w:rPr>
        <w:t>uilding</w:t>
      </w:r>
      <w:proofErr w:type="spellEnd"/>
      <w:r w:rsidR="00623D36" w:rsidRPr="00623D36">
        <w:rPr>
          <w:rFonts w:asciiTheme="minorHAnsi" w:hAnsiTheme="minorHAnsi" w:cstheme="minorHAnsi"/>
          <w:sz w:val="20"/>
          <w:szCs w:val="20"/>
        </w:rPr>
        <w:t xml:space="preserve"> an ASP.NET Core Web App to </w:t>
      </w:r>
      <w:r w:rsidR="00623D36">
        <w:rPr>
          <w:rFonts w:asciiTheme="minorHAnsi" w:hAnsiTheme="minorHAnsi" w:cstheme="minorHAnsi"/>
          <w:sz w:val="20"/>
          <w:szCs w:val="20"/>
          <w:lang w:val="en-US"/>
        </w:rPr>
        <w:t>r</w:t>
      </w:r>
      <w:proofErr w:type="spellStart"/>
      <w:r w:rsidR="00623D36" w:rsidRPr="00623D36">
        <w:rPr>
          <w:rFonts w:asciiTheme="minorHAnsi" w:hAnsiTheme="minorHAnsi" w:cstheme="minorHAnsi"/>
          <w:sz w:val="20"/>
          <w:szCs w:val="20"/>
        </w:rPr>
        <w:t>etrieve</w:t>
      </w:r>
      <w:proofErr w:type="spellEnd"/>
      <w:r w:rsidR="00623D36" w:rsidRPr="00623D36">
        <w:rPr>
          <w:rFonts w:asciiTheme="minorHAnsi" w:hAnsiTheme="minorHAnsi" w:cstheme="minorHAnsi"/>
          <w:sz w:val="20"/>
          <w:szCs w:val="20"/>
        </w:rPr>
        <w:t xml:space="preserve"> </w:t>
      </w:r>
      <w:r w:rsidR="00623D36">
        <w:rPr>
          <w:rFonts w:asciiTheme="minorHAnsi" w:hAnsiTheme="minorHAnsi" w:cstheme="minorHAnsi"/>
          <w:sz w:val="20"/>
          <w:szCs w:val="20"/>
          <w:lang w:val="en-US"/>
        </w:rPr>
        <w:t>d</w:t>
      </w:r>
      <w:proofErr w:type="spellStart"/>
      <w:r w:rsidR="00623D36" w:rsidRPr="00623D36">
        <w:rPr>
          <w:rFonts w:asciiTheme="minorHAnsi" w:hAnsiTheme="minorHAnsi" w:cstheme="minorHAnsi"/>
          <w:sz w:val="20"/>
          <w:szCs w:val="20"/>
        </w:rPr>
        <w:t>ata</w:t>
      </w:r>
      <w:proofErr w:type="spellEnd"/>
      <w:r w:rsidR="00623D36" w:rsidRPr="00623D36">
        <w:rPr>
          <w:rFonts w:asciiTheme="minorHAnsi" w:hAnsiTheme="minorHAnsi" w:cstheme="minorHAnsi"/>
          <w:sz w:val="20"/>
          <w:szCs w:val="20"/>
        </w:rPr>
        <w:t xml:space="preserve"> from a </w:t>
      </w:r>
      <w:r w:rsidR="00623D36">
        <w:rPr>
          <w:rFonts w:asciiTheme="minorHAnsi" w:hAnsiTheme="minorHAnsi" w:cstheme="minorHAnsi"/>
          <w:sz w:val="20"/>
          <w:szCs w:val="20"/>
          <w:lang w:val="en-US"/>
        </w:rPr>
        <w:t>d</w:t>
      </w:r>
      <w:proofErr w:type="spellStart"/>
      <w:r w:rsidR="00623D36" w:rsidRPr="00623D36">
        <w:rPr>
          <w:rFonts w:asciiTheme="minorHAnsi" w:hAnsiTheme="minorHAnsi" w:cstheme="minorHAnsi"/>
          <w:sz w:val="20"/>
          <w:szCs w:val="20"/>
        </w:rPr>
        <w:t>atabase</w:t>
      </w:r>
      <w:proofErr w:type="spellEnd"/>
      <w:r w:rsidR="00623D36" w:rsidRPr="00623D36">
        <w:rPr>
          <w:rFonts w:asciiTheme="minorHAnsi" w:hAnsiTheme="minorHAnsi" w:cstheme="minorHAnsi"/>
          <w:sz w:val="20"/>
          <w:szCs w:val="20"/>
        </w:rPr>
        <w:t xml:space="preserve"> using Entity Framework Core Database-First Approach</w:t>
      </w:r>
      <w:r w:rsidR="008A2CCC" w:rsidRPr="00623D36">
        <w:rPr>
          <w:rFonts w:asciiTheme="minorHAnsi" w:hAnsiTheme="minorHAnsi" w:cstheme="minorHAnsi"/>
          <w:sz w:val="20"/>
          <w:szCs w:val="20"/>
        </w:rPr>
        <w:t>.</w:t>
      </w:r>
    </w:p>
    <w:p w14:paraId="39EC13BE" w14:textId="77777777" w:rsidR="003124C8" w:rsidRPr="00014DE9" w:rsidRDefault="003124C8" w:rsidP="00CF59C5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" w:name="_Toc182971897"/>
      <w:bookmarkStart w:id="4" w:name="_Toc191956973"/>
      <w:bookmarkStart w:id="5" w:name="_Toc212274762"/>
      <w:bookmarkStart w:id="6" w:name="_Toc65091311"/>
      <w:r w:rsidRPr="00014DE9">
        <w:rPr>
          <w:rFonts w:asciiTheme="minorHAnsi" w:hAnsiTheme="minorHAnsi" w:cstheme="minorHAnsi"/>
          <w:sz w:val="20"/>
          <w:szCs w:val="20"/>
        </w:rPr>
        <w:t>Purpose</w:t>
      </w:r>
      <w:bookmarkEnd w:id="3"/>
      <w:bookmarkEnd w:id="4"/>
      <w:bookmarkEnd w:id="5"/>
      <w:bookmarkEnd w:id="6"/>
    </w:p>
    <w:p w14:paraId="1147B8DB" w14:textId="1C611178" w:rsidR="00897E3A" w:rsidRPr="00EB3A80" w:rsidRDefault="00250901" w:rsidP="00897E3A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  <w:r w:rsidRPr="00014DE9">
        <w:rPr>
          <w:rFonts w:asciiTheme="minorHAnsi" w:hAnsiTheme="minorHAnsi" w:cstheme="minorHAnsi"/>
          <w:sz w:val="20"/>
          <w:szCs w:val="20"/>
        </w:rPr>
        <w:t xml:space="preserve">The </w:t>
      </w:r>
      <w:r w:rsidR="000721C4" w:rsidRPr="00014DE9">
        <w:rPr>
          <w:rFonts w:asciiTheme="minorHAnsi" w:hAnsiTheme="minorHAnsi" w:cstheme="minorHAnsi"/>
          <w:sz w:val="20"/>
          <w:szCs w:val="20"/>
        </w:rPr>
        <w:t>Scope of this document is to provide detailed des</w:t>
      </w:r>
      <w:r w:rsidR="00F20513" w:rsidRPr="00014DE9">
        <w:rPr>
          <w:rFonts w:asciiTheme="minorHAnsi" w:hAnsiTheme="minorHAnsi" w:cstheme="minorHAnsi"/>
          <w:sz w:val="20"/>
          <w:szCs w:val="20"/>
        </w:rPr>
        <w:t xml:space="preserve">ign for all changes </w:t>
      </w:r>
      <w:r w:rsidR="006D06DD" w:rsidRPr="00014DE9">
        <w:rPr>
          <w:rFonts w:asciiTheme="minorHAnsi" w:hAnsiTheme="minorHAnsi" w:cstheme="minorHAnsi"/>
          <w:sz w:val="20"/>
          <w:szCs w:val="20"/>
        </w:rPr>
        <w:t xml:space="preserve">needed to be made in the </w:t>
      </w:r>
      <w:r w:rsidR="00EB3A80">
        <w:rPr>
          <w:rFonts w:asciiTheme="minorHAnsi" w:hAnsiTheme="minorHAnsi" w:cstheme="minorHAnsi"/>
          <w:sz w:val="20"/>
          <w:szCs w:val="20"/>
          <w:lang w:val="en-US"/>
        </w:rPr>
        <w:t>case study</w:t>
      </w:r>
      <w:r w:rsidR="00F20513" w:rsidRPr="00014DE9">
        <w:rPr>
          <w:rFonts w:asciiTheme="minorHAnsi" w:hAnsiTheme="minorHAnsi" w:cstheme="minorHAnsi"/>
          <w:sz w:val="20"/>
          <w:szCs w:val="20"/>
        </w:rPr>
        <w:t xml:space="preserve"> application to implement the </w:t>
      </w:r>
      <w:r w:rsidR="00152CD6" w:rsidRPr="00014DE9">
        <w:rPr>
          <w:rFonts w:asciiTheme="minorHAnsi" w:hAnsiTheme="minorHAnsi" w:cstheme="minorHAnsi"/>
          <w:sz w:val="20"/>
          <w:szCs w:val="20"/>
        </w:rPr>
        <w:t>required changes under the scope of</w:t>
      </w:r>
      <w:r w:rsidR="006D770F" w:rsidRPr="00014DE9">
        <w:rPr>
          <w:rFonts w:asciiTheme="minorHAnsi" w:hAnsiTheme="minorHAnsi" w:cstheme="minorHAnsi"/>
          <w:sz w:val="20"/>
          <w:szCs w:val="20"/>
        </w:rPr>
        <w:t xml:space="preserve"> </w:t>
      </w:r>
      <w:bookmarkStart w:id="7" w:name="_Toc191956975"/>
      <w:bookmarkStart w:id="8" w:name="_Toc212274764"/>
      <w:r w:rsidR="002804EE">
        <w:rPr>
          <w:rFonts w:asciiTheme="minorHAnsi" w:hAnsiTheme="minorHAnsi" w:cstheme="minorHAnsi"/>
          <w:sz w:val="20"/>
          <w:szCs w:val="20"/>
          <w:lang w:val="en-US"/>
        </w:rPr>
        <w:t>Online Book Store</w:t>
      </w:r>
      <w:r w:rsidR="009F7226" w:rsidRPr="00014DE9">
        <w:rPr>
          <w:rFonts w:asciiTheme="minorHAnsi" w:hAnsiTheme="minorHAnsi" w:cstheme="minorHAnsi"/>
          <w:sz w:val="20"/>
          <w:szCs w:val="20"/>
        </w:rPr>
        <w:t xml:space="preserve"> </w:t>
      </w:r>
      <w:r w:rsidR="001E7351" w:rsidRPr="00014DE9">
        <w:rPr>
          <w:rFonts w:asciiTheme="minorHAnsi" w:hAnsiTheme="minorHAnsi" w:cstheme="minorHAnsi"/>
          <w:sz w:val="20"/>
          <w:szCs w:val="20"/>
          <w:lang w:val="en-US"/>
        </w:rPr>
        <w:t xml:space="preserve">for the </w:t>
      </w:r>
      <w:r w:rsidR="00EB3A80">
        <w:rPr>
          <w:rFonts w:asciiTheme="minorHAnsi" w:hAnsiTheme="minorHAnsi" w:cstheme="minorHAnsi"/>
          <w:sz w:val="20"/>
          <w:szCs w:val="20"/>
          <w:lang w:val="en-US"/>
        </w:rPr>
        <w:t>case study.</w:t>
      </w:r>
    </w:p>
    <w:p w14:paraId="4A7E61F9" w14:textId="238D9302" w:rsidR="00912D73" w:rsidRPr="00014DE9" w:rsidRDefault="003124C8" w:rsidP="00897E3A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  <w:r w:rsidRPr="00014DE9">
        <w:rPr>
          <w:rFonts w:asciiTheme="minorHAnsi" w:hAnsiTheme="minorHAnsi" w:cstheme="minorHAnsi"/>
          <w:sz w:val="20"/>
          <w:szCs w:val="20"/>
        </w:rPr>
        <w:t>Design Assumptions</w:t>
      </w:r>
      <w:r w:rsidR="007D298E" w:rsidRPr="00014DE9">
        <w:rPr>
          <w:rFonts w:asciiTheme="minorHAnsi" w:hAnsiTheme="minorHAnsi" w:cstheme="minorHAnsi"/>
          <w:sz w:val="20"/>
          <w:szCs w:val="20"/>
        </w:rPr>
        <w:t xml:space="preserve"> &amp; Constraints</w:t>
      </w:r>
      <w:bookmarkEnd w:id="7"/>
      <w:bookmarkEnd w:id="8"/>
      <w:r w:rsidR="00F944B3" w:rsidRPr="00014DE9">
        <w:rPr>
          <w:rFonts w:asciiTheme="minorHAnsi" w:hAnsiTheme="minorHAnsi" w:cstheme="minorHAnsi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439"/>
      </w:tblGrid>
      <w:tr w:rsidR="00F944B3" w:rsidRPr="00014DE9" w14:paraId="198F5317" w14:textId="77777777" w:rsidTr="37F52E84">
        <w:tc>
          <w:tcPr>
            <w:tcW w:w="625" w:type="dxa"/>
            <w:shd w:val="clear" w:color="auto" w:fill="4472C4" w:themeFill="accent1"/>
          </w:tcPr>
          <w:p w14:paraId="2742EA2B" w14:textId="7B0D0DED" w:rsidR="00F944B3" w:rsidRPr="00014DE9" w:rsidRDefault="00F944B3" w:rsidP="008A2CCC">
            <w:pPr>
              <w:pStyle w:val="BodyText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 w:eastAsia="en-US"/>
              </w:rPr>
            </w:pPr>
            <w:r w:rsidRPr="00014DE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439" w:type="dxa"/>
          </w:tcPr>
          <w:p w14:paraId="4D1E2C1E" w14:textId="52E7E296" w:rsidR="00F944B3" w:rsidRPr="00014DE9" w:rsidRDefault="54A34D20" w:rsidP="0C17C55F">
            <w:pPr>
              <w:pStyle w:val="BodyText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014DE9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UI design completed for </w:t>
            </w:r>
            <w:r w:rsidR="002804E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Online Book Store</w:t>
            </w:r>
            <w:r w:rsidRPr="00014DE9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F944B3" w:rsidRPr="00014DE9" w14:paraId="3B65A6D5" w14:textId="77777777" w:rsidTr="37F52E84">
        <w:tc>
          <w:tcPr>
            <w:tcW w:w="625" w:type="dxa"/>
            <w:shd w:val="clear" w:color="auto" w:fill="4472C4" w:themeFill="accent1"/>
          </w:tcPr>
          <w:p w14:paraId="2A736B2E" w14:textId="3EDC3D73" w:rsidR="00F944B3" w:rsidRPr="00014DE9" w:rsidRDefault="00F944B3" w:rsidP="008A2CCC">
            <w:pPr>
              <w:pStyle w:val="BodyText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 w:eastAsia="en-US"/>
              </w:rPr>
            </w:pPr>
            <w:r w:rsidRPr="00014DE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439" w:type="dxa"/>
          </w:tcPr>
          <w:p w14:paraId="28E384AD" w14:textId="77777777" w:rsidR="00F944B3" w:rsidRPr="00014DE9" w:rsidRDefault="00F944B3" w:rsidP="0032165B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F944B3" w:rsidRPr="00014DE9" w14:paraId="2E145B4E" w14:textId="77777777" w:rsidTr="37F52E84">
        <w:tc>
          <w:tcPr>
            <w:tcW w:w="625" w:type="dxa"/>
            <w:shd w:val="clear" w:color="auto" w:fill="4472C4" w:themeFill="accent1"/>
          </w:tcPr>
          <w:p w14:paraId="45BE05E1" w14:textId="222E4477" w:rsidR="00F944B3" w:rsidRPr="00014DE9" w:rsidRDefault="00F944B3" w:rsidP="008A2CCC">
            <w:pPr>
              <w:pStyle w:val="BodyText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 w:eastAsia="en-US"/>
              </w:rPr>
            </w:pPr>
            <w:r w:rsidRPr="00014DE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8439" w:type="dxa"/>
          </w:tcPr>
          <w:p w14:paraId="25F4740A" w14:textId="77777777" w:rsidR="00F944B3" w:rsidRPr="00014DE9" w:rsidRDefault="00F944B3" w:rsidP="0032165B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F944B3" w:rsidRPr="00014DE9" w14:paraId="75665A80" w14:textId="77777777" w:rsidTr="37F52E84">
        <w:tc>
          <w:tcPr>
            <w:tcW w:w="625" w:type="dxa"/>
            <w:shd w:val="clear" w:color="auto" w:fill="4472C4" w:themeFill="accent1"/>
          </w:tcPr>
          <w:p w14:paraId="5DFF979A" w14:textId="64053AFB" w:rsidR="00F944B3" w:rsidRPr="00014DE9" w:rsidRDefault="00F944B3" w:rsidP="008A2CCC">
            <w:pPr>
              <w:pStyle w:val="BodyText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 w:eastAsia="en-US"/>
              </w:rPr>
            </w:pPr>
            <w:r w:rsidRPr="00014DE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8439" w:type="dxa"/>
          </w:tcPr>
          <w:p w14:paraId="3167C7BD" w14:textId="77777777" w:rsidR="00F944B3" w:rsidRPr="00014DE9" w:rsidRDefault="00F944B3" w:rsidP="0032165B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</w:tbl>
    <w:p w14:paraId="3B7B4B86" w14:textId="77777777" w:rsidR="0032165B" w:rsidRPr="00014DE9" w:rsidRDefault="0032165B" w:rsidP="0032165B">
      <w:pPr>
        <w:pStyle w:val="BodyText"/>
        <w:rPr>
          <w:rFonts w:asciiTheme="minorHAnsi" w:hAnsiTheme="minorHAnsi" w:cstheme="minorHAnsi"/>
          <w:sz w:val="20"/>
          <w:szCs w:val="20"/>
          <w:lang w:eastAsia="en-US"/>
        </w:rPr>
      </w:pPr>
    </w:p>
    <w:p w14:paraId="61D5C610" w14:textId="162A2FC7" w:rsidR="005B39EC" w:rsidRPr="00014DE9" w:rsidRDefault="005B39EC" w:rsidP="00D62D4D">
      <w:pPr>
        <w:pStyle w:val="Heading1"/>
        <w:rPr>
          <w:rFonts w:asciiTheme="minorHAnsi" w:hAnsiTheme="minorHAnsi" w:cstheme="minorHAnsi"/>
        </w:rPr>
      </w:pPr>
      <w:bookmarkStart w:id="9" w:name="_Toc191956976"/>
      <w:bookmarkStart w:id="10" w:name="_Toc212274765"/>
      <w:bookmarkStart w:id="11" w:name="_Toc65091312"/>
      <w:r w:rsidRPr="00014DE9">
        <w:rPr>
          <w:rFonts w:asciiTheme="minorHAnsi" w:hAnsiTheme="minorHAnsi" w:cstheme="minorHAnsi"/>
        </w:rPr>
        <w:t>Design Alternatives Considered and Rejected</w:t>
      </w:r>
      <w:bookmarkEnd w:id="9"/>
      <w:bookmarkEnd w:id="10"/>
      <w:bookmarkEnd w:id="11"/>
    </w:p>
    <w:p w14:paraId="6B779F23" w14:textId="77777777" w:rsidR="00F944B3" w:rsidRPr="00014DE9" w:rsidRDefault="00F944B3" w:rsidP="00F944B3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4"/>
      </w:tblGrid>
      <w:tr w:rsidR="00F944B3" w:rsidRPr="00014DE9" w14:paraId="355556B9" w14:textId="77777777" w:rsidTr="00F944B3">
        <w:tc>
          <w:tcPr>
            <w:tcW w:w="9064" w:type="dxa"/>
          </w:tcPr>
          <w:p w14:paraId="4C38AD18" w14:textId="77777777" w:rsidR="00F944B3" w:rsidRPr="00014DE9" w:rsidRDefault="00F944B3" w:rsidP="00D42D9B">
            <w:pPr>
              <w:pStyle w:val="Body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A0FF5F2" w14:textId="77777777" w:rsidR="00D42D9B" w:rsidRPr="00014DE9" w:rsidRDefault="00D42D9B" w:rsidP="00D42D9B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7EAC75D4" w14:textId="77777777" w:rsidR="001E7351" w:rsidRPr="00014DE9" w:rsidRDefault="001E7351">
      <w:pPr>
        <w:rPr>
          <w:rFonts w:asciiTheme="minorHAnsi" w:hAnsiTheme="minorHAnsi" w:cstheme="minorHAnsi"/>
          <w:b/>
          <w:bCs/>
          <w:color w:val="003399"/>
          <w:kern w:val="22"/>
          <w:sz w:val="20"/>
          <w:szCs w:val="20"/>
          <w:lang w:val="x-none" w:bidi="ml-IN"/>
        </w:rPr>
      </w:pPr>
      <w:bookmarkStart w:id="12" w:name="_Toc191956977"/>
      <w:bookmarkStart w:id="13" w:name="_Toc212274766"/>
      <w:bookmarkStart w:id="14" w:name="_Toc65091313"/>
      <w:r w:rsidRPr="00014DE9">
        <w:rPr>
          <w:rFonts w:asciiTheme="minorHAnsi" w:hAnsiTheme="minorHAnsi" w:cstheme="minorHAnsi"/>
          <w:sz w:val="20"/>
          <w:szCs w:val="20"/>
        </w:rPr>
        <w:br w:type="page"/>
      </w:r>
    </w:p>
    <w:p w14:paraId="5951C620" w14:textId="006A0773" w:rsidR="003124C8" w:rsidRPr="00014DE9" w:rsidRDefault="003124C8" w:rsidP="000542D3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lastRenderedPageBreak/>
        <w:t>Project Standards, Convention and Procedures</w:t>
      </w:r>
      <w:bookmarkEnd w:id="12"/>
      <w:bookmarkEnd w:id="13"/>
      <w:bookmarkEnd w:id="14"/>
    </w:p>
    <w:p w14:paraId="405FE097" w14:textId="3937E2A3" w:rsidR="008A2CCC" w:rsidRPr="00014DE9" w:rsidRDefault="008A2CCC" w:rsidP="008A2CCC">
      <w:pPr>
        <w:pStyle w:val="BodyText"/>
        <w:rPr>
          <w:rFonts w:asciiTheme="minorHAnsi" w:hAnsiTheme="minorHAnsi" w:cstheme="minorHAnsi"/>
        </w:rPr>
      </w:pPr>
      <w:r w:rsidRPr="00014DE9">
        <w:rPr>
          <w:rFonts w:asciiTheme="minorHAnsi" w:hAnsiTheme="minorHAnsi" w:cstheme="minorHAnsi"/>
          <w:sz w:val="20"/>
          <w:szCs w:val="20"/>
          <w:lang w:val="en-US"/>
        </w:rPr>
        <w:t>All technical designs considered must follow the agreed upon architecture identified in this document:&lt;link&gt;</w:t>
      </w:r>
    </w:p>
    <w:p w14:paraId="17473C24" w14:textId="77777777" w:rsidR="002C4FCD" w:rsidRPr="00014DE9" w:rsidRDefault="003124C8" w:rsidP="00881B00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5" w:name="_Toc191956978"/>
      <w:bookmarkStart w:id="16" w:name="_Toc212274767"/>
      <w:bookmarkStart w:id="17" w:name="_Toc65091314"/>
      <w:r w:rsidRPr="00014DE9">
        <w:rPr>
          <w:rFonts w:asciiTheme="minorHAnsi" w:hAnsiTheme="minorHAnsi" w:cstheme="minorHAnsi"/>
          <w:sz w:val="20"/>
          <w:szCs w:val="20"/>
        </w:rPr>
        <w:t>Design Standards</w:t>
      </w:r>
      <w:bookmarkEnd w:id="15"/>
      <w:bookmarkEnd w:id="16"/>
      <w:bookmarkEnd w:id="17"/>
    </w:p>
    <w:p w14:paraId="5630AD66" w14:textId="77777777" w:rsidR="00B8411B" w:rsidRPr="00014DE9" w:rsidRDefault="00B8411B" w:rsidP="0066112C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A7BD19D" w14:textId="37E1B45D" w:rsidR="0066112C" w:rsidRPr="00014DE9" w:rsidRDefault="0066112C" w:rsidP="0066112C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  <w:r w:rsidRPr="00014DE9">
        <w:rPr>
          <w:rFonts w:asciiTheme="minorHAnsi" w:hAnsiTheme="minorHAnsi" w:cstheme="minorHAnsi"/>
          <w:sz w:val="20"/>
          <w:szCs w:val="20"/>
        </w:rPr>
        <w:t>Subsequent activities based on this design shall comply with the design standards that are already in use with the application</w:t>
      </w:r>
      <w:r w:rsidR="00A80943" w:rsidRPr="00014DE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0467B821" w14:textId="77777777" w:rsidR="003124C8" w:rsidRPr="00014DE9" w:rsidRDefault="003124C8" w:rsidP="00881B00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8" w:name="_Toc191956979"/>
      <w:bookmarkStart w:id="19" w:name="_Toc212274768"/>
      <w:bookmarkStart w:id="20" w:name="_Toc65091315"/>
      <w:r w:rsidRPr="00014DE9">
        <w:rPr>
          <w:rFonts w:asciiTheme="minorHAnsi" w:hAnsiTheme="minorHAnsi" w:cstheme="minorHAnsi"/>
          <w:sz w:val="20"/>
          <w:szCs w:val="20"/>
        </w:rPr>
        <w:t>Naming Conventions</w:t>
      </w:r>
      <w:bookmarkEnd w:id="18"/>
      <w:bookmarkEnd w:id="19"/>
      <w:bookmarkEnd w:id="20"/>
    </w:p>
    <w:p w14:paraId="61829076" w14:textId="77777777" w:rsidR="00B8411B" w:rsidRPr="00014DE9" w:rsidRDefault="00B8411B" w:rsidP="00B41042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80C7764" w14:textId="77777777" w:rsidR="00F26CF4" w:rsidRPr="00014DE9" w:rsidRDefault="00040270" w:rsidP="00B41042">
      <w:pPr>
        <w:pStyle w:val="BodyText"/>
        <w:rPr>
          <w:rFonts w:asciiTheme="minorHAnsi" w:hAnsiTheme="minorHAnsi" w:cstheme="minorHAnsi"/>
          <w:sz w:val="20"/>
          <w:szCs w:val="20"/>
          <w:lang w:eastAsia="en-US"/>
        </w:rPr>
      </w:pPr>
      <w:r w:rsidRPr="00014DE9">
        <w:rPr>
          <w:rFonts w:asciiTheme="minorHAnsi" w:hAnsiTheme="minorHAnsi" w:cstheme="minorHAnsi"/>
          <w:sz w:val="20"/>
          <w:szCs w:val="20"/>
        </w:rPr>
        <w:t>All Naming conventions shall comply with the standards that are already in use with the application.</w:t>
      </w:r>
    </w:p>
    <w:p w14:paraId="57E1BC60" w14:textId="77777777" w:rsidR="003124C8" w:rsidRPr="00014DE9" w:rsidRDefault="003124C8" w:rsidP="00881B00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1" w:name="_Toc191956980"/>
      <w:bookmarkStart w:id="22" w:name="_Toc212274769"/>
      <w:bookmarkStart w:id="23" w:name="_Toc65091316"/>
      <w:r w:rsidRPr="00014DE9">
        <w:rPr>
          <w:rFonts w:asciiTheme="minorHAnsi" w:hAnsiTheme="minorHAnsi" w:cstheme="minorHAnsi"/>
          <w:sz w:val="20"/>
          <w:szCs w:val="20"/>
        </w:rPr>
        <w:t>Programming Standards</w:t>
      </w:r>
      <w:bookmarkEnd w:id="21"/>
      <w:bookmarkEnd w:id="22"/>
      <w:bookmarkEnd w:id="23"/>
    </w:p>
    <w:p w14:paraId="2BA226A1" w14:textId="77777777" w:rsidR="00287BBB" w:rsidRPr="00014DE9" w:rsidRDefault="00287BBB" w:rsidP="00287BBB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84CD260" w14:textId="77777777" w:rsidR="00287BBB" w:rsidRPr="00014DE9" w:rsidRDefault="00287BBB" w:rsidP="00287BBB">
      <w:pPr>
        <w:jc w:val="both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 xml:space="preserve">Subsequent activities based on this </w:t>
      </w:r>
      <w:r w:rsidR="00B3762B" w:rsidRPr="00014DE9">
        <w:rPr>
          <w:rFonts w:asciiTheme="minorHAnsi" w:hAnsiTheme="minorHAnsi" w:cstheme="minorHAnsi"/>
          <w:sz w:val="20"/>
          <w:szCs w:val="20"/>
        </w:rPr>
        <w:t>programming shall</w:t>
      </w:r>
      <w:r w:rsidRPr="00014DE9">
        <w:rPr>
          <w:rFonts w:asciiTheme="minorHAnsi" w:hAnsiTheme="minorHAnsi" w:cstheme="minorHAnsi"/>
          <w:sz w:val="20"/>
          <w:szCs w:val="20"/>
        </w:rPr>
        <w:t xml:space="preserve"> comply with the programming standards that are already in use with the application. </w:t>
      </w:r>
    </w:p>
    <w:p w14:paraId="0CC56414" w14:textId="77777777" w:rsidR="00962E5D" w:rsidRPr="00014DE9" w:rsidRDefault="00962E5D" w:rsidP="00D62D4D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4" w:name="_Toc191956981"/>
      <w:bookmarkStart w:id="25" w:name="_Toc212274770"/>
      <w:bookmarkStart w:id="26" w:name="_Toc65091317"/>
      <w:r w:rsidRPr="00014DE9">
        <w:rPr>
          <w:rFonts w:asciiTheme="minorHAnsi" w:hAnsiTheme="minorHAnsi" w:cstheme="minorHAnsi"/>
          <w:sz w:val="20"/>
          <w:szCs w:val="20"/>
        </w:rPr>
        <w:t>Tools Used</w:t>
      </w:r>
      <w:bookmarkEnd w:id="24"/>
      <w:bookmarkEnd w:id="25"/>
      <w:bookmarkEnd w:id="26"/>
    </w:p>
    <w:p w14:paraId="7546AC13" w14:textId="1C963C8C" w:rsidR="00647D27" w:rsidRPr="00014DE9" w:rsidRDefault="00F944B3" w:rsidP="00F944B3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  <w:r w:rsidRPr="00014DE9">
        <w:rPr>
          <w:rFonts w:asciiTheme="minorHAnsi" w:hAnsiTheme="minorHAnsi" w:cstheme="minorHAnsi"/>
          <w:sz w:val="20"/>
          <w:szCs w:val="20"/>
          <w:lang w:val="en-US"/>
        </w:rPr>
        <w:t>List out any special/additional tools required to accomplish task.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439"/>
      </w:tblGrid>
      <w:tr w:rsidR="00F944B3" w:rsidRPr="00014DE9" w14:paraId="167A9435" w14:textId="77777777" w:rsidTr="008A2CCC">
        <w:tc>
          <w:tcPr>
            <w:tcW w:w="625" w:type="dxa"/>
            <w:shd w:val="clear" w:color="auto" w:fill="4472C4" w:themeFill="accent1"/>
          </w:tcPr>
          <w:p w14:paraId="5909D1B9" w14:textId="631DAE09" w:rsidR="00F944B3" w:rsidRPr="00014DE9" w:rsidRDefault="00F944B3" w:rsidP="008A2CCC">
            <w:pPr>
              <w:pStyle w:val="BodyText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014DE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8439" w:type="dxa"/>
          </w:tcPr>
          <w:p w14:paraId="68BF85BD" w14:textId="4A509578" w:rsidR="00F944B3" w:rsidRPr="00AE5BBC" w:rsidRDefault="00AE5BBC" w:rsidP="00AE5BBC">
            <w:pPr>
              <w:pStyle w:val="Heading1"/>
              <w:numPr>
                <w:ilvl w:val="0"/>
                <w:numId w:val="0"/>
              </w:numPr>
              <w:shd w:val="clear" w:color="auto" w:fill="FFFFFF"/>
              <w:spacing w:before="0" w:after="0"/>
              <w:jc w:val="left"/>
              <w:rPr>
                <w:rFonts w:asciiTheme="minorHAnsi" w:hAnsiTheme="minorHAnsi" w:cstheme="minorHAnsi"/>
                <w:b w:val="0"/>
                <w:bCs w:val="0"/>
                <w:color w:val="auto"/>
                <w:kern w:val="0"/>
                <w:sz w:val="20"/>
                <w:szCs w:val="20"/>
                <w:lang w:val="en-US" w:bidi="ar-SA"/>
              </w:rPr>
            </w:pPr>
            <w:proofErr w:type="spellStart"/>
            <w:r w:rsidRPr="00AE5BBC">
              <w:rPr>
                <w:rFonts w:asciiTheme="minorHAnsi" w:hAnsiTheme="minorHAnsi" w:cstheme="minorHAnsi"/>
                <w:b w:val="0"/>
                <w:bCs w:val="0"/>
                <w:color w:val="auto"/>
                <w:kern w:val="0"/>
                <w:sz w:val="20"/>
                <w:szCs w:val="20"/>
                <w:lang w:val="en-US" w:bidi="ar-SA"/>
              </w:rPr>
              <w:t>Swashbuckle.AspNetCore.Swagger</w:t>
            </w:r>
            <w:proofErr w:type="spellEnd"/>
            <w:r w:rsidRPr="00AE5BBC">
              <w:rPr>
                <w:rFonts w:asciiTheme="minorHAnsi" w:hAnsiTheme="minorHAnsi" w:cstheme="minorHAnsi"/>
                <w:b w:val="0"/>
                <w:bCs w:val="0"/>
                <w:color w:val="auto"/>
                <w:kern w:val="0"/>
                <w:sz w:val="20"/>
                <w:szCs w:val="20"/>
                <w:lang w:val="en-US" w:bidi="ar-SA"/>
              </w:rPr>
              <w:t> 6.5.0</w:t>
            </w:r>
            <w:r>
              <w:rPr>
                <w:rFonts w:asciiTheme="minorHAnsi" w:hAnsiTheme="minorHAnsi" w:cstheme="minorHAnsi"/>
                <w:b w:val="0"/>
                <w:bCs w:val="0"/>
                <w:color w:val="auto"/>
                <w:kern w:val="0"/>
                <w:sz w:val="20"/>
                <w:szCs w:val="20"/>
                <w:lang w:val="en-US" w:bidi="ar-SA"/>
              </w:rPr>
              <w:t xml:space="preserve"> </w:t>
            </w:r>
            <w:hyperlink r:id="rId11" w:history="1">
              <w:hyperlink r:id="rId12" w:history="1">
                <w:r w:rsidR="00F87FFC" w:rsidRPr="00B120BB">
                  <w:rPr>
                    <w:rStyle w:val="Hyperlink"/>
                    <w:rFonts w:asciiTheme="minorHAnsi" w:hAnsiTheme="minorHAnsi" w:cstheme="minorHAnsi"/>
                    <w:b w:val="0"/>
                    <w:bCs w:val="0"/>
                    <w:kern w:val="0"/>
                    <w:sz w:val="20"/>
                    <w:szCs w:val="20"/>
                    <w:lang w:val="en-US" w:bidi="ar-SA"/>
                  </w:rPr>
                  <w:t>(link)</w:t>
                </w:r>
              </w:hyperlink>
            </w:hyperlink>
          </w:p>
        </w:tc>
      </w:tr>
      <w:tr w:rsidR="00F944B3" w:rsidRPr="00014DE9" w14:paraId="50709C8A" w14:textId="77777777" w:rsidTr="008A2CCC">
        <w:tc>
          <w:tcPr>
            <w:tcW w:w="625" w:type="dxa"/>
            <w:shd w:val="clear" w:color="auto" w:fill="4472C4" w:themeFill="accent1"/>
          </w:tcPr>
          <w:p w14:paraId="779461FC" w14:textId="04AA849C" w:rsidR="00F944B3" w:rsidRPr="00014DE9" w:rsidRDefault="00F944B3" w:rsidP="008A2CCC">
            <w:pPr>
              <w:pStyle w:val="BodyText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014DE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  <w:t>2</w:t>
            </w:r>
          </w:p>
        </w:tc>
        <w:tc>
          <w:tcPr>
            <w:tcW w:w="8439" w:type="dxa"/>
          </w:tcPr>
          <w:p w14:paraId="127FEB3F" w14:textId="77777777" w:rsidR="00F944B3" w:rsidRPr="00014DE9" w:rsidRDefault="00F944B3" w:rsidP="00F944B3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46245FD9" w14:textId="77777777" w:rsidR="00F944B3" w:rsidRPr="00014DE9" w:rsidRDefault="00F944B3" w:rsidP="00F944B3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p w14:paraId="4F48FBC9" w14:textId="77777777" w:rsidR="001E7351" w:rsidRPr="00014DE9" w:rsidRDefault="001E7351">
      <w:pPr>
        <w:rPr>
          <w:rFonts w:asciiTheme="minorHAnsi" w:hAnsiTheme="minorHAnsi" w:cstheme="minorHAnsi"/>
          <w:b/>
          <w:bCs/>
          <w:color w:val="003399"/>
          <w:kern w:val="22"/>
          <w:lang w:val="x-none" w:bidi="ml-IN"/>
        </w:rPr>
      </w:pPr>
      <w:bookmarkStart w:id="27" w:name="_Toc191956982"/>
      <w:bookmarkStart w:id="28" w:name="_Toc212274771"/>
      <w:bookmarkStart w:id="29" w:name="_Toc65091318"/>
      <w:r w:rsidRPr="00014DE9">
        <w:rPr>
          <w:rFonts w:asciiTheme="minorHAnsi" w:hAnsiTheme="minorHAnsi" w:cstheme="minorHAnsi"/>
        </w:rPr>
        <w:br w:type="page"/>
      </w:r>
    </w:p>
    <w:p w14:paraId="090A9F5F" w14:textId="4629DE7B" w:rsidR="003124C8" w:rsidRPr="00014DE9" w:rsidRDefault="003124C8" w:rsidP="00D62D4D">
      <w:pPr>
        <w:pStyle w:val="Heading1"/>
        <w:rPr>
          <w:rFonts w:asciiTheme="minorHAnsi" w:hAnsiTheme="minorHAnsi" w:cstheme="minorHAnsi"/>
        </w:rPr>
      </w:pPr>
      <w:r w:rsidRPr="00014DE9">
        <w:rPr>
          <w:rFonts w:asciiTheme="minorHAnsi" w:hAnsiTheme="minorHAnsi" w:cstheme="minorHAnsi"/>
        </w:rPr>
        <w:lastRenderedPageBreak/>
        <w:t>Class De</w:t>
      </w:r>
      <w:r w:rsidR="002F0483" w:rsidRPr="00014DE9">
        <w:rPr>
          <w:rFonts w:asciiTheme="minorHAnsi" w:hAnsiTheme="minorHAnsi" w:cstheme="minorHAnsi"/>
        </w:rPr>
        <w:t>sign</w:t>
      </w:r>
      <w:bookmarkEnd w:id="27"/>
      <w:bookmarkEnd w:id="28"/>
      <w:r w:rsidR="00F1068B" w:rsidRPr="00014DE9">
        <w:rPr>
          <w:rFonts w:asciiTheme="minorHAnsi" w:hAnsiTheme="minorHAnsi" w:cstheme="minorHAnsi"/>
        </w:rPr>
        <w:t xml:space="preserve"> Details</w:t>
      </w:r>
      <w:bookmarkEnd w:id="29"/>
    </w:p>
    <w:p w14:paraId="17AD93B2" w14:textId="77777777" w:rsidR="00B8411B" w:rsidRPr="00014DE9" w:rsidRDefault="00B8411B" w:rsidP="00F564B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D7D50F8" w14:textId="2FA93523" w:rsidR="00F564B0" w:rsidRPr="00014DE9" w:rsidRDefault="005C2299" w:rsidP="00F564B0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 xml:space="preserve">The details of class design are described as a part of the Class Design Document (Developers Handbook). This includes the following elements: </w:t>
      </w:r>
      <w:r w:rsidR="00F53C8C" w:rsidRPr="00014DE9">
        <w:rPr>
          <w:rFonts w:asciiTheme="minorHAnsi" w:hAnsiTheme="minorHAnsi" w:cstheme="minorHAnsi"/>
          <w:sz w:val="20"/>
          <w:szCs w:val="20"/>
        </w:rPr>
        <w:t>c</w:t>
      </w:r>
      <w:r w:rsidR="00F1068B" w:rsidRPr="00014DE9">
        <w:rPr>
          <w:rFonts w:asciiTheme="minorHAnsi" w:hAnsiTheme="minorHAnsi" w:cstheme="minorHAnsi"/>
          <w:sz w:val="20"/>
          <w:szCs w:val="20"/>
        </w:rPr>
        <w:t xml:space="preserve">lass design, </w:t>
      </w:r>
      <w:r w:rsidR="00F53C8C" w:rsidRPr="00014DE9">
        <w:rPr>
          <w:rFonts w:asciiTheme="minorHAnsi" w:hAnsiTheme="minorHAnsi" w:cstheme="minorHAnsi"/>
          <w:sz w:val="20"/>
          <w:szCs w:val="20"/>
        </w:rPr>
        <w:t>c</w:t>
      </w:r>
      <w:r w:rsidR="00F1068B" w:rsidRPr="00014DE9">
        <w:rPr>
          <w:rFonts w:asciiTheme="minorHAnsi" w:hAnsiTheme="minorHAnsi" w:cstheme="minorHAnsi"/>
          <w:sz w:val="20"/>
          <w:szCs w:val="20"/>
        </w:rPr>
        <w:t xml:space="preserve">omponent model, </w:t>
      </w:r>
      <w:r w:rsidR="00F53C8C" w:rsidRPr="00014DE9">
        <w:rPr>
          <w:rFonts w:asciiTheme="minorHAnsi" w:hAnsiTheme="minorHAnsi" w:cstheme="minorHAnsi"/>
          <w:sz w:val="20"/>
          <w:szCs w:val="20"/>
        </w:rPr>
        <w:t>s</w:t>
      </w:r>
      <w:r w:rsidR="00F1068B" w:rsidRPr="00014DE9">
        <w:rPr>
          <w:rFonts w:asciiTheme="minorHAnsi" w:hAnsiTheme="minorHAnsi" w:cstheme="minorHAnsi"/>
          <w:sz w:val="20"/>
          <w:szCs w:val="20"/>
        </w:rPr>
        <w:t xml:space="preserve">equence diagram, view model, business model, new/existing APIs, </w:t>
      </w:r>
      <w:r w:rsidR="00F53C8C" w:rsidRPr="00014DE9">
        <w:rPr>
          <w:rFonts w:asciiTheme="minorHAnsi" w:hAnsiTheme="minorHAnsi" w:cstheme="minorHAnsi"/>
          <w:sz w:val="20"/>
          <w:szCs w:val="20"/>
        </w:rPr>
        <w:t>c</w:t>
      </w:r>
      <w:r w:rsidR="00F1068B" w:rsidRPr="00014DE9">
        <w:rPr>
          <w:rFonts w:asciiTheme="minorHAnsi" w:hAnsiTheme="minorHAnsi" w:cstheme="minorHAnsi"/>
          <w:sz w:val="20"/>
          <w:szCs w:val="20"/>
        </w:rPr>
        <w:t xml:space="preserve">ollaboration diagram, </w:t>
      </w:r>
      <w:r w:rsidR="00F53C8C" w:rsidRPr="00014DE9">
        <w:rPr>
          <w:rFonts w:asciiTheme="minorHAnsi" w:hAnsiTheme="minorHAnsi" w:cstheme="minorHAnsi"/>
          <w:sz w:val="20"/>
          <w:szCs w:val="20"/>
        </w:rPr>
        <w:t>s</w:t>
      </w:r>
      <w:r w:rsidR="00F1068B" w:rsidRPr="00014DE9">
        <w:rPr>
          <w:rFonts w:asciiTheme="minorHAnsi" w:hAnsiTheme="minorHAnsi" w:cstheme="minorHAnsi"/>
          <w:sz w:val="20"/>
          <w:szCs w:val="20"/>
        </w:rPr>
        <w:t xml:space="preserve">tate </w:t>
      </w:r>
      <w:r w:rsidR="00F53C8C" w:rsidRPr="00014DE9">
        <w:rPr>
          <w:rFonts w:asciiTheme="minorHAnsi" w:hAnsiTheme="minorHAnsi" w:cstheme="minorHAnsi"/>
          <w:sz w:val="20"/>
          <w:szCs w:val="20"/>
        </w:rPr>
        <w:t>c</w:t>
      </w:r>
      <w:r w:rsidRPr="00014DE9">
        <w:rPr>
          <w:rFonts w:asciiTheme="minorHAnsi" w:hAnsiTheme="minorHAnsi" w:cstheme="minorHAnsi"/>
          <w:sz w:val="20"/>
          <w:szCs w:val="20"/>
        </w:rPr>
        <w:t>hart diagram</w:t>
      </w:r>
      <w:r w:rsidR="00F53C8C" w:rsidRPr="00014DE9">
        <w:rPr>
          <w:rFonts w:asciiTheme="minorHAnsi" w:hAnsiTheme="minorHAnsi" w:cstheme="minorHAnsi"/>
          <w:sz w:val="20"/>
          <w:szCs w:val="20"/>
        </w:rPr>
        <w:t xml:space="preserve"> and a</w:t>
      </w:r>
      <w:r w:rsidR="00F1068B" w:rsidRPr="00014DE9">
        <w:rPr>
          <w:rFonts w:asciiTheme="minorHAnsi" w:hAnsiTheme="minorHAnsi" w:cstheme="minorHAnsi"/>
          <w:sz w:val="20"/>
          <w:szCs w:val="20"/>
        </w:rPr>
        <w:t>ctivity diagram.</w:t>
      </w:r>
    </w:p>
    <w:p w14:paraId="500AEB04" w14:textId="77777777" w:rsidR="001662A0" w:rsidRPr="00014DE9" w:rsidRDefault="001662A0" w:rsidP="001662A0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>Has the Class Design Document been provided with these details?</w:t>
      </w:r>
    </w:p>
    <w:p w14:paraId="6DFABED0" w14:textId="29BE154B" w:rsidR="001662A0" w:rsidRPr="00014DE9" w:rsidRDefault="00F73097" w:rsidP="001662A0">
      <w:pPr>
        <w:pStyle w:val="BodyText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476988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7B26" w:rsidRPr="00014D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1662A0" w:rsidRPr="00014DE9">
        <w:rPr>
          <w:rFonts w:asciiTheme="minorHAnsi" w:hAnsiTheme="minorHAnsi" w:cstheme="minorHAnsi"/>
          <w:sz w:val="20"/>
          <w:szCs w:val="20"/>
        </w:rPr>
        <w:t xml:space="preserve"> Yes</w:t>
      </w:r>
    </w:p>
    <w:p w14:paraId="580E3D62" w14:textId="5E9E8347" w:rsidR="001662A0" w:rsidRPr="00014DE9" w:rsidRDefault="00F73097" w:rsidP="001662A0">
      <w:pPr>
        <w:pStyle w:val="BodyText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720964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0943" w:rsidRPr="00014D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1662A0" w:rsidRPr="00014DE9">
        <w:rPr>
          <w:rFonts w:asciiTheme="minorHAnsi" w:hAnsiTheme="minorHAnsi" w:cstheme="minorHAnsi"/>
          <w:sz w:val="20"/>
          <w:szCs w:val="20"/>
        </w:rPr>
        <w:t xml:space="preserve"> No</w:t>
      </w:r>
    </w:p>
    <w:p w14:paraId="26BC5077" w14:textId="77777777" w:rsidR="001E7351" w:rsidRPr="00014DE9" w:rsidRDefault="001E7351">
      <w:pPr>
        <w:rPr>
          <w:rFonts w:asciiTheme="minorHAnsi" w:hAnsiTheme="minorHAnsi" w:cstheme="minorHAnsi"/>
          <w:b/>
          <w:bCs/>
          <w:color w:val="003399"/>
          <w:kern w:val="22"/>
          <w:sz w:val="20"/>
          <w:szCs w:val="20"/>
          <w:lang w:val="x-none" w:bidi="ml-IN"/>
        </w:rPr>
      </w:pPr>
      <w:bookmarkStart w:id="30" w:name="_Toc191956994"/>
      <w:bookmarkStart w:id="31" w:name="_Toc212274783"/>
      <w:bookmarkStart w:id="32" w:name="_Toc65091319"/>
      <w:r w:rsidRPr="00014DE9">
        <w:rPr>
          <w:rFonts w:asciiTheme="minorHAnsi" w:hAnsiTheme="minorHAnsi" w:cstheme="minorHAnsi"/>
          <w:sz w:val="20"/>
          <w:szCs w:val="20"/>
        </w:rPr>
        <w:br w:type="page"/>
      </w:r>
    </w:p>
    <w:p w14:paraId="2A72DB0B" w14:textId="65E53F5A" w:rsidR="00D103E5" w:rsidRPr="00014DE9" w:rsidRDefault="003124C8" w:rsidP="00D103E5">
      <w:pPr>
        <w:pStyle w:val="Heading1"/>
        <w:rPr>
          <w:rFonts w:asciiTheme="minorHAnsi" w:hAnsiTheme="minorHAnsi" w:cstheme="minorHAnsi"/>
          <w:sz w:val="20"/>
          <w:szCs w:val="20"/>
          <w:lang w:val="en-US"/>
        </w:rPr>
      </w:pPr>
      <w:r w:rsidRPr="00014DE9">
        <w:rPr>
          <w:rFonts w:asciiTheme="minorHAnsi" w:hAnsiTheme="minorHAnsi" w:cstheme="minorHAnsi"/>
          <w:sz w:val="20"/>
          <w:szCs w:val="20"/>
        </w:rPr>
        <w:lastRenderedPageBreak/>
        <w:t>Design Elements</w:t>
      </w:r>
      <w:bookmarkEnd w:id="30"/>
      <w:bookmarkEnd w:id="31"/>
      <w:bookmarkEnd w:id="32"/>
    </w:p>
    <w:p w14:paraId="66204FF1" w14:textId="77777777" w:rsidR="00555268" w:rsidRPr="00014DE9" w:rsidRDefault="00555268" w:rsidP="00555268">
      <w:pPr>
        <w:pStyle w:val="BodyText"/>
        <w:rPr>
          <w:rFonts w:asciiTheme="minorHAnsi" w:hAnsiTheme="minorHAnsi" w:cstheme="minorHAnsi"/>
          <w:lang w:val="en-US"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70"/>
        <w:gridCol w:w="7195"/>
      </w:tblGrid>
      <w:tr w:rsidR="00CE1404" w:rsidRPr="00014DE9" w14:paraId="2E259DDF" w14:textId="77777777" w:rsidTr="37F52E84">
        <w:tc>
          <w:tcPr>
            <w:tcW w:w="2070" w:type="dxa"/>
          </w:tcPr>
          <w:p w14:paraId="2E86C5AD" w14:textId="77777777" w:rsidR="00CE1404" w:rsidRPr="00014DE9" w:rsidRDefault="00CE1404" w:rsidP="00CE1404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Design Element Name:</w:t>
            </w:r>
          </w:p>
        </w:tc>
        <w:tc>
          <w:tcPr>
            <w:tcW w:w="7195" w:type="dxa"/>
          </w:tcPr>
          <w:p w14:paraId="68C551C4" w14:textId="1F4086AD" w:rsidR="00CE1404" w:rsidRPr="00A14E14" w:rsidRDefault="00FE32AD" w:rsidP="12BB5F5C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14E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UI Design</w:t>
            </w:r>
            <w:r w:rsidR="004644B1" w:rsidRPr="00A14E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Data </w:t>
            </w:r>
            <w:r w:rsidR="0F425A2D" w:rsidRPr="00A14E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components</w:t>
            </w:r>
            <w:r w:rsidR="4E89056B" w:rsidRPr="00A14E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gramStart"/>
            <w:r w:rsidR="4E89056B" w:rsidRPr="00A14E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API</w:t>
            </w:r>
            <w:proofErr w:type="gramEnd"/>
            <w:r w:rsidR="4E89056B" w:rsidRPr="00A14E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and</w:t>
            </w:r>
            <w:r w:rsidR="004644B1" w:rsidRPr="00A14E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Database </w:t>
            </w:r>
            <w:r w:rsidR="1EB0DAA4" w:rsidRPr="00A14E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updates</w:t>
            </w:r>
          </w:p>
        </w:tc>
      </w:tr>
      <w:tr w:rsidR="00410026" w:rsidRPr="00014DE9" w14:paraId="26D38CD6" w14:textId="77777777" w:rsidTr="37F52E84">
        <w:tc>
          <w:tcPr>
            <w:tcW w:w="2070" w:type="dxa"/>
          </w:tcPr>
          <w:p w14:paraId="6C7F3E71" w14:textId="2C5D4C74" w:rsidR="00410026" w:rsidRPr="00014DE9" w:rsidRDefault="543E68C0" w:rsidP="1A2CB14B">
            <w:pPr>
              <w:pStyle w:val="TableHeading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Brief Description:</w:t>
            </w:r>
          </w:p>
        </w:tc>
        <w:tc>
          <w:tcPr>
            <w:tcW w:w="7195" w:type="dxa"/>
          </w:tcPr>
          <w:p w14:paraId="2DBF0D7D" w14:textId="0437CFA6" w:rsidR="009F7226" w:rsidRPr="002B04AD" w:rsidRDefault="00040AD0" w:rsidP="00410026">
            <w:pPr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</w:pPr>
            <w:r w:rsidRPr="00014DE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 xml:space="preserve">Develop </w:t>
            </w:r>
            <w:r w:rsidR="009867DF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>API</w:t>
            </w:r>
            <w:r w:rsidRPr="00014DE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 xml:space="preserve"> for </w:t>
            </w:r>
            <w:r w:rsidR="002804EE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>Online Book Store</w:t>
            </w:r>
          </w:p>
        </w:tc>
      </w:tr>
      <w:tr w:rsidR="00410026" w:rsidRPr="00014DE9" w14:paraId="1EDAD2CE" w14:textId="77777777" w:rsidTr="37F52E84">
        <w:tc>
          <w:tcPr>
            <w:tcW w:w="2070" w:type="dxa"/>
          </w:tcPr>
          <w:p w14:paraId="23F21E2E" w14:textId="06F151FD" w:rsidR="00410026" w:rsidRPr="00014DE9" w:rsidRDefault="00E73697" w:rsidP="00410026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UI Page, API, Class</w:t>
            </w:r>
          </w:p>
        </w:tc>
        <w:tc>
          <w:tcPr>
            <w:tcW w:w="7195" w:type="dxa"/>
          </w:tcPr>
          <w:p w14:paraId="207B25FC" w14:textId="450AD847" w:rsidR="008D46EA" w:rsidRPr="002B04AD" w:rsidRDefault="00A14E14" w:rsidP="37F52E8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0"/>
                <w:szCs w:val="20"/>
              </w:rPr>
            </w:pPr>
            <w:r w:rsidRPr="002B04AD">
              <w:rPr>
                <w:rFonts w:asciiTheme="minorHAnsi" w:hAnsiTheme="minorHAnsi" w:cstheme="minorHAnsi"/>
                <w:noProof/>
                <w:sz w:val="20"/>
                <w:szCs w:val="20"/>
              </w:rPr>
              <w:t>BookStoreController</w:t>
            </w:r>
            <w:r w:rsidRPr="002B04AD">
              <w:rPr>
                <w:noProof/>
                <w:sz w:val="20"/>
                <w:szCs w:val="20"/>
              </w:rPr>
              <w:t>.cs</w:t>
            </w:r>
          </w:p>
        </w:tc>
      </w:tr>
      <w:tr w:rsidR="00410026" w:rsidRPr="00014DE9" w14:paraId="5222D370" w14:textId="77777777" w:rsidTr="37F52E84">
        <w:trPr>
          <w:trHeight w:val="80"/>
        </w:trPr>
        <w:tc>
          <w:tcPr>
            <w:tcW w:w="2070" w:type="dxa"/>
          </w:tcPr>
          <w:p w14:paraId="7505669B" w14:textId="77777777" w:rsidR="00410026" w:rsidRPr="00014DE9" w:rsidRDefault="00410026" w:rsidP="00410026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Specifications:</w:t>
            </w:r>
          </w:p>
        </w:tc>
        <w:tc>
          <w:tcPr>
            <w:tcW w:w="7195" w:type="dxa"/>
          </w:tcPr>
          <w:p w14:paraId="442A8A75" w14:textId="77777777" w:rsidR="00497D39" w:rsidRPr="00497D39" w:rsidRDefault="00497D39" w:rsidP="00497D39">
            <w:pPr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</w:pPr>
            <w:r w:rsidRPr="00AC7A25">
              <w:rPr>
                <w:rFonts w:asciiTheme="minorHAnsi" w:eastAsia="Times New Roman" w:hAnsiTheme="minorHAnsi" w:cstheme="minorHAnsi"/>
                <w:b/>
                <w:bCs/>
                <w:noProof/>
                <w:sz w:val="20"/>
                <w:szCs w:val="20"/>
                <w:lang w:eastAsia="en-US"/>
              </w:rPr>
              <w:t>Scenario</w:t>
            </w:r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>: Our fictional company, "</w:t>
            </w:r>
            <w:proofErr w:type="spellStart"/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>OnlineboookStore</w:t>
            </w:r>
            <w:proofErr w:type="spellEnd"/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>," wants to provide a Web API to allow developers to access product data from their existing database. They already have a SQL Server database with a "</w:t>
            </w:r>
            <w:proofErr w:type="spellStart"/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>OnlineBook</w:t>
            </w:r>
            <w:proofErr w:type="spellEnd"/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>" table containing product information. They want a Web API that can retrieve Book data and provide it to external clients. UI should perform CRUD operations.</w:t>
            </w:r>
          </w:p>
          <w:p w14:paraId="74F653C0" w14:textId="77777777" w:rsidR="00497D39" w:rsidRPr="00497D39" w:rsidRDefault="00497D39" w:rsidP="00497D39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after="300"/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</w:pPr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>Test the Web API Run your ASP.NET Core Web API project and test the endpoints using tools like Postman or Swagger UI. Here are some example requests:</w:t>
            </w:r>
          </w:p>
          <w:p w14:paraId="28F7DAF9" w14:textId="77777777" w:rsidR="00497D39" w:rsidRPr="00497D39" w:rsidRDefault="00497D39" w:rsidP="00497D39">
            <w:pPr>
              <w:numPr>
                <w:ilvl w:val="0"/>
                <w:numId w:val="3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</w:pPr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 xml:space="preserve">GET /api/books - Retrieve all </w:t>
            </w:r>
            <w:proofErr w:type="gramStart"/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>books</w:t>
            </w:r>
            <w:proofErr w:type="gramEnd"/>
          </w:p>
          <w:p w14:paraId="47983D6D" w14:textId="77777777" w:rsidR="00497D39" w:rsidRPr="00497D39" w:rsidRDefault="00497D39" w:rsidP="00497D39">
            <w:pPr>
              <w:numPr>
                <w:ilvl w:val="0"/>
                <w:numId w:val="3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</w:pPr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 xml:space="preserve">GET /api/authors - Retrieve all </w:t>
            </w:r>
            <w:proofErr w:type="gramStart"/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>authors</w:t>
            </w:r>
            <w:proofErr w:type="gramEnd"/>
          </w:p>
          <w:p w14:paraId="36795690" w14:textId="77777777" w:rsidR="00497D39" w:rsidRPr="00497D39" w:rsidRDefault="00497D39" w:rsidP="00497D39">
            <w:pPr>
              <w:numPr>
                <w:ilvl w:val="0"/>
                <w:numId w:val="3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</w:pPr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 xml:space="preserve">GET /api/categories - Retrieve all </w:t>
            </w:r>
            <w:proofErr w:type="gramStart"/>
            <w:r w:rsidRPr="00497D39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  <w:t>categories</w:t>
            </w:r>
            <w:proofErr w:type="gramEnd"/>
          </w:p>
          <w:p w14:paraId="296FEF7D" w14:textId="77777777" w:rsidR="003A265E" w:rsidRPr="00014DE9" w:rsidRDefault="003A265E" w:rsidP="00497D39">
            <w:p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</w:pPr>
          </w:p>
        </w:tc>
      </w:tr>
    </w:tbl>
    <w:p w14:paraId="7BF2EC91" w14:textId="6BDDADD9" w:rsidR="2B329D78" w:rsidRPr="00014DE9" w:rsidRDefault="2B329D78">
      <w:pPr>
        <w:rPr>
          <w:rFonts w:asciiTheme="minorHAnsi" w:hAnsiTheme="minorHAnsi" w:cstheme="minorHAnsi"/>
        </w:rPr>
      </w:pPr>
    </w:p>
    <w:p w14:paraId="22DBD0C8" w14:textId="77777777" w:rsidR="001E7351" w:rsidRPr="00014DE9" w:rsidRDefault="001E7351">
      <w:pPr>
        <w:rPr>
          <w:rFonts w:asciiTheme="minorHAnsi" w:hAnsiTheme="minorHAnsi" w:cstheme="minorHAnsi"/>
          <w:b/>
          <w:iCs/>
          <w:color w:val="003399"/>
          <w:kern w:val="22"/>
          <w:sz w:val="20"/>
          <w:szCs w:val="20"/>
          <w:lang w:bidi="ml-IN"/>
        </w:rPr>
      </w:pPr>
      <w:bookmarkStart w:id="33" w:name="_Toc65091322"/>
      <w:bookmarkStart w:id="34" w:name="_Toc182971926"/>
      <w:bookmarkStart w:id="35" w:name="_Toc191956999"/>
      <w:bookmarkStart w:id="36" w:name="_Toc212274788"/>
      <w:r w:rsidRPr="00014DE9">
        <w:rPr>
          <w:rFonts w:asciiTheme="minorHAnsi" w:hAnsiTheme="minorHAnsi" w:cstheme="minorHAnsi"/>
          <w:bCs/>
          <w:iCs/>
          <w:sz w:val="20"/>
          <w:szCs w:val="20"/>
        </w:rPr>
        <w:br w:type="page"/>
      </w:r>
    </w:p>
    <w:p w14:paraId="08F03111" w14:textId="5E169194" w:rsidR="002D1AFD" w:rsidRPr="00014DE9" w:rsidRDefault="00E73697" w:rsidP="002D1AFD">
      <w:pPr>
        <w:pStyle w:val="Heading1"/>
        <w:rPr>
          <w:rFonts w:asciiTheme="minorHAnsi" w:hAnsiTheme="minorHAnsi" w:cstheme="minorHAnsi"/>
          <w:bCs w:val="0"/>
          <w:iCs/>
          <w:sz w:val="20"/>
          <w:szCs w:val="20"/>
          <w:lang w:val="en-US"/>
        </w:rPr>
      </w:pPr>
      <w:r w:rsidRPr="00014DE9">
        <w:rPr>
          <w:rFonts w:asciiTheme="minorHAnsi" w:hAnsiTheme="minorHAnsi" w:cstheme="minorHAnsi"/>
          <w:bCs w:val="0"/>
          <w:iCs/>
          <w:sz w:val="20"/>
          <w:szCs w:val="20"/>
          <w:lang w:val="en-US"/>
        </w:rPr>
        <w:lastRenderedPageBreak/>
        <w:t>UI</w:t>
      </w:r>
      <w:bookmarkEnd w:id="33"/>
    </w:p>
    <w:p w14:paraId="68AEF886" w14:textId="272B8A33" w:rsidR="00E7197E" w:rsidRPr="00014DE9" w:rsidRDefault="00E7197E" w:rsidP="00E7197E">
      <w:pPr>
        <w:pStyle w:val="BodyText"/>
        <w:rPr>
          <w:rFonts w:asciiTheme="minorHAnsi" w:hAnsiTheme="minorHAnsi" w:cstheme="minorHAnsi"/>
          <w:lang w:val="en-US"/>
        </w:rPr>
      </w:pPr>
      <w:r w:rsidRPr="00014DE9">
        <w:rPr>
          <w:rFonts w:asciiTheme="minorHAnsi" w:hAnsiTheme="minorHAnsi" w:cstheme="minorHAnsi"/>
          <w:lang w:val="en-US"/>
        </w:rPr>
        <w:t>Identify UI pages in scope if already exist.  If these are new, specify page name and route that will be used.</w:t>
      </w:r>
    </w:p>
    <w:tbl>
      <w:tblPr>
        <w:tblW w:w="7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435"/>
        <w:gridCol w:w="6210"/>
      </w:tblGrid>
      <w:tr w:rsidR="00E73697" w:rsidRPr="00014DE9" w14:paraId="379AC179" w14:textId="77777777" w:rsidTr="37F52E84">
        <w:trPr>
          <w:trHeight w:val="80"/>
        </w:trPr>
        <w:tc>
          <w:tcPr>
            <w:tcW w:w="1435" w:type="dxa"/>
          </w:tcPr>
          <w:p w14:paraId="19ED03EE" w14:textId="5358B190" w:rsidR="00E73697" w:rsidRPr="00014DE9" w:rsidRDefault="008A2CCC" w:rsidP="008A2CC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UI Pages &amp; Components in scope</w:t>
            </w:r>
          </w:p>
        </w:tc>
        <w:tc>
          <w:tcPr>
            <w:tcW w:w="621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6"/>
              <w:gridCol w:w="3569"/>
              <w:gridCol w:w="900"/>
            </w:tblGrid>
            <w:tr w:rsidR="00E73697" w:rsidRPr="00014DE9" w14:paraId="738F62B2" w14:textId="04E1ADBD" w:rsidTr="37F52E84">
              <w:tc>
                <w:tcPr>
                  <w:tcW w:w="1286" w:type="dxa"/>
                  <w:shd w:val="clear" w:color="auto" w:fill="4472C4" w:themeFill="accent1"/>
                </w:tcPr>
                <w:p w14:paraId="3313E341" w14:textId="77777777" w:rsidR="00E73697" w:rsidRPr="00014DE9" w:rsidRDefault="00E73697" w:rsidP="008A2CCC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</w:rPr>
                    <w:t>Page Name</w:t>
                  </w:r>
                </w:p>
              </w:tc>
              <w:tc>
                <w:tcPr>
                  <w:tcW w:w="3569" w:type="dxa"/>
                  <w:shd w:val="clear" w:color="auto" w:fill="4472C4" w:themeFill="accent1"/>
                </w:tcPr>
                <w:p w14:paraId="1D021293" w14:textId="77777777" w:rsidR="00E73697" w:rsidRPr="00014DE9" w:rsidRDefault="00E73697" w:rsidP="008A2CCC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</w:rPr>
                    <w:t>Route</w:t>
                  </w:r>
                </w:p>
              </w:tc>
              <w:tc>
                <w:tcPr>
                  <w:tcW w:w="900" w:type="dxa"/>
                  <w:shd w:val="clear" w:color="auto" w:fill="4472C4" w:themeFill="accent1"/>
                </w:tcPr>
                <w:p w14:paraId="60D2E9A0" w14:textId="559BD5F2" w:rsidR="00E73697" w:rsidRPr="00014DE9" w:rsidRDefault="00E73697" w:rsidP="008A2CCC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</w:rPr>
                    <w:t>New</w:t>
                  </w:r>
                </w:p>
              </w:tc>
            </w:tr>
            <w:tr w:rsidR="00E73697" w:rsidRPr="00014DE9" w14:paraId="4BF22F90" w14:textId="5433CBAC" w:rsidTr="37F52E84">
              <w:tc>
                <w:tcPr>
                  <w:tcW w:w="1286" w:type="dxa"/>
                </w:tcPr>
                <w:p w14:paraId="0FB0E641" w14:textId="08CB8B7D" w:rsidR="00E73697" w:rsidRPr="00014DE9" w:rsidRDefault="00E73697" w:rsidP="00AC7A25">
                  <w:pPr>
                    <w:rPr>
                      <w:rStyle w:val="normaltextrun"/>
                      <w:rFonts w:asciiTheme="minorHAnsi" w:hAnsiTheme="minorHAnsi" w:cstheme="minorHAnsi"/>
                      <w:color w:val="000000" w:themeColor="text1"/>
                    </w:rPr>
                  </w:pPr>
                </w:p>
              </w:tc>
              <w:tc>
                <w:tcPr>
                  <w:tcW w:w="3569" w:type="dxa"/>
                </w:tcPr>
                <w:p w14:paraId="107DFA26" w14:textId="4FDA8F79" w:rsidR="00E73697" w:rsidRPr="00014DE9" w:rsidRDefault="00E73697" w:rsidP="37F52E84">
                  <w:pPr>
                    <w:pStyle w:val="paragraph"/>
                    <w:spacing w:before="0" w:beforeAutospacing="0" w:after="0" w:afterAutospacing="0"/>
                    <w:jc w:val="lef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sdt>
                <w:sdtPr>
                  <w:rPr>
                    <w:rFonts w:asciiTheme="minorHAnsi" w:hAnsiTheme="minorHAnsi" w:cstheme="minorHAnsi"/>
                  </w:rPr>
                  <w:id w:val="944656143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00" w:type="dxa"/>
                    </w:tcPr>
                    <w:p w14:paraId="621956EF" w14:textId="6AAF72A5" w:rsidR="00E73697" w:rsidRPr="00014DE9" w:rsidRDefault="00DD4663" w:rsidP="008A2CC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</w:rPr>
                        <w:t>☒</w:t>
                      </w:r>
                    </w:p>
                  </w:tc>
                </w:sdtContent>
              </w:sdt>
            </w:tr>
          </w:tbl>
          <w:p w14:paraId="29BC4B20" w14:textId="77777777" w:rsidR="00E73697" w:rsidRPr="00014DE9" w:rsidRDefault="00E73697" w:rsidP="008A2CCC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</w:pPr>
          </w:p>
        </w:tc>
      </w:tr>
      <w:tr w:rsidR="00F44FDA" w:rsidRPr="00014DE9" w14:paraId="3BBF6376" w14:textId="77777777" w:rsidTr="37F52E84">
        <w:trPr>
          <w:trHeight w:val="80"/>
        </w:trPr>
        <w:tc>
          <w:tcPr>
            <w:tcW w:w="1435" w:type="dxa"/>
          </w:tcPr>
          <w:p w14:paraId="03710B9E" w14:textId="1528E1D7" w:rsidR="00F44FDA" w:rsidRPr="00014DE9" w:rsidRDefault="00CE2297" w:rsidP="008A2CC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View Model</w:t>
            </w:r>
          </w:p>
        </w:tc>
        <w:tc>
          <w:tcPr>
            <w:tcW w:w="6210" w:type="dxa"/>
          </w:tcPr>
          <w:p w14:paraId="19D1A071" w14:textId="21D705A3" w:rsidR="00F44FDA" w:rsidRPr="00014DE9" w:rsidRDefault="00410BA9" w:rsidP="008A2CCC">
            <w:pPr>
              <w:rPr>
                <w:rFonts w:asciiTheme="minorHAnsi" w:hAnsiTheme="minorHAnsi" w:cstheme="minorHAnsi"/>
              </w:rPr>
            </w:pPr>
            <w:r w:rsidRPr="00014DE9">
              <w:rPr>
                <w:rFonts w:asciiTheme="minorHAnsi" w:hAnsiTheme="minorHAnsi" w:cstheme="minorHAnsi"/>
              </w:rPr>
              <w:t>P</w:t>
            </w:r>
            <w:r w:rsidR="00F44FDA" w:rsidRPr="00014DE9">
              <w:rPr>
                <w:rFonts w:asciiTheme="minorHAnsi" w:hAnsiTheme="minorHAnsi" w:cstheme="minorHAnsi"/>
              </w:rPr>
              <w:t xml:space="preserve">rovide </w:t>
            </w:r>
            <w:r w:rsidRPr="00014DE9">
              <w:rPr>
                <w:rFonts w:asciiTheme="minorHAnsi" w:hAnsiTheme="minorHAnsi" w:cstheme="minorHAnsi"/>
              </w:rPr>
              <w:t>V</w:t>
            </w:r>
            <w:r w:rsidR="00CE2297" w:rsidRPr="00014DE9">
              <w:rPr>
                <w:rFonts w:asciiTheme="minorHAnsi" w:hAnsiTheme="minorHAnsi" w:cstheme="minorHAnsi"/>
              </w:rPr>
              <w:t xml:space="preserve">iew </w:t>
            </w:r>
            <w:r w:rsidRPr="00014DE9">
              <w:rPr>
                <w:rFonts w:asciiTheme="minorHAnsi" w:hAnsiTheme="minorHAnsi" w:cstheme="minorHAnsi"/>
              </w:rPr>
              <w:t>M</w:t>
            </w:r>
            <w:r w:rsidR="00CE2297" w:rsidRPr="00014DE9">
              <w:rPr>
                <w:rFonts w:asciiTheme="minorHAnsi" w:hAnsiTheme="minorHAnsi" w:cstheme="minorHAnsi"/>
              </w:rPr>
              <w:t>odel</w:t>
            </w:r>
            <w:r w:rsidR="00F44FDA" w:rsidRPr="00014DE9">
              <w:rPr>
                <w:rFonts w:asciiTheme="minorHAnsi" w:hAnsiTheme="minorHAnsi" w:cstheme="minorHAnsi"/>
              </w:rPr>
              <w:t xml:space="preserve"> JSON</w:t>
            </w:r>
            <w:r w:rsidR="00D62D4D" w:rsidRPr="00014DE9"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30"/>
            </w:tblGrid>
            <w:tr w:rsidR="00D62D4D" w:rsidRPr="00014DE9" w14:paraId="7FD8499D" w14:textId="77777777" w:rsidTr="37F52E84">
              <w:tc>
                <w:tcPr>
                  <w:tcW w:w="6030" w:type="dxa"/>
                </w:tcPr>
                <w:p w14:paraId="04D87A4B" w14:textId="0EBF008F" w:rsidR="005A20AE" w:rsidRPr="00014DE9" w:rsidRDefault="005A20AE" w:rsidP="005A20AE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2D76160" w14:textId="6E06E6D0" w:rsidR="00D62D4D" w:rsidRPr="00014DE9" w:rsidRDefault="00D62D4D" w:rsidP="008A2CCC">
            <w:pPr>
              <w:rPr>
                <w:rFonts w:asciiTheme="minorHAnsi" w:hAnsiTheme="minorHAnsi" w:cstheme="minorHAnsi"/>
              </w:rPr>
            </w:pPr>
          </w:p>
        </w:tc>
      </w:tr>
      <w:tr w:rsidR="00D62D4D" w:rsidRPr="00014DE9" w14:paraId="34E71397" w14:textId="77777777" w:rsidTr="37F52E84">
        <w:trPr>
          <w:trHeight w:val="80"/>
        </w:trPr>
        <w:tc>
          <w:tcPr>
            <w:tcW w:w="1435" w:type="dxa"/>
          </w:tcPr>
          <w:p w14:paraId="44C085F6" w14:textId="4941D2C7" w:rsidR="00D62D4D" w:rsidRPr="00014DE9" w:rsidRDefault="00D62D4D" w:rsidP="008A2CC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CSS/JS</w:t>
            </w:r>
          </w:p>
        </w:tc>
        <w:tc>
          <w:tcPr>
            <w:tcW w:w="6210" w:type="dxa"/>
          </w:tcPr>
          <w:p w14:paraId="7B18DD4C" w14:textId="14C80EBC" w:rsidR="00D62D4D" w:rsidRPr="00014DE9" w:rsidRDefault="00D62D4D" w:rsidP="008A2CCC">
            <w:pPr>
              <w:rPr>
                <w:rFonts w:asciiTheme="minorHAnsi" w:hAnsiTheme="minorHAnsi" w:cstheme="minorHAnsi"/>
              </w:rPr>
            </w:pPr>
            <w:r w:rsidRPr="00014DE9">
              <w:rPr>
                <w:rFonts w:asciiTheme="minorHAnsi" w:hAnsiTheme="minorHAnsi" w:cstheme="minorHAnsi"/>
              </w:rPr>
              <w:t xml:space="preserve">Are you adding any CSS or JS to UI Page? Yes </w:t>
            </w:r>
            <w:sdt>
              <w:sdtPr>
                <w:rPr>
                  <w:rFonts w:asciiTheme="minorHAnsi" w:hAnsiTheme="minorHAnsi" w:cstheme="minorHAnsi"/>
                </w:rPr>
                <w:id w:val="36464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14DE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014DE9">
              <w:rPr>
                <w:rFonts w:asciiTheme="minorHAnsi" w:hAnsiTheme="minorHAnsi" w:cstheme="minorHAnsi"/>
              </w:rPr>
              <w:t xml:space="preserve"> provide a reason below:</w:t>
            </w:r>
          </w:p>
          <w:p w14:paraId="59E9F9F8" w14:textId="77777777" w:rsidR="00D62D4D" w:rsidRPr="00014DE9" w:rsidRDefault="00D62D4D" w:rsidP="008A2CCC">
            <w:pPr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30"/>
            </w:tblGrid>
            <w:tr w:rsidR="00D62D4D" w:rsidRPr="00014DE9" w14:paraId="2F3EBC3C" w14:textId="77777777" w:rsidTr="00D62D4D">
              <w:tc>
                <w:tcPr>
                  <w:tcW w:w="6030" w:type="dxa"/>
                </w:tcPr>
                <w:p w14:paraId="4419DCF7" w14:textId="77777777" w:rsidR="00D62D4D" w:rsidRPr="00014DE9" w:rsidRDefault="00D62D4D" w:rsidP="008A2CCC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8E00330" w14:textId="6CE3D2BF" w:rsidR="00D62D4D" w:rsidRPr="00014DE9" w:rsidRDefault="00D62D4D" w:rsidP="008A2CCC">
            <w:pPr>
              <w:rPr>
                <w:rFonts w:asciiTheme="minorHAnsi" w:hAnsiTheme="minorHAnsi" w:cstheme="minorHAnsi"/>
              </w:rPr>
            </w:pPr>
          </w:p>
        </w:tc>
      </w:tr>
    </w:tbl>
    <w:p w14:paraId="22F5D6C6" w14:textId="66B3BBE9" w:rsidR="2B329D78" w:rsidRPr="00014DE9" w:rsidRDefault="2B329D78">
      <w:pPr>
        <w:rPr>
          <w:rFonts w:asciiTheme="minorHAnsi" w:hAnsiTheme="minorHAnsi" w:cstheme="minorHAnsi"/>
        </w:rPr>
      </w:pPr>
    </w:p>
    <w:p w14:paraId="494464AF" w14:textId="77777777" w:rsidR="00E73697" w:rsidRPr="00014DE9" w:rsidRDefault="00E73697" w:rsidP="00E73697">
      <w:pPr>
        <w:pStyle w:val="BodyText"/>
        <w:rPr>
          <w:rFonts w:asciiTheme="minorHAnsi" w:hAnsiTheme="minorHAnsi" w:cstheme="minorHAnsi"/>
          <w:lang w:val="en-US"/>
        </w:rPr>
      </w:pPr>
    </w:p>
    <w:p w14:paraId="207970FC" w14:textId="77777777" w:rsidR="001E7351" w:rsidRPr="00014DE9" w:rsidRDefault="001E7351">
      <w:pPr>
        <w:rPr>
          <w:rFonts w:asciiTheme="minorHAnsi" w:hAnsiTheme="minorHAnsi" w:cstheme="minorHAnsi"/>
          <w:b/>
          <w:iCs/>
          <w:color w:val="003399"/>
          <w:kern w:val="22"/>
          <w:sz w:val="20"/>
          <w:szCs w:val="20"/>
          <w:lang w:bidi="ml-IN"/>
        </w:rPr>
      </w:pPr>
      <w:bookmarkStart w:id="37" w:name="_Toc65091323"/>
      <w:r w:rsidRPr="00014DE9">
        <w:rPr>
          <w:rFonts w:asciiTheme="minorHAnsi" w:hAnsiTheme="minorHAnsi" w:cstheme="minorHAnsi"/>
          <w:bCs/>
          <w:iCs/>
          <w:sz w:val="20"/>
          <w:szCs w:val="20"/>
        </w:rPr>
        <w:br w:type="page"/>
      </w:r>
    </w:p>
    <w:p w14:paraId="29B1710A" w14:textId="2167A6DF" w:rsidR="00E73697" w:rsidRPr="00014DE9" w:rsidRDefault="00E73697" w:rsidP="00E73697">
      <w:pPr>
        <w:pStyle w:val="Heading1"/>
        <w:rPr>
          <w:rFonts w:asciiTheme="minorHAnsi" w:hAnsiTheme="minorHAnsi" w:cstheme="minorHAnsi"/>
          <w:bCs w:val="0"/>
          <w:iCs/>
          <w:sz w:val="20"/>
          <w:szCs w:val="20"/>
          <w:lang w:val="en-US"/>
        </w:rPr>
      </w:pPr>
      <w:r w:rsidRPr="00014DE9">
        <w:rPr>
          <w:rFonts w:asciiTheme="minorHAnsi" w:hAnsiTheme="minorHAnsi" w:cstheme="minorHAnsi"/>
          <w:bCs w:val="0"/>
          <w:iCs/>
          <w:sz w:val="20"/>
          <w:szCs w:val="20"/>
          <w:lang w:val="en-US"/>
        </w:rPr>
        <w:lastRenderedPageBreak/>
        <w:t>API’s Information</w:t>
      </w:r>
      <w:bookmarkEnd w:id="37"/>
    </w:p>
    <w:p w14:paraId="789860A4" w14:textId="77777777" w:rsidR="00E7197E" w:rsidRPr="00014DE9" w:rsidRDefault="00E7197E" w:rsidP="00E7197E">
      <w:pPr>
        <w:pStyle w:val="BodyText"/>
        <w:rPr>
          <w:rFonts w:asciiTheme="minorHAnsi" w:hAnsiTheme="minorHAnsi" w:cstheme="minorHAnsi"/>
          <w:lang w:val="en-US"/>
        </w:rPr>
      </w:pPr>
      <w:r w:rsidRPr="00014DE9">
        <w:rPr>
          <w:rFonts w:asciiTheme="minorHAnsi" w:hAnsiTheme="minorHAnsi" w:cstheme="minorHAnsi"/>
          <w:lang w:val="en-US"/>
        </w:rPr>
        <w:t xml:space="preserve">Provide detailed documentation on the API’s you will be using.  If this is a new API provide the data elements required for the UI to share with API designers.  </w:t>
      </w:r>
    </w:p>
    <w:p w14:paraId="47DAAF88" w14:textId="082E7057" w:rsidR="00E7197E" w:rsidRPr="00014DE9" w:rsidRDefault="00E7197E" w:rsidP="00E7197E">
      <w:pPr>
        <w:pStyle w:val="BodyText"/>
        <w:rPr>
          <w:rFonts w:asciiTheme="minorHAnsi" w:hAnsiTheme="minorHAnsi" w:cstheme="minorHAnsi"/>
          <w:lang w:val="en-US"/>
        </w:rPr>
      </w:pPr>
      <w:r w:rsidRPr="00014DE9">
        <w:rPr>
          <w:rFonts w:asciiTheme="minorHAnsi" w:hAnsiTheme="minorHAnsi" w:cstheme="minorHAnsi"/>
          <w:lang w:val="en-US"/>
        </w:rPr>
        <w:t>Provide sample JSON output and indicate the mapping elements that will be used.</w:t>
      </w:r>
    </w:p>
    <w:p w14:paraId="666758E6" w14:textId="77777777" w:rsidR="002D1AFD" w:rsidRPr="00014DE9" w:rsidRDefault="002D1AFD" w:rsidP="002D1AFD">
      <w:pPr>
        <w:pStyle w:val="BodyText"/>
        <w:rPr>
          <w:rFonts w:asciiTheme="minorHAnsi" w:hAnsiTheme="minorHAnsi" w:cstheme="minorHAnsi"/>
          <w:lang w:val="en-US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155"/>
        <w:gridCol w:w="8550"/>
      </w:tblGrid>
      <w:tr w:rsidR="002D1AFD" w:rsidRPr="00014DE9" w14:paraId="58681A80" w14:textId="77777777" w:rsidTr="37F52E84">
        <w:trPr>
          <w:trHeight w:val="80"/>
        </w:trPr>
        <w:tc>
          <w:tcPr>
            <w:tcW w:w="2155" w:type="dxa"/>
          </w:tcPr>
          <w:p w14:paraId="2E7AB562" w14:textId="77777777" w:rsidR="002D1AFD" w:rsidRPr="00014DE9" w:rsidRDefault="00E73697" w:rsidP="008A2CC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API Details</w:t>
            </w:r>
            <w:r w:rsidR="002D1AFD" w:rsidRPr="00014DE9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220793D0" w14:textId="73514750" w:rsidR="00B9157F" w:rsidRPr="00014DE9" w:rsidRDefault="00B9157F" w:rsidP="00B9157F">
            <w:pPr>
              <w:pStyle w:val="BodyText"/>
              <w:rPr>
                <w:rFonts w:asciiTheme="minorHAnsi" w:hAnsiTheme="minorHAnsi" w:cstheme="minorHAnsi"/>
                <w:lang w:val="en-US" w:bidi="ar-SA"/>
              </w:rPr>
            </w:pPr>
          </w:p>
        </w:tc>
        <w:tc>
          <w:tcPr>
            <w:tcW w:w="8550" w:type="dxa"/>
          </w:tcPr>
          <w:tbl>
            <w:tblPr>
              <w:tblW w:w="726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5"/>
              <w:gridCol w:w="1725"/>
              <w:gridCol w:w="3090"/>
              <w:gridCol w:w="720"/>
            </w:tblGrid>
            <w:tr w:rsidR="000360D3" w:rsidRPr="00014DE9" w14:paraId="2A4EF920" w14:textId="77777777" w:rsidTr="006751E4">
              <w:trPr>
                <w:trHeight w:val="255"/>
              </w:trPr>
              <w:tc>
                <w:tcPr>
                  <w:tcW w:w="17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4472C4" w:themeFill="accent1"/>
                  <w:hideMark/>
                </w:tcPr>
                <w:p w14:paraId="75E63057" w14:textId="77777777" w:rsidR="000360D3" w:rsidRPr="00014DE9" w:rsidRDefault="000360D3" w:rsidP="000360D3">
                  <w:pPr>
                    <w:jc w:val="both"/>
                    <w:textAlignment w:val="baseline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eastAsia="en-US"/>
                    </w:rPr>
                  </w:pPr>
                  <w:r w:rsidRPr="00014DE9">
                    <w:rPr>
                      <w:rFonts w:asciiTheme="minorHAnsi" w:eastAsia="Times New Roman" w:hAnsiTheme="minorHAnsi" w:cstheme="minorHAnsi"/>
                      <w:color w:val="FFFFFF"/>
                      <w:lang w:eastAsia="en-US"/>
                    </w:rPr>
                    <w:t>API Name </w:t>
                  </w:r>
                </w:p>
              </w:tc>
              <w:tc>
                <w:tcPr>
                  <w:tcW w:w="17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4472C4" w:themeFill="accent1"/>
                  <w:hideMark/>
                </w:tcPr>
                <w:p w14:paraId="1AD98161" w14:textId="77777777" w:rsidR="000360D3" w:rsidRPr="00014DE9" w:rsidRDefault="000360D3" w:rsidP="000360D3">
                  <w:pPr>
                    <w:jc w:val="both"/>
                    <w:textAlignment w:val="baseline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eastAsia="en-US"/>
                    </w:rPr>
                  </w:pPr>
                  <w:r w:rsidRPr="00014DE9">
                    <w:rPr>
                      <w:rFonts w:asciiTheme="minorHAnsi" w:eastAsia="Times New Roman" w:hAnsiTheme="minorHAnsi" w:cstheme="minorHAnsi"/>
                      <w:color w:val="FFFFFF"/>
                      <w:lang w:eastAsia="en-US"/>
                    </w:rPr>
                    <w:t>Method Used </w:t>
                  </w:r>
                </w:p>
              </w:tc>
              <w:tc>
                <w:tcPr>
                  <w:tcW w:w="30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4472C4" w:themeFill="accent1"/>
                  <w:hideMark/>
                </w:tcPr>
                <w:p w14:paraId="25451ED0" w14:textId="77777777" w:rsidR="000360D3" w:rsidRPr="00014DE9" w:rsidRDefault="000360D3" w:rsidP="000360D3">
                  <w:pPr>
                    <w:jc w:val="both"/>
                    <w:textAlignment w:val="baseline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eastAsia="en-US"/>
                    </w:rPr>
                  </w:pPr>
                  <w:r w:rsidRPr="00014DE9">
                    <w:rPr>
                      <w:rFonts w:asciiTheme="minorHAnsi" w:eastAsia="Times New Roman" w:hAnsiTheme="minorHAnsi" w:cstheme="minorHAnsi"/>
                      <w:color w:val="FFFFFF"/>
                      <w:lang w:eastAsia="en-US"/>
                    </w:rPr>
                    <w:t>Parameters 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4472C4" w:themeFill="accent1"/>
                  <w:hideMark/>
                </w:tcPr>
                <w:p w14:paraId="67BBCA5B" w14:textId="77777777" w:rsidR="000360D3" w:rsidRPr="00014DE9" w:rsidRDefault="000360D3" w:rsidP="000360D3">
                  <w:pPr>
                    <w:jc w:val="both"/>
                    <w:textAlignment w:val="baseline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eastAsia="en-US"/>
                    </w:rPr>
                  </w:pPr>
                  <w:r w:rsidRPr="00014DE9">
                    <w:rPr>
                      <w:rFonts w:asciiTheme="minorHAnsi" w:eastAsia="Times New Roman" w:hAnsiTheme="minorHAnsi" w:cstheme="minorHAnsi"/>
                      <w:color w:val="FFFFFF"/>
                      <w:lang w:eastAsia="en-US"/>
                    </w:rPr>
                    <w:t>New </w:t>
                  </w:r>
                </w:p>
              </w:tc>
            </w:tr>
            <w:tr w:rsidR="000360D3" w:rsidRPr="00014DE9" w14:paraId="3E7E62C4" w14:textId="77777777" w:rsidTr="006751E4">
              <w:trPr>
                <w:trHeight w:val="876"/>
              </w:trPr>
              <w:tc>
                <w:tcPr>
                  <w:tcW w:w="17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B801F7" w14:textId="52DF3E71" w:rsidR="000360D3" w:rsidRPr="00014DE9" w:rsidRDefault="000360D3" w:rsidP="000360D3">
                  <w:pPr>
                    <w:jc w:val="both"/>
                    <w:textAlignment w:val="baseline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eastAsia="en-US"/>
                    </w:rPr>
                  </w:pPr>
                </w:p>
              </w:tc>
              <w:tc>
                <w:tcPr>
                  <w:tcW w:w="17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302331" w14:textId="77777777" w:rsidR="000360D3" w:rsidRPr="00014DE9" w:rsidRDefault="000360D3" w:rsidP="000360D3">
                  <w:pPr>
                    <w:jc w:val="both"/>
                    <w:textAlignment w:val="baseline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eastAsia="en-US"/>
                    </w:rPr>
                  </w:pPr>
                  <w:proofErr w:type="spellStart"/>
                  <w:r w:rsidRPr="00014DE9">
                    <w:rPr>
                      <w:rFonts w:asciiTheme="minorHAnsi" w:eastAsia="Times New Roman" w:hAnsiTheme="minorHAnsi" w:cstheme="minorHAnsi"/>
                      <w:lang w:eastAsia="en-US"/>
                    </w:rPr>
                    <w:t>HttpGet</w:t>
                  </w:r>
                  <w:proofErr w:type="spellEnd"/>
                  <w:r w:rsidRPr="00014DE9">
                    <w:rPr>
                      <w:rFonts w:asciiTheme="minorHAnsi" w:eastAsia="Times New Roman" w:hAnsiTheme="minorHAnsi" w:cstheme="minorHAnsi"/>
                      <w:lang w:eastAsia="en-US"/>
                    </w:rPr>
                    <w:t> </w:t>
                  </w:r>
                </w:p>
              </w:tc>
              <w:tc>
                <w:tcPr>
                  <w:tcW w:w="30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C2ED0F" w14:textId="596B5A5A" w:rsidR="000360D3" w:rsidRPr="00014DE9" w:rsidRDefault="1BF9FA7C" w:rsidP="000360D3">
                  <w:pPr>
                    <w:jc w:val="both"/>
                    <w:textAlignment w:val="baseline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eastAsia="en-US"/>
                    </w:rPr>
                  </w:pPr>
                  <w:r w:rsidRPr="00014DE9">
                    <w:rPr>
                      <w:rFonts w:asciiTheme="minorHAnsi" w:eastAsia="Times New Roman" w:hAnsiTheme="minorHAnsi" w:cstheme="minorHAnsi"/>
                      <w:b/>
                      <w:bCs/>
                      <w:lang w:eastAsia="en-US"/>
                    </w:rPr>
                    <w:t>Input</w:t>
                  </w:r>
                  <w:r w:rsidRPr="00014DE9">
                    <w:rPr>
                      <w:rFonts w:asciiTheme="minorHAnsi" w:eastAsia="Times New Roman" w:hAnsiTheme="minorHAnsi" w:cstheme="minorHAnsi"/>
                      <w:lang w:eastAsia="en-US"/>
                    </w:rPr>
                    <w:t xml:space="preserve">: </w:t>
                  </w:r>
                </w:p>
                <w:p w14:paraId="560D459E" w14:textId="06761EB8" w:rsidR="000360D3" w:rsidRPr="00014DE9" w:rsidRDefault="1BF9FA7C" w:rsidP="000360D3">
                  <w:pPr>
                    <w:jc w:val="both"/>
                    <w:textAlignment w:val="baseline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eastAsia="en-US"/>
                    </w:rPr>
                  </w:pPr>
                  <w:r w:rsidRPr="00014DE9">
                    <w:rPr>
                      <w:rFonts w:asciiTheme="minorHAnsi" w:eastAsia="Times New Roman" w:hAnsiTheme="minorHAnsi" w:cstheme="minorHAnsi"/>
                      <w:b/>
                      <w:bCs/>
                      <w:lang w:eastAsia="en-US"/>
                    </w:rPr>
                    <w:t>Output</w:t>
                  </w:r>
                  <w:r w:rsidRPr="00014DE9">
                    <w:rPr>
                      <w:rFonts w:asciiTheme="minorHAnsi" w:eastAsia="Times New Roman" w:hAnsiTheme="minorHAnsi" w:cstheme="minorHAnsi"/>
                      <w:lang w:eastAsia="en-US"/>
                    </w:rPr>
                    <w:t xml:space="preserve">: 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34B130" w14:textId="77777777" w:rsidR="000360D3" w:rsidRPr="00014DE9" w:rsidRDefault="000360D3" w:rsidP="000360D3">
                  <w:pPr>
                    <w:jc w:val="both"/>
                    <w:textAlignment w:val="baseline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eastAsia="en-US"/>
                    </w:rPr>
                  </w:pPr>
                  <w:r w:rsidRPr="00014DE9">
                    <w:rPr>
                      <w:rFonts w:ascii="Segoe UI Symbol" w:eastAsia="Times New Roman" w:hAnsi="Segoe UI Symbol" w:cs="Segoe UI Symbol"/>
                      <w:lang w:eastAsia="en-US"/>
                    </w:rPr>
                    <w:t>☒</w:t>
                  </w:r>
                  <w:r w:rsidRPr="00014DE9">
                    <w:rPr>
                      <w:rFonts w:asciiTheme="minorHAnsi" w:eastAsia="Times New Roman" w:hAnsiTheme="minorHAnsi" w:cstheme="minorHAnsi"/>
                      <w:lang w:eastAsia="en-US"/>
                    </w:rPr>
                    <w:t> </w:t>
                  </w:r>
                </w:p>
              </w:tc>
            </w:tr>
          </w:tbl>
          <w:p w14:paraId="5E51F6D5" w14:textId="77777777" w:rsidR="002D1AFD" w:rsidRPr="00014DE9" w:rsidRDefault="002D1AFD" w:rsidP="008A2CCC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</w:p>
          <w:p w14:paraId="38E58690" w14:textId="77777777" w:rsidR="002D1AFD" w:rsidRPr="00014DE9" w:rsidRDefault="002D1AFD" w:rsidP="008A2CCC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</w:pPr>
          </w:p>
        </w:tc>
      </w:tr>
      <w:tr w:rsidR="00E7197E" w:rsidRPr="00014DE9" w14:paraId="01919ACA" w14:textId="77777777" w:rsidTr="37F52E84">
        <w:trPr>
          <w:trHeight w:val="80"/>
        </w:trPr>
        <w:tc>
          <w:tcPr>
            <w:tcW w:w="2155" w:type="dxa"/>
          </w:tcPr>
          <w:p w14:paraId="6066352B" w14:textId="6F26D7A7" w:rsidR="00E7197E" w:rsidRPr="00014DE9" w:rsidRDefault="00E7197E" w:rsidP="008A2CC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JSON Sample output along with Mapping</w:t>
            </w:r>
          </w:p>
        </w:tc>
        <w:tc>
          <w:tcPr>
            <w:tcW w:w="855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78"/>
            </w:tblGrid>
            <w:tr w:rsidR="00D62D4D" w:rsidRPr="00014DE9" w14:paraId="1B336853" w14:textId="77777777" w:rsidTr="37F52E84">
              <w:trPr>
                <w:trHeight w:val="680"/>
              </w:trPr>
              <w:tc>
                <w:tcPr>
                  <w:tcW w:w="7378" w:type="dxa"/>
                </w:tcPr>
                <w:p w14:paraId="3CFB9943" w14:textId="24C9BD9F" w:rsidR="005A20AE" w:rsidRPr="00014DE9" w:rsidRDefault="005A20AE" w:rsidP="005A20AE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C12A004" w14:textId="77777777" w:rsidR="00E7197E" w:rsidRPr="00014DE9" w:rsidRDefault="00E7197E" w:rsidP="008A2CCC">
            <w:pPr>
              <w:pStyle w:val="Heading1"/>
              <w:numPr>
                <w:ilvl w:val="0"/>
                <w:numId w:val="0"/>
              </w:numPr>
              <w:ind w:left="680" w:hanging="680"/>
              <w:rPr>
                <w:rFonts w:asciiTheme="minorHAnsi" w:hAnsiTheme="minorHAnsi" w:cstheme="minorHAnsi"/>
              </w:rPr>
            </w:pPr>
          </w:p>
        </w:tc>
      </w:tr>
    </w:tbl>
    <w:p w14:paraId="31A4777B" w14:textId="6E3EA20E" w:rsidR="2B329D78" w:rsidRPr="00014DE9" w:rsidRDefault="2B329D78">
      <w:pPr>
        <w:rPr>
          <w:rFonts w:asciiTheme="minorHAnsi" w:hAnsiTheme="minorHAnsi" w:cstheme="minorHAnsi"/>
        </w:rPr>
      </w:pPr>
    </w:p>
    <w:p w14:paraId="3506D576" w14:textId="77777777" w:rsidR="001E7351" w:rsidRPr="00014DE9" w:rsidRDefault="001E7351">
      <w:pPr>
        <w:rPr>
          <w:rFonts w:asciiTheme="minorHAnsi" w:hAnsiTheme="minorHAnsi" w:cstheme="minorHAnsi"/>
          <w:b/>
          <w:bCs/>
          <w:color w:val="003399"/>
          <w:kern w:val="22"/>
          <w:sz w:val="20"/>
          <w:szCs w:val="20"/>
          <w:lang w:val="x-none" w:bidi="ml-IN"/>
        </w:rPr>
      </w:pPr>
      <w:bookmarkStart w:id="38" w:name="_Toc191956990"/>
      <w:bookmarkStart w:id="39" w:name="_Toc212274779"/>
      <w:bookmarkStart w:id="40" w:name="_Toc65091325"/>
      <w:r w:rsidRPr="00014DE9">
        <w:rPr>
          <w:rFonts w:asciiTheme="minorHAnsi" w:hAnsiTheme="minorHAnsi" w:cstheme="minorHAnsi"/>
          <w:sz w:val="20"/>
          <w:szCs w:val="20"/>
        </w:rPr>
        <w:br w:type="page"/>
      </w:r>
    </w:p>
    <w:p w14:paraId="4EE56E89" w14:textId="6DF04152" w:rsidR="00E7197E" w:rsidRPr="00014DE9" w:rsidRDefault="00E7197E" w:rsidP="00E7197E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lastRenderedPageBreak/>
        <w:t>Data Design Details</w:t>
      </w:r>
      <w:bookmarkEnd w:id="38"/>
      <w:bookmarkEnd w:id="39"/>
      <w:bookmarkEnd w:id="40"/>
    </w:p>
    <w:p w14:paraId="52E3D7BF" w14:textId="77777777" w:rsidR="00E7197E" w:rsidRPr="00014DE9" w:rsidRDefault="00E7197E" w:rsidP="00E7197E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>The details of data modeling are described as a part of the Data Model Document. This includes the following elements: data analysis table, database design techniques, physical data model diagram, physical database design and physical database sizing.</w:t>
      </w:r>
    </w:p>
    <w:p w14:paraId="09D8961A" w14:textId="1C2A6538" w:rsidR="00E7197E" w:rsidRPr="00014DE9" w:rsidRDefault="00E7197E" w:rsidP="00E7197E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14DE9">
        <w:rPr>
          <w:rFonts w:asciiTheme="minorHAnsi" w:hAnsiTheme="minorHAnsi" w:cstheme="minorHAnsi"/>
          <w:sz w:val="20"/>
          <w:szCs w:val="20"/>
        </w:rPr>
        <w:t>Has the Data Model Document been provided with these details?</w:t>
      </w:r>
    </w:p>
    <w:p w14:paraId="55032382" w14:textId="48372C7F" w:rsidR="00E7197E" w:rsidRPr="00014DE9" w:rsidRDefault="00F73097" w:rsidP="00E7197E">
      <w:pPr>
        <w:pStyle w:val="BodyText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1488955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7B26" w:rsidRPr="00014DE9">
            <w:rPr>
              <w:rFonts w:ascii="Segoe UI Symbol" w:eastAsia="MS Gothic" w:hAnsi="Segoe UI Symbol" w:cs="Segoe UI Symbol"/>
              <w:sz w:val="20"/>
              <w:szCs w:val="20"/>
            </w:rPr>
            <w:t>☒</w:t>
          </w:r>
        </w:sdtContent>
      </w:sdt>
      <w:r w:rsidR="00E7197E" w:rsidRPr="00014DE9">
        <w:rPr>
          <w:rFonts w:asciiTheme="minorHAnsi" w:hAnsiTheme="minorHAnsi" w:cstheme="minorHAnsi"/>
          <w:sz w:val="20"/>
          <w:szCs w:val="20"/>
        </w:rPr>
        <w:t xml:space="preserve"> Yes</w:t>
      </w:r>
    </w:p>
    <w:p w14:paraId="747617AD" w14:textId="77777777" w:rsidR="00E7197E" w:rsidRPr="00014DE9" w:rsidRDefault="00F73097" w:rsidP="00E7197E">
      <w:pPr>
        <w:pStyle w:val="BodyText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2058149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197E" w:rsidRPr="00014D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E7197E" w:rsidRPr="00014DE9">
        <w:rPr>
          <w:rFonts w:asciiTheme="minorHAnsi" w:hAnsiTheme="minorHAnsi" w:cstheme="minorHAnsi"/>
          <w:sz w:val="20"/>
          <w:szCs w:val="20"/>
        </w:rPr>
        <w:t xml:space="preserve"> No</w:t>
      </w:r>
    </w:p>
    <w:p w14:paraId="1846496E" w14:textId="77777777" w:rsidR="002D1AFD" w:rsidRPr="00014DE9" w:rsidRDefault="002D1AFD" w:rsidP="002D1AFD">
      <w:pPr>
        <w:pStyle w:val="BodyText"/>
        <w:rPr>
          <w:rFonts w:asciiTheme="minorHAnsi" w:hAnsiTheme="minorHAnsi" w:cstheme="minorHAnsi"/>
          <w:lang w:val="en-US"/>
        </w:rPr>
      </w:pP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515"/>
        <w:gridCol w:w="7689"/>
      </w:tblGrid>
      <w:tr w:rsidR="001E7351" w:rsidRPr="00014DE9" w14:paraId="5E2E0590" w14:textId="77777777" w:rsidTr="0C17C55F">
        <w:trPr>
          <w:cantSplit/>
          <w:trHeight w:val="80"/>
        </w:trPr>
        <w:tc>
          <w:tcPr>
            <w:tcW w:w="1515" w:type="dxa"/>
          </w:tcPr>
          <w:p w14:paraId="79A54900" w14:textId="45F61991" w:rsidR="001B75D1" w:rsidRPr="00014DE9" w:rsidRDefault="001E7351" w:rsidP="001B75D1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Data Model Documents</w:t>
            </w:r>
          </w:p>
        </w:tc>
        <w:tc>
          <w:tcPr>
            <w:tcW w:w="7689" w:type="dxa"/>
          </w:tcPr>
          <w:p w14:paraId="54EE89EC" w14:textId="3B74D09E" w:rsidR="001E7351" w:rsidRPr="00014DE9" w:rsidRDefault="00F73097" w:rsidP="3987E139">
            <w:pPr>
              <w:spacing w:after="125" w:line="250" w:lineRule="atLeast"/>
              <w:rPr>
                <w:rFonts w:asciiTheme="minorHAnsi" w:hAnsiTheme="minorHAnsi" w:cstheme="minorHAnsi"/>
              </w:rPr>
            </w:pPr>
            <w:hyperlink r:id="rId13" w:history="1">
              <w:r w:rsidR="005A20AE" w:rsidRPr="00014DE9">
                <w:rPr>
                  <w:rStyle w:val="Hyperlink"/>
                  <w:rFonts w:asciiTheme="minorHAnsi" w:hAnsiTheme="minorHAnsi" w:cstheme="minorHAnsi"/>
                </w:rPr>
                <w:t>LPL Data Mapping.xlsx (sharepoint.com)</w:t>
              </w:r>
            </w:hyperlink>
          </w:p>
        </w:tc>
      </w:tr>
      <w:tr w:rsidR="009F320A" w:rsidRPr="00014DE9" w14:paraId="3EB8949D" w14:textId="77777777" w:rsidTr="0C17C55F">
        <w:trPr>
          <w:cantSplit/>
          <w:trHeight w:val="80"/>
        </w:trPr>
        <w:tc>
          <w:tcPr>
            <w:tcW w:w="1515" w:type="dxa"/>
          </w:tcPr>
          <w:p w14:paraId="56F987FF" w14:textId="55B89CAA" w:rsidR="009F320A" w:rsidRPr="00014DE9" w:rsidRDefault="009F320A" w:rsidP="009F320A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Database Required:</w:t>
            </w:r>
          </w:p>
        </w:tc>
        <w:tc>
          <w:tcPr>
            <w:tcW w:w="7689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2411"/>
            </w:tblGrid>
            <w:tr w:rsidR="009F320A" w:rsidRPr="00014DE9" w14:paraId="078E6A3E" w14:textId="77777777" w:rsidTr="1A2CB14B">
              <w:trPr>
                <w:trHeight w:val="166"/>
              </w:trPr>
              <w:tc>
                <w:tcPr>
                  <w:tcW w:w="1701" w:type="dxa"/>
                  <w:shd w:val="clear" w:color="auto" w:fill="4472C4" w:themeFill="accent1"/>
                </w:tcPr>
                <w:p w14:paraId="6B88263D" w14:textId="0DD9FD1A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 xml:space="preserve">Check if </w:t>
                  </w:r>
                  <w:proofErr w:type="gramStart"/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Used</w:t>
                  </w:r>
                  <w:proofErr w:type="gramEnd"/>
                </w:p>
              </w:tc>
              <w:tc>
                <w:tcPr>
                  <w:tcW w:w="2411" w:type="dxa"/>
                  <w:shd w:val="clear" w:color="auto" w:fill="4472C4" w:themeFill="accent1"/>
                </w:tcPr>
                <w:p w14:paraId="612FF31C" w14:textId="7777777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Instance</w:t>
                  </w:r>
                </w:p>
              </w:tc>
            </w:tr>
            <w:tr w:rsidR="009F320A" w:rsidRPr="00014DE9" w14:paraId="3AB15198" w14:textId="77777777" w:rsidTr="1A2CB14B">
              <w:trPr>
                <w:trHeight w:val="360"/>
              </w:trPr>
              <w:sdt>
                <w:sdtPr>
                  <w:rPr>
                    <w:rFonts w:asciiTheme="minorHAnsi" w:hAnsiTheme="minorHAnsi" w:cstheme="minorHAnsi"/>
                    <w:lang w:val="en-US"/>
                  </w:rPr>
                  <w:id w:val="6360978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01" w:type="dxa"/>
                    </w:tcPr>
                    <w:p w14:paraId="7D8E83AB" w14:textId="5FCE0230" w:rsidR="009F320A" w:rsidRPr="00014DE9" w:rsidRDefault="007A5778" w:rsidP="009F320A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411" w:type="dxa"/>
                </w:tcPr>
                <w:p w14:paraId="5F5E2B55" w14:textId="6A3CF7F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lang w:val="en-US"/>
                    </w:rPr>
                    <w:t>UDB</w:t>
                  </w:r>
                </w:p>
              </w:tc>
            </w:tr>
            <w:tr w:rsidR="009F320A" w:rsidRPr="00014DE9" w14:paraId="1F2793A0" w14:textId="77777777" w:rsidTr="1A2CB14B">
              <w:trPr>
                <w:trHeight w:val="306"/>
              </w:trPr>
              <w:sdt>
                <w:sdtPr>
                  <w:rPr>
                    <w:rFonts w:asciiTheme="minorHAnsi" w:hAnsiTheme="minorHAnsi" w:cstheme="minorHAnsi"/>
                    <w:lang w:val="en-US"/>
                  </w:rPr>
                  <w:id w:val="-15868400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01" w:type="dxa"/>
                    </w:tcPr>
                    <w:p w14:paraId="3F93F568" w14:textId="77777777" w:rsidR="009F320A" w:rsidRPr="00014DE9" w:rsidRDefault="009F320A" w:rsidP="009F320A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411" w:type="dxa"/>
                </w:tcPr>
                <w:p w14:paraId="2A3A71AC" w14:textId="65628C3D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lang w:val="en-US"/>
                    </w:rPr>
                    <w:t>DB2</w:t>
                  </w:r>
                </w:p>
              </w:tc>
            </w:tr>
            <w:tr w:rsidR="009F320A" w:rsidRPr="00014DE9" w14:paraId="458600AC" w14:textId="77777777" w:rsidTr="1A2CB14B">
              <w:trPr>
                <w:trHeight w:val="306"/>
              </w:trPr>
              <w:sdt>
                <w:sdtPr>
                  <w:rPr>
                    <w:rFonts w:asciiTheme="minorHAnsi" w:hAnsiTheme="minorHAnsi" w:cstheme="minorHAnsi"/>
                    <w:lang w:val="en-US"/>
                  </w:rPr>
                  <w:id w:val="68225130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01" w:type="dxa"/>
                    </w:tcPr>
                    <w:p w14:paraId="4C57272F" w14:textId="77777777" w:rsidR="009F320A" w:rsidRPr="00014DE9" w:rsidRDefault="009F320A" w:rsidP="009F320A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411" w:type="dxa"/>
                </w:tcPr>
                <w:p w14:paraId="4687098B" w14:textId="52F5B496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lang w:val="en-US"/>
                    </w:rPr>
                    <w:t>SharePoint/Excel</w:t>
                  </w:r>
                </w:p>
              </w:tc>
            </w:tr>
            <w:tr w:rsidR="009F320A" w:rsidRPr="00014DE9" w14:paraId="3AD7F05F" w14:textId="77777777" w:rsidTr="1A2CB14B">
              <w:trPr>
                <w:trHeight w:val="306"/>
              </w:trPr>
              <w:sdt>
                <w:sdtPr>
                  <w:rPr>
                    <w:rFonts w:asciiTheme="minorHAnsi" w:hAnsiTheme="minorHAnsi" w:cstheme="minorHAnsi"/>
                    <w:lang w:val="en-US"/>
                  </w:rPr>
                  <w:id w:val="133764425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01" w:type="dxa"/>
                    </w:tcPr>
                    <w:p w14:paraId="40D4A4E5" w14:textId="77777777" w:rsidR="009F320A" w:rsidRPr="00014DE9" w:rsidRDefault="009F320A" w:rsidP="009F320A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411" w:type="dxa"/>
                </w:tcPr>
                <w:p w14:paraId="38C6B9F0" w14:textId="1238DBB1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lang w:val="en-US"/>
                    </w:rPr>
                    <w:t>Resource/Redis</w:t>
                  </w:r>
                </w:p>
              </w:tc>
            </w:tr>
          </w:tbl>
          <w:p w14:paraId="03AA7E36" w14:textId="77777777" w:rsidR="009F320A" w:rsidRPr="00014DE9" w:rsidRDefault="009F320A" w:rsidP="009F320A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</w:pPr>
          </w:p>
        </w:tc>
      </w:tr>
      <w:tr w:rsidR="009F320A" w:rsidRPr="00014DE9" w14:paraId="12ED8A9A" w14:textId="77777777" w:rsidTr="0C17C55F">
        <w:trPr>
          <w:cantSplit/>
          <w:trHeight w:val="80"/>
        </w:trPr>
        <w:tc>
          <w:tcPr>
            <w:tcW w:w="1515" w:type="dxa"/>
          </w:tcPr>
          <w:p w14:paraId="4A2A3150" w14:textId="76BD4E92" w:rsidR="009F320A" w:rsidRPr="00014DE9" w:rsidRDefault="009F320A" w:rsidP="009F320A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 xml:space="preserve">Tables Used </w:t>
            </w:r>
          </w:p>
        </w:tc>
        <w:tc>
          <w:tcPr>
            <w:tcW w:w="7689" w:type="dxa"/>
          </w:tcPr>
          <w:tbl>
            <w:tblPr>
              <w:tblStyle w:val="TableGrid"/>
              <w:tblW w:w="6212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154"/>
              <w:gridCol w:w="899"/>
              <w:gridCol w:w="1654"/>
              <w:gridCol w:w="804"/>
            </w:tblGrid>
            <w:tr w:rsidR="009F320A" w:rsidRPr="00014DE9" w14:paraId="420EA10D" w14:textId="35B593A0" w:rsidTr="00633E58">
              <w:trPr>
                <w:trHeight w:val="166"/>
              </w:trPr>
              <w:tc>
                <w:tcPr>
                  <w:tcW w:w="1701" w:type="dxa"/>
                  <w:shd w:val="clear" w:color="auto" w:fill="4472C4" w:themeFill="accent1"/>
                </w:tcPr>
                <w:p w14:paraId="64D7B399" w14:textId="2B4E7D0B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DB Instance</w:t>
                  </w:r>
                </w:p>
              </w:tc>
              <w:tc>
                <w:tcPr>
                  <w:tcW w:w="1154" w:type="dxa"/>
                  <w:shd w:val="clear" w:color="auto" w:fill="4472C4" w:themeFill="accent1"/>
                </w:tcPr>
                <w:p w14:paraId="4211DB16" w14:textId="220352D3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Table Name</w:t>
                  </w:r>
                </w:p>
              </w:tc>
              <w:tc>
                <w:tcPr>
                  <w:tcW w:w="899" w:type="dxa"/>
                  <w:shd w:val="clear" w:color="auto" w:fill="4472C4" w:themeFill="accent1"/>
                </w:tcPr>
                <w:p w14:paraId="1F25E70D" w14:textId="1674C89C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New</w:t>
                  </w:r>
                </w:p>
              </w:tc>
              <w:tc>
                <w:tcPr>
                  <w:tcW w:w="1654" w:type="dxa"/>
                  <w:shd w:val="clear" w:color="auto" w:fill="4472C4" w:themeFill="accent1"/>
                </w:tcPr>
                <w:p w14:paraId="70E84EFB" w14:textId="2951BAA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Column Name</w:t>
                  </w:r>
                </w:p>
              </w:tc>
              <w:tc>
                <w:tcPr>
                  <w:tcW w:w="804" w:type="dxa"/>
                  <w:shd w:val="clear" w:color="auto" w:fill="4472C4" w:themeFill="accent1"/>
                </w:tcPr>
                <w:p w14:paraId="11ED2E14" w14:textId="191F544A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New</w:t>
                  </w:r>
                </w:p>
              </w:tc>
            </w:tr>
            <w:tr w:rsidR="009F320A" w:rsidRPr="00014DE9" w14:paraId="3E99763B" w14:textId="530D7DA5" w:rsidTr="00633E58">
              <w:trPr>
                <w:trHeight w:val="360"/>
              </w:trPr>
              <w:tc>
                <w:tcPr>
                  <w:tcW w:w="1701" w:type="dxa"/>
                </w:tcPr>
                <w:p w14:paraId="46454331" w14:textId="1E62B76C" w:rsidR="009F320A" w:rsidRPr="00014DE9" w:rsidRDefault="009F320A" w:rsidP="009F320A">
                  <w:pPr>
                    <w:pStyle w:val="BodyText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1154" w:type="dxa"/>
                </w:tcPr>
                <w:p w14:paraId="6A2F95FA" w14:textId="4B2B613B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sdt>
                <w:sdtPr>
                  <w:rPr>
                    <w:rFonts w:asciiTheme="minorHAnsi" w:hAnsiTheme="minorHAnsi" w:cstheme="minorHAnsi"/>
                    <w:lang w:val="en-US"/>
                  </w:rPr>
                  <w:id w:val="2075080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99" w:type="dxa"/>
                    </w:tcPr>
                    <w:p w14:paraId="6A8267B5" w14:textId="384617ED" w:rsidR="009F320A" w:rsidRPr="00014DE9" w:rsidRDefault="009F320A" w:rsidP="009F320A">
                      <w:pPr>
                        <w:pStyle w:val="BodyText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654" w:type="dxa"/>
                </w:tcPr>
                <w:p w14:paraId="572FEC83" w14:textId="0C1DB3AB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sdt>
                <w:sdtPr>
                  <w:rPr>
                    <w:rFonts w:asciiTheme="minorHAnsi" w:hAnsiTheme="minorHAnsi" w:cstheme="minorHAnsi"/>
                    <w:lang w:val="en-US"/>
                  </w:rPr>
                  <w:id w:val="-32767496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04" w:type="dxa"/>
                    </w:tcPr>
                    <w:p w14:paraId="479A0E9D" w14:textId="00FF0547" w:rsidR="009F320A" w:rsidRPr="00014DE9" w:rsidRDefault="009F320A" w:rsidP="009F320A">
                      <w:pPr>
                        <w:pStyle w:val="BodyText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</w:tr>
            <w:tr w:rsidR="009F320A" w:rsidRPr="00014DE9" w14:paraId="53729845" w14:textId="7C2F778C" w:rsidTr="00633E58">
              <w:trPr>
                <w:trHeight w:val="306"/>
              </w:trPr>
              <w:tc>
                <w:tcPr>
                  <w:tcW w:w="1701" w:type="dxa"/>
                </w:tcPr>
                <w:p w14:paraId="20598A2E" w14:textId="7E019E1D" w:rsidR="009F320A" w:rsidRPr="00014DE9" w:rsidRDefault="009F320A" w:rsidP="009F320A">
                  <w:pPr>
                    <w:pStyle w:val="BodyText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1154" w:type="dxa"/>
                </w:tcPr>
                <w:p w14:paraId="2616CAE6" w14:textId="5A3DFEC1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sdt>
                <w:sdtPr>
                  <w:rPr>
                    <w:rFonts w:asciiTheme="minorHAnsi" w:hAnsiTheme="minorHAnsi" w:cstheme="minorHAnsi"/>
                    <w:lang w:val="en-US"/>
                  </w:rPr>
                  <w:id w:val="167876254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99" w:type="dxa"/>
                    </w:tcPr>
                    <w:p w14:paraId="2A5A06DF" w14:textId="58D21807" w:rsidR="009F320A" w:rsidRPr="00014DE9" w:rsidRDefault="009F320A" w:rsidP="009F320A">
                      <w:pPr>
                        <w:pStyle w:val="BodyText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654" w:type="dxa"/>
                </w:tcPr>
                <w:p w14:paraId="30E5F5B2" w14:textId="27D17AA0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sdt>
                <w:sdtPr>
                  <w:rPr>
                    <w:rFonts w:asciiTheme="minorHAnsi" w:hAnsiTheme="minorHAnsi" w:cstheme="minorHAnsi"/>
                    <w:lang w:val="en-US"/>
                  </w:rPr>
                  <w:id w:val="-214071408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04" w:type="dxa"/>
                    </w:tcPr>
                    <w:p w14:paraId="440A1FE2" w14:textId="7E56E84A" w:rsidR="009F320A" w:rsidRPr="00014DE9" w:rsidRDefault="009F320A" w:rsidP="009F320A">
                      <w:pPr>
                        <w:pStyle w:val="BodyText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</w:tr>
            <w:tr w:rsidR="009F320A" w:rsidRPr="00014DE9" w14:paraId="389D9F92" w14:textId="77777777" w:rsidTr="00633E58">
              <w:trPr>
                <w:trHeight w:val="306"/>
              </w:trPr>
              <w:tc>
                <w:tcPr>
                  <w:tcW w:w="1701" w:type="dxa"/>
                </w:tcPr>
                <w:p w14:paraId="2316CC10" w14:textId="77777777" w:rsidR="009F320A" w:rsidRPr="00014DE9" w:rsidRDefault="009F320A" w:rsidP="009F320A">
                  <w:pPr>
                    <w:pStyle w:val="BodyText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1154" w:type="dxa"/>
                </w:tcPr>
                <w:p w14:paraId="3C9F4EC4" w14:textId="7777777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sdt>
                <w:sdtPr>
                  <w:rPr>
                    <w:rFonts w:asciiTheme="minorHAnsi" w:hAnsiTheme="minorHAnsi" w:cstheme="minorHAnsi"/>
                    <w:lang w:val="en-US"/>
                  </w:rPr>
                  <w:id w:val="130535656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99" w:type="dxa"/>
                    </w:tcPr>
                    <w:p w14:paraId="469D7D95" w14:textId="07C68F51" w:rsidR="009F320A" w:rsidRPr="00014DE9" w:rsidRDefault="009F320A" w:rsidP="009F320A">
                      <w:pPr>
                        <w:pStyle w:val="BodyText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654" w:type="dxa"/>
                </w:tcPr>
                <w:p w14:paraId="22E7A8CE" w14:textId="7777777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sdt>
                <w:sdtPr>
                  <w:rPr>
                    <w:rFonts w:asciiTheme="minorHAnsi" w:hAnsiTheme="minorHAnsi" w:cstheme="minorHAnsi"/>
                    <w:lang w:val="en-US"/>
                  </w:rPr>
                  <w:id w:val="16123158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04" w:type="dxa"/>
                    </w:tcPr>
                    <w:p w14:paraId="2C439AFD" w14:textId="5FA596F0" w:rsidR="009F320A" w:rsidRPr="00014DE9" w:rsidRDefault="009F320A" w:rsidP="009F320A">
                      <w:pPr>
                        <w:pStyle w:val="BodyText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FB2A194" w14:textId="4DCD0211" w:rsidR="009F320A" w:rsidRPr="00014DE9" w:rsidRDefault="009F320A" w:rsidP="009F320A">
            <w:pPr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eastAsia="en-US"/>
              </w:rPr>
            </w:pPr>
          </w:p>
        </w:tc>
      </w:tr>
      <w:tr w:rsidR="009F320A" w:rsidRPr="00014DE9" w14:paraId="6B837BDE" w14:textId="77777777" w:rsidTr="0C17C55F">
        <w:trPr>
          <w:cantSplit/>
          <w:trHeight w:val="80"/>
        </w:trPr>
        <w:tc>
          <w:tcPr>
            <w:tcW w:w="1515" w:type="dxa"/>
          </w:tcPr>
          <w:p w14:paraId="46D97BB7" w14:textId="5C6E1603" w:rsidR="009F320A" w:rsidRPr="00014DE9" w:rsidRDefault="009F320A" w:rsidP="009F320A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Stored Procedures</w:t>
            </w:r>
          </w:p>
        </w:tc>
        <w:tc>
          <w:tcPr>
            <w:tcW w:w="7689" w:type="dxa"/>
          </w:tcPr>
          <w:tbl>
            <w:tblPr>
              <w:tblStyle w:val="TableGrid"/>
              <w:tblW w:w="5656" w:type="dxa"/>
              <w:tblLayout w:type="fixed"/>
              <w:tblLook w:val="04A0" w:firstRow="1" w:lastRow="0" w:firstColumn="1" w:lastColumn="0" w:noHBand="0" w:noVBand="1"/>
            </w:tblPr>
            <w:tblGrid>
              <w:gridCol w:w="1445"/>
              <w:gridCol w:w="3137"/>
              <w:gridCol w:w="1074"/>
            </w:tblGrid>
            <w:tr w:rsidR="009F320A" w:rsidRPr="00014DE9" w14:paraId="74C4B04D" w14:textId="77777777" w:rsidTr="00633E58">
              <w:trPr>
                <w:trHeight w:val="166"/>
              </w:trPr>
              <w:tc>
                <w:tcPr>
                  <w:tcW w:w="1445" w:type="dxa"/>
                  <w:shd w:val="clear" w:color="auto" w:fill="4472C4" w:themeFill="accent1"/>
                </w:tcPr>
                <w:p w14:paraId="41DE7CBD" w14:textId="7777777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DB Instance</w:t>
                  </w:r>
                </w:p>
              </w:tc>
              <w:tc>
                <w:tcPr>
                  <w:tcW w:w="3137" w:type="dxa"/>
                  <w:shd w:val="clear" w:color="auto" w:fill="4472C4" w:themeFill="accent1"/>
                </w:tcPr>
                <w:p w14:paraId="0F644850" w14:textId="5043A742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SP Name</w:t>
                  </w:r>
                </w:p>
              </w:tc>
              <w:tc>
                <w:tcPr>
                  <w:tcW w:w="1074" w:type="dxa"/>
                  <w:shd w:val="clear" w:color="auto" w:fill="4472C4" w:themeFill="accent1"/>
                </w:tcPr>
                <w:p w14:paraId="1536DCE3" w14:textId="620EB3FC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Changes Required</w:t>
                  </w:r>
                </w:p>
              </w:tc>
            </w:tr>
            <w:tr w:rsidR="009F320A" w:rsidRPr="00014DE9" w14:paraId="5565573A" w14:textId="77777777" w:rsidTr="00633E58">
              <w:trPr>
                <w:trHeight w:val="360"/>
              </w:trPr>
              <w:tc>
                <w:tcPr>
                  <w:tcW w:w="1445" w:type="dxa"/>
                </w:tcPr>
                <w:p w14:paraId="38AC70E2" w14:textId="77777777" w:rsidR="009F320A" w:rsidRPr="00014DE9" w:rsidRDefault="009F320A" w:rsidP="009F320A">
                  <w:pPr>
                    <w:pStyle w:val="BodyText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3137" w:type="dxa"/>
                </w:tcPr>
                <w:p w14:paraId="4A737221" w14:textId="7777777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sdt>
                <w:sdtPr>
                  <w:rPr>
                    <w:rFonts w:asciiTheme="minorHAnsi" w:hAnsiTheme="minorHAnsi" w:cstheme="minorHAnsi"/>
                    <w:lang w:val="en-US"/>
                  </w:rPr>
                  <w:id w:val="213389456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74" w:type="dxa"/>
                    </w:tcPr>
                    <w:p w14:paraId="49EE48A2" w14:textId="77777777" w:rsidR="009F320A" w:rsidRPr="00014DE9" w:rsidRDefault="009F320A" w:rsidP="009F320A">
                      <w:pPr>
                        <w:pStyle w:val="BodyText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</w:tr>
            <w:tr w:rsidR="009F320A" w:rsidRPr="00014DE9" w14:paraId="625DFC55" w14:textId="77777777" w:rsidTr="00633E58">
              <w:trPr>
                <w:trHeight w:val="360"/>
              </w:trPr>
              <w:tc>
                <w:tcPr>
                  <w:tcW w:w="1445" w:type="dxa"/>
                </w:tcPr>
                <w:p w14:paraId="7F438722" w14:textId="77777777" w:rsidR="009F320A" w:rsidRPr="00014DE9" w:rsidRDefault="009F320A" w:rsidP="009F320A">
                  <w:pPr>
                    <w:pStyle w:val="BodyText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3137" w:type="dxa"/>
                </w:tcPr>
                <w:p w14:paraId="5CA42C65" w14:textId="7777777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sdt>
                <w:sdtPr>
                  <w:rPr>
                    <w:rFonts w:asciiTheme="minorHAnsi" w:eastAsia="MS Gothic" w:hAnsiTheme="minorHAnsi" w:cstheme="minorHAnsi"/>
                    <w:lang w:val="en-US"/>
                  </w:rPr>
                  <w:id w:val="-73486454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74" w:type="dxa"/>
                    </w:tcPr>
                    <w:p w14:paraId="21480113" w14:textId="4C4D6E17" w:rsidR="009F320A" w:rsidRPr="00014DE9" w:rsidRDefault="009F320A" w:rsidP="009F320A">
                      <w:pPr>
                        <w:pStyle w:val="BodyText"/>
                        <w:rPr>
                          <w:rFonts w:asciiTheme="minorHAnsi" w:eastAsia="MS Gothic" w:hAnsiTheme="minorHAnsi" w:cstheme="minorHAnsi"/>
                          <w:lang w:val="en-US"/>
                        </w:rPr>
                      </w:pPr>
                      <w:r w:rsidRPr="00014DE9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06C0834" w14:textId="28C3D969" w:rsidR="009F320A" w:rsidRPr="00014DE9" w:rsidRDefault="009F320A" w:rsidP="009F320A">
            <w:pPr>
              <w:pStyle w:val="BodyText"/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</w:p>
        </w:tc>
      </w:tr>
      <w:tr w:rsidR="009F320A" w:rsidRPr="00014DE9" w14:paraId="33AE5F23" w14:textId="77777777" w:rsidTr="0C17C55F">
        <w:trPr>
          <w:cantSplit/>
          <w:trHeight w:val="80"/>
        </w:trPr>
        <w:tc>
          <w:tcPr>
            <w:tcW w:w="1515" w:type="dxa"/>
          </w:tcPr>
          <w:p w14:paraId="49B4D5CB" w14:textId="11AEF552" w:rsidR="009F320A" w:rsidRPr="00014DE9" w:rsidRDefault="009F320A" w:rsidP="009F320A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</w:p>
        </w:tc>
        <w:tc>
          <w:tcPr>
            <w:tcW w:w="7689" w:type="dxa"/>
          </w:tcPr>
          <w:tbl>
            <w:tblPr>
              <w:tblStyle w:val="TableGrid"/>
              <w:tblW w:w="8049" w:type="dxa"/>
              <w:tblLayout w:type="fixed"/>
              <w:tblLook w:val="04A0" w:firstRow="1" w:lastRow="0" w:firstColumn="1" w:lastColumn="0" w:noHBand="0" w:noVBand="1"/>
            </w:tblPr>
            <w:tblGrid>
              <w:gridCol w:w="1265"/>
              <w:gridCol w:w="1350"/>
              <w:gridCol w:w="2700"/>
              <w:gridCol w:w="2734"/>
            </w:tblGrid>
            <w:tr w:rsidR="009F320A" w:rsidRPr="00014DE9" w14:paraId="11A5DC48" w14:textId="77777777" w:rsidTr="00F944B3">
              <w:trPr>
                <w:trHeight w:val="166"/>
              </w:trPr>
              <w:tc>
                <w:tcPr>
                  <w:tcW w:w="1265" w:type="dxa"/>
                  <w:shd w:val="clear" w:color="auto" w:fill="4472C4" w:themeFill="accent1"/>
                </w:tcPr>
                <w:p w14:paraId="0EDC3FD2" w14:textId="7777777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DB Instance</w:t>
                  </w:r>
                </w:p>
              </w:tc>
              <w:tc>
                <w:tcPr>
                  <w:tcW w:w="1350" w:type="dxa"/>
                  <w:shd w:val="clear" w:color="auto" w:fill="4472C4" w:themeFill="accent1"/>
                </w:tcPr>
                <w:p w14:paraId="35B026F2" w14:textId="779029A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Table Name</w:t>
                  </w:r>
                </w:p>
              </w:tc>
              <w:tc>
                <w:tcPr>
                  <w:tcW w:w="2700" w:type="dxa"/>
                  <w:shd w:val="clear" w:color="auto" w:fill="4472C4" w:themeFill="accent1"/>
                </w:tcPr>
                <w:p w14:paraId="3289083F" w14:textId="7DAB74E3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New Data Inserted</w:t>
                  </w:r>
                </w:p>
              </w:tc>
              <w:tc>
                <w:tcPr>
                  <w:tcW w:w="2734" w:type="dxa"/>
                  <w:shd w:val="clear" w:color="auto" w:fill="4472C4" w:themeFill="accent1"/>
                </w:tcPr>
                <w:p w14:paraId="4E0E3220" w14:textId="318FDE6E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color w:val="FFFFFF" w:themeColor="background1"/>
                      <w:lang w:val="en-US"/>
                    </w:rPr>
                    <w:t>Data Removed</w:t>
                  </w:r>
                </w:p>
              </w:tc>
            </w:tr>
            <w:tr w:rsidR="009F320A" w:rsidRPr="00014DE9" w14:paraId="7EFB6BF2" w14:textId="77777777" w:rsidTr="00F944B3">
              <w:trPr>
                <w:trHeight w:val="360"/>
              </w:trPr>
              <w:tc>
                <w:tcPr>
                  <w:tcW w:w="1265" w:type="dxa"/>
                </w:tcPr>
                <w:p w14:paraId="230063CA" w14:textId="77777777" w:rsidR="009F320A" w:rsidRPr="00014DE9" w:rsidRDefault="009F320A" w:rsidP="009F320A">
                  <w:pPr>
                    <w:pStyle w:val="BodyText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1350" w:type="dxa"/>
                </w:tcPr>
                <w:p w14:paraId="516C36A6" w14:textId="7777777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2700" w:type="dxa"/>
                </w:tcPr>
                <w:p w14:paraId="6101079C" w14:textId="39E524EC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lang w:val="en-US"/>
                    </w:rPr>
                    <w:t>&lt;SQL statement&gt;</w:t>
                  </w:r>
                </w:p>
              </w:tc>
              <w:tc>
                <w:tcPr>
                  <w:tcW w:w="2734" w:type="dxa"/>
                </w:tcPr>
                <w:p w14:paraId="7F8DD398" w14:textId="1DBEB590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lang w:val="en-US"/>
                    </w:rPr>
                    <w:t>&lt;SQL statement&gt;</w:t>
                  </w:r>
                </w:p>
              </w:tc>
            </w:tr>
            <w:tr w:rsidR="009F320A" w:rsidRPr="00014DE9" w14:paraId="32AA3024" w14:textId="77777777" w:rsidTr="00F944B3">
              <w:trPr>
                <w:trHeight w:val="360"/>
              </w:trPr>
              <w:tc>
                <w:tcPr>
                  <w:tcW w:w="1265" w:type="dxa"/>
                </w:tcPr>
                <w:p w14:paraId="0E691B54" w14:textId="77777777" w:rsidR="009F320A" w:rsidRPr="00014DE9" w:rsidRDefault="009F320A" w:rsidP="009F320A">
                  <w:pPr>
                    <w:pStyle w:val="BodyText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1350" w:type="dxa"/>
                </w:tcPr>
                <w:p w14:paraId="2FEEF5D1" w14:textId="77777777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2700" w:type="dxa"/>
                </w:tcPr>
                <w:p w14:paraId="714A1518" w14:textId="41491F3E" w:rsidR="009F320A" w:rsidRPr="00014DE9" w:rsidRDefault="009F320A" w:rsidP="009F320A">
                  <w:pPr>
                    <w:pStyle w:val="BodyTex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lang w:val="en-US"/>
                    </w:rPr>
                    <w:t>&lt;SQL statement&gt;</w:t>
                  </w:r>
                </w:p>
              </w:tc>
              <w:tc>
                <w:tcPr>
                  <w:tcW w:w="2734" w:type="dxa"/>
                </w:tcPr>
                <w:p w14:paraId="421820AC" w14:textId="38481B39" w:rsidR="009F320A" w:rsidRPr="00014DE9" w:rsidRDefault="009F320A" w:rsidP="009F320A">
                  <w:pPr>
                    <w:pStyle w:val="BodyText"/>
                    <w:rPr>
                      <w:rFonts w:asciiTheme="minorHAnsi" w:eastAsia="MS Gothic" w:hAnsiTheme="minorHAnsi" w:cstheme="minorHAnsi"/>
                      <w:lang w:val="en-US"/>
                    </w:rPr>
                  </w:pPr>
                  <w:r w:rsidRPr="00014DE9">
                    <w:rPr>
                      <w:rFonts w:asciiTheme="minorHAnsi" w:hAnsiTheme="minorHAnsi" w:cstheme="minorHAnsi"/>
                      <w:lang w:val="en-US"/>
                    </w:rPr>
                    <w:t>&lt;SQL statement&gt;</w:t>
                  </w:r>
                </w:p>
              </w:tc>
            </w:tr>
          </w:tbl>
          <w:p w14:paraId="397AB63F" w14:textId="2E7CE775" w:rsidR="009F320A" w:rsidRPr="00014DE9" w:rsidRDefault="009F320A" w:rsidP="009F320A">
            <w:pPr>
              <w:pStyle w:val="BodyText"/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</w:p>
        </w:tc>
      </w:tr>
    </w:tbl>
    <w:p w14:paraId="769D0D3C" w14:textId="77777777" w:rsidR="00783102" w:rsidRPr="00014DE9" w:rsidRDefault="00783102" w:rsidP="00783102">
      <w:pPr>
        <w:pStyle w:val="BodyText"/>
        <w:rPr>
          <w:rFonts w:asciiTheme="minorHAnsi" w:hAnsiTheme="minorHAnsi" w:cstheme="minorHAnsi"/>
          <w:lang w:val="en-US"/>
        </w:rPr>
      </w:pPr>
    </w:p>
    <w:bookmarkEnd w:id="34"/>
    <w:bookmarkEnd w:id="35"/>
    <w:bookmarkEnd w:id="36"/>
    <w:p w14:paraId="0A1C441A" w14:textId="77777777" w:rsidR="005A5B63" w:rsidRPr="00014DE9" w:rsidRDefault="005A5B63">
      <w:pPr>
        <w:rPr>
          <w:rFonts w:asciiTheme="minorHAnsi" w:hAnsiTheme="minorHAnsi" w:cstheme="minorHAnsi"/>
          <w:b/>
          <w:bCs/>
          <w:color w:val="C00000"/>
          <w:kern w:val="22"/>
          <w:sz w:val="20"/>
          <w:szCs w:val="20"/>
          <w:lang w:bidi="ml-IN"/>
        </w:rPr>
      </w:pPr>
      <w:r w:rsidRPr="00014DE9">
        <w:rPr>
          <w:rFonts w:asciiTheme="minorHAnsi" w:hAnsiTheme="minorHAnsi" w:cstheme="minorHAnsi"/>
          <w:color w:val="C00000"/>
          <w:sz w:val="20"/>
          <w:szCs w:val="20"/>
        </w:rPr>
        <w:br w:type="page"/>
      </w:r>
    </w:p>
    <w:p w14:paraId="2B1E040D" w14:textId="6D6D0316" w:rsidR="005445F4" w:rsidRPr="00014DE9" w:rsidRDefault="005445F4" w:rsidP="005445F4">
      <w:pPr>
        <w:pStyle w:val="Heading1"/>
        <w:rPr>
          <w:rFonts w:asciiTheme="minorHAnsi" w:hAnsiTheme="minorHAnsi" w:cstheme="minorHAnsi"/>
          <w:color w:val="C00000"/>
          <w:sz w:val="20"/>
          <w:szCs w:val="20"/>
        </w:rPr>
      </w:pPr>
      <w:r w:rsidRPr="00014DE9">
        <w:rPr>
          <w:rFonts w:asciiTheme="minorHAnsi" w:hAnsiTheme="minorHAnsi" w:cstheme="minorHAnsi"/>
          <w:color w:val="C00000"/>
          <w:sz w:val="20"/>
          <w:szCs w:val="20"/>
          <w:lang w:val="en-US"/>
        </w:rPr>
        <w:lastRenderedPageBreak/>
        <w:t>Reviewer Section</w:t>
      </w:r>
    </w:p>
    <w:p w14:paraId="46B476B0" w14:textId="425152E2" w:rsidR="00633E58" w:rsidRPr="00014DE9" w:rsidRDefault="00633E58" w:rsidP="00633E58">
      <w:pPr>
        <w:pStyle w:val="BodyText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69"/>
      </w:tblGrid>
      <w:tr w:rsidR="00633E58" w:rsidRPr="00014DE9" w14:paraId="6B202BA7" w14:textId="77777777" w:rsidTr="2B329D78">
        <w:tc>
          <w:tcPr>
            <w:tcW w:w="1795" w:type="dxa"/>
            <w:shd w:val="clear" w:color="auto" w:fill="4472C4" w:themeFill="accent1"/>
          </w:tcPr>
          <w:p w14:paraId="6DB60151" w14:textId="745CC1CE" w:rsidR="00633E58" w:rsidRPr="00014DE9" w:rsidRDefault="00633E58" w:rsidP="00633E58">
            <w:pPr>
              <w:pStyle w:val="BodyText"/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014DE9">
              <w:rPr>
                <w:rFonts w:asciiTheme="minorHAnsi" w:hAnsiTheme="minorHAnsi" w:cstheme="minorHAnsi"/>
                <w:color w:val="FFFFFF" w:themeColor="background1"/>
                <w:lang w:val="en-US"/>
              </w:rPr>
              <w:t>Reviewed By</w:t>
            </w:r>
          </w:p>
        </w:tc>
        <w:tc>
          <w:tcPr>
            <w:tcW w:w="7269" w:type="dxa"/>
          </w:tcPr>
          <w:p w14:paraId="7A5D5F5B" w14:textId="77777777" w:rsidR="00633E58" w:rsidRPr="00014DE9" w:rsidRDefault="00633E58" w:rsidP="00633E58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33E58" w:rsidRPr="00014DE9" w14:paraId="14AB2B46" w14:textId="77777777" w:rsidTr="2B329D78">
        <w:tc>
          <w:tcPr>
            <w:tcW w:w="1795" w:type="dxa"/>
            <w:shd w:val="clear" w:color="auto" w:fill="4472C4" w:themeFill="accent1"/>
          </w:tcPr>
          <w:p w14:paraId="4C37A0C6" w14:textId="28516AC9" w:rsidR="00633E58" w:rsidRPr="00014DE9" w:rsidRDefault="00633E58" w:rsidP="00633E58">
            <w:pPr>
              <w:pStyle w:val="BodyText"/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014DE9">
              <w:rPr>
                <w:rFonts w:asciiTheme="minorHAnsi" w:hAnsiTheme="minorHAnsi" w:cstheme="minorHAnsi"/>
                <w:color w:val="FFFFFF" w:themeColor="background1"/>
                <w:lang w:val="en-US"/>
              </w:rPr>
              <w:t>Date</w:t>
            </w:r>
          </w:p>
        </w:tc>
        <w:tc>
          <w:tcPr>
            <w:tcW w:w="7269" w:type="dxa"/>
          </w:tcPr>
          <w:p w14:paraId="0D1FB68E" w14:textId="77777777" w:rsidR="00633E58" w:rsidRPr="00014DE9" w:rsidRDefault="00633E58" w:rsidP="00633E58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7411A48" w14:textId="699C4821" w:rsidR="2B329D78" w:rsidRPr="00014DE9" w:rsidRDefault="2B329D78">
      <w:pPr>
        <w:rPr>
          <w:rFonts w:asciiTheme="minorHAnsi" w:hAnsiTheme="minorHAnsi" w:cstheme="minorHAnsi"/>
        </w:rPr>
      </w:pPr>
    </w:p>
    <w:p w14:paraId="44E58C95" w14:textId="31D43C92" w:rsidR="00633E58" w:rsidRPr="00014DE9" w:rsidRDefault="00633E58" w:rsidP="00633E58">
      <w:pPr>
        <w:pStyle w:val="BodyText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1290"/>
        <w:gridCol w:w="1080"/>
        <w:gridCol w:w="6694"/>
      </w:tblGrid>
      <w:tr w:rsidR="00633E58" w:rsidRPr="00014DE9" w14:paraId="24A82D0F" w14:textId="326EF19B" w:rsidTr="2B329D78">
        <w:tc>
          <w:tcPr>
            <w:tcW w:w="1290" w:type="dxa"/>
            <w:shd w:val="clear" w:color="auto" w:fill="4472C4" w:themeFill="accent1"/>
          </w:tcPr>
          <w:p w14:paraId="78319FE5" w14:textId="06C39D41" w:rsidR="00633E58" w:rsidRPr="00014DE9" w:rsidRDefault="00633E58" w:rsidP="00501708">
            <w:pPr>
              <w:pStyle w:val="BodyText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014DE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080" w:type="dxa"/>
            <w:shd w:val="clear" w:color="auto" w:fill="4472C4" w:themeFill="accent1"/>
          </w:tcPr>
          <w:p w14:paraId="22D01AFD" w14:textId="041F1171" w:rsidR="00633E58" w:rsidRPr="00014DE9" w:rsidRDefault="00633E58" w:rsidP="00501708">
            <w:pPr>
              <w:pStyle w:val="BodyText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014DE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  <w:t>Approval</w:t>
            </w:r>
          </w:p>
        </w:tc>
        <w:tc>
          <w:tcPr>
            <w:tcW w:w="6694" w:type="dxa"/>
            <w:shd w:val="clear" w:color="auto" w:fill="4472C4" w:themeFill="accent1"/>
          </w:tcPr>
          <w:p w14:paraId="65378DF7" w14:textId="4C69BEB0" w:rsidR="00633E58" w:rsidRPr="00014DE9" w:rsidRDefault="00633E58" w:rsidP="00501708">
            <w:pPr>
              <w:pStyle w:val="BodyText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014DE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  <w:t>Comments</w:t>
            </w:r>
            <w:r w:rsidR="008A2CCC" w:rsidRPr="00014DE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  <w:t>/Feedback</w:t>
            </w:r>
          </w:p>
        </w:tc>
      </w:tr>
      <w:tr w:rsidR="00633E58" w:rsidRPr="00014DE9" w14:paraId="461FF0D4" w14:textId="1F4E2196" w:rsidTr="2B329D78">
        <w:tc>
          <w:tcPr>
            <w:tcW w:w="1290" w:type="dxa"/>
          </w:tcPr>
          <w:p w14:paraId="62D5676C" w14:textId="2BCA4D79" w:rsidR="00633E58" w:rsidRPr="00014DE9" w:rsidRDefault="00633E58" w:rsidP="00501708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UI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  <w:lang w:val="en-US"/>
            </w:rPr>
            <w:id w:val="370427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2FED854F" w14:textId="6E67F2A8" w:rsidR="00633E58" w:rsidRPr="00014DE9" w:rsidRDefault="005B1D9B" w:rsidP="00501708">
                <w:pPr>
                  <w:pStyle w:val="BodyText"/>
                  <w:rPr>
                    <w:rFonts w:asciiTheme="minorHAnsi" w:hAnsiTheme="minorHAnsi" w:cstheme="minorHAnsi"/>
                    <w:sz w:val="20"/>
                    <w:szCs w:val="20"/>
                    <w:lang w:val="en-US"/>
                  </w:rPr>
                </w:pPr>
                <w:r w:rsidRPr="00014DE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6694" w:type="dxa"/>
          </w:tcPr>
          <w:p w14:paraId="136B3DB4" w14:textId="77777777" w:rsidR="00633E58" w:rsidRPr="00014DE9" w:rsidRDefault="00633E58" w:rsidP="00501708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33E58" w:rsidRPr="00014DE9" w14:paraId="13453615" w14:textId="142ADD70" w:rsidTr="2B329D78">
        <w:tc>
          <w:tcPr>
            <w:tcW w:w="1290" w:type="dxa"/>
          </w:tcPr>
          <w:p w14:paraId="5266D9A5" w14:textId="3C06BB60" w:rsidR="00633E58" w:rsidRPr="00014DE9" w:rsidRDefault="00633E58" w:rsidP="00501708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API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  <w:lang w:val="en-US"/>
            </w:rPr>
            <w:id w:val="1976019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4EB8669B" w14:textId="5BC8BBC7" w:rsidR="00633E58" w:rsidRPr="00014DE9" w:rsidRDefault="00633E58" w:rsidP="00501708">
                <w:pPr>
                  <w:pStyle w:val="BodyText"/>
                  <w:rPr>
                    <w:rFonts w:asciiTheme="minorHAnsi" w:hAnsiTheme="minorHAnsi" w:cstheme="minorHAnsi"/>
                    <w:sz w:val="20"/>
                    <w:szCs w:val="20"/>
                    <w:lang w:val="en-US"/>
                  </w:rPr>
                </w:pPr>
                <w:r w:rsidRPr="00014DE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6694" w:type="dxa"/>
          </w:tcPr>
          <w:p w14:paraId="4B7DCA42" w14:textId="77777777" w:rsidR="00633E58" w:rsidRPr="00014DE9" w:rsidRDefault="00633E58" w:rsidP="00501708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33E58" w:rsidRPr="00014DE9" w14:paraId="13D1EC48" w14:textId="33C52523" w:rsidTr="2B329D78">
        <w:tc>
          <w:tcPr>
            <w:tcW w:w="1290" w:type="dxa"/>
          </w:tcPr>
          <w:p w14:paraId="61387B13" w14:textId="2A36BA24" w:rsidR="00633E58" w:rsidRPr="00014DE9" w:rsidRDefault="00633E58" w:rsidP="00501708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  <w:lang w:val="en-US"/>
            </w:rPr>
            <w:id w:val="-1240246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4ED671A0" w14:textId="7BA69FE7" w:rsidR="00633E58" w:rsidRPr="00014DE9" w:rsidRDefault="00633E58" w:rsidP="00501708">
                <w:pPr>
                  <w:pStyle w:val="BodyText"/>
                  <w:rPr>
                    <w:rFonts w:asciiTheme="minorHAnsi" w:hAnsiTheme="minorHAnsi" w:cstheme="minorHAnsi"/>
                    <w:sz w:val="20"/>
                    <w:szCs w:val="20"/>
                    <w:lang w:val="en-US"/>
                  </w:rPr>
                </w:pPr>
                <w:r w:rsidRPr="00014DE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6694" w:type="dxa"/>
          </w:tcPr>
          <w:p w14:paraId="2D2E7D6B" w14:textId="77777777" w:rsidR="00633E58" w:rsidRPr="00014DE9" w:rsidRDefault="00633E58" w:rsidP="00501708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33E58" w:rsidRPr="00014DE9" w14:paraId="7C24C9C9" w14:textId="77777777" w:rsidTr="2B329D78">
        <w:tc>
          <w:tcPr>
            <w:tcW w:w="1290" w:type="dxa"/>
          </w:tcPr>
          <w:p w14:paraId="7B5A34EF" w14:textId="25E26E11" w:rsidR="00633E58" w:rsidRPr="00014DE9" w:rsidRDefault="00633E58" w:rsidP="00501708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14DE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Architecture</w:t>
            </w:r>
          </w:p>
        </w:tc>
        <w:sdt>
          <w:sdtPr>
            <w:rPr>
              <w:rFonts w:asciiTheme="minorHAnsi" w:eastAsia="MS Gothic" w:hAnsiTheme="minorHAnsi" w:cstheme="minorHAnsi"/>
              <w:sz w:val="20"/>
              <w:szCs w:val="20"/>
              <w:lang w:val="en-US"/>
            </w:rPr>
            <w:id w:val="38252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4EADBED7" w14:textId="129E05AF" w:rsidR="00633E58" w:rsidRPr="00014DE9" w:rsidRDefault="00633E58" w:rsidP="00501708">
                <w:pPr>
                  <w:pStyle w:val="BodyText"/>
                  <w:rPr>
                    <w:rFonts w:asciiTheme="minorHAnsi" w:eastAsia="MS Gothic" w:hAnsiTheme="minorHAnsi" w:cstheme="minorHAnsi"/>
                    <w:sz w:val="20"/>
                    <w:szCs w:val="20"/>
                    <w:lang w:val="en-US"/>
                  </w:rPr>
                </w:pPr>
                <w:r w:rsidRPr="00014DE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6694" w:type="dxa"/>
          </w:tcPr>
          <w:p w14:paraId="7A7F2E6B" w14:textId="77777777" w:rsidR="00633E58" w:rsidRPr="00014DE9" w:rsidRDefault="00633E58" w:rsidP="00501708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7578DBFB" w14:textId="5086C09F" w:rsidR="2B329D78" w:rsidRPr="00014DE9" w:rsidRDefault="2B329D78">
      <w:pPr>
        <w:rPr>
          <w:rFonts w:asciiTheme="minorHAnsi" w:hAnsiTheme="minorHAnsi" w:cstheme="minorHAnsi"/>
        </w:rPr>
      </w:pPr>
    </w:p>
    <w:p w14:paraId="54CD245A" w14:textId="77777777" w:rsidR="003A265E" w:rsidRPr="00014DE9" w:rsidRDefault="003A265E" w:rsidP="00501708">
      <w:pPr>
        <w:pStyle w:val="BodyText"/>
        <w:rPr>
          <w:rFonts w:asciiTheme="minorHAnsi" w:hAnsiTheme="minorHAnsi" w:cstheme="minorHAnsi"/>
          <w:sz w:val="20"/>
          <w:szCs w:val="20"/>
          <w:lang w:val="en-US"/>
        </w:rPr>
      </w:pPr>
    </w:p>
    <w:sectPr w:rsidR="003A265E" w:rsidRPr="00014DE9" w:rsidSect="000B4846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1701" w:right="1134" w:bottom="1440" w:left="1701" w:header="709" w:footer="709" w:gutter="0"/>
      <w:cols w:sep="1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4AE4" w14:textId="77777777" w:rsidR="00CB7C39" w:rsidRDefault="00CB7C39">
      <w:r>
        <w:separator/>
      </w:r>
    </w:p>
  </w:endnote>
  <w:endnote w:type="continuationSeparator" w:id="0">
    <w:p w14:paraId="48154D80" w14:textId="77777777" w:rsidR="00CB7C39" w:rsidRDefault="00CB7C39">
      <w:r>
        <w:continuationSeparator/>
      </w:r>
    </w:p>
  </w:endnote>
  <w:endnote w:type="continuationNotice" w:id="1">
    <w:p w14:paraId="7EA71F71" w14:textId="77777777" w:rsidR="00CB7C39" w:rsidRDefault="00CB7C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">
    <w:altName w:val="Kartika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Frutiger 47LightC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AA69" w14:textId="1280F2F3" w:rsidR="008A2CCC" w:rsidRDefault="004F5C88" w:rsidP="00FF40AE">
    <w:pPr>
      <w:pStyle w:val="Footer"/>
      <w:pBdr>
        <w:bottom w:val="single" w:sz="6" w:space="1" w:color="auto"/>
      </w:pBdr>
      <w:tabs>
        <w:tab w:val="clear" w:pos="8306"/>
        <w:tab w:val="right" w:pos="9072"/>
      </w:tabs>
      <w:rPr>
        <w:rFonts w:ascii="Times New Roman" w:hAnsi="Times New Roman"/>
        <w:sz w:val="22"/>
      </w:rPr>
    </w:pPr>
    <w:r>
      <w:rPr>
        <w:rFonts w:ascii="Times New Roman" w:hAnsi="Times New Roman"/>
        <w:noProof/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7F5098C" wp14:editId="0A4644B2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4" name="MSIPCM11d7426e9db79815f071eb00" descr="{&quot;HashCode&quot;:-15280501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8A0DEF" w14:textId="7A4E19D9" w:rsidR="004F5C88" w:rsidRPr="004F5C88" w:rsidRDefault="004F5C88" w:rsidP="004F5C88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F5C8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5098C" id="_x0000_t202" coordsize="21600,21600" o:spt="202" path="m,l,21600r21600,l21600,xe">
              <v:stroke joinstyle="miter"/>
              <v:path gradientshapeok="t" o:connecttype="rect"/>
            </v:shapetype>
            <v:shape id="MSIPCM11d7426e9db79815f071eb00" o:spid="_x0000_s1026" type="#_x0000_t202" alt="{&quot;HashCode&quot;:-1528050180,&quot;Height&quot;:841.0,&quot;Width&quot;:595.0,&quot;Placement&quot;:&quot;Footer&quot;,&quot;Index&quot;:&quot;Primary&quot;,&quot;Section&quot;:1,&quot;Top&quot;:0.0,&quot;Left&quot;:0.0}" style="position:absolute;margin-left:0;margin-top:805.15pt;width:595.45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" o:allowincell="f" filled="f" stroked="f" strokeweight=".5pt">
              <v:textbox inset="20pt,0,,0">
                <w:txbxContent>
                  <w:p w14:paraId="508A0DEF" w14:textId="7A4E19D9" w:rsidR="004F5C88" w:rsidRPr="004F5C88" w:rsidRDefault="004F5C88" w:rsidP="004F5C88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F5C8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8CAC96C" w14:textId="77777777" w:rsidR="008A2CCC" w:rsidRPr="002D2157" w:rsidRDefault="008A2CCC" w:rsidP="0080716E">
    <w:pPr>
      <w:pStyle w:val="Footer"/>
      <w:tabs>
        <w:tab w:val="clear" w:pos="4153"/>
        <w:tab w:val="clear" w:pos="8306"/>
        <w:tab w:val="center" w:pos="4536"/>
        <w:tab w:val="right" w:pos="9072"/>
      </w:tabs>
      <w:rPr>
        <w:rFonts w:ascii="Times New Roman" w:hAnsi="Times New Roman"/>
        <w:sz w:val="22"/>
      </w:rPr>
    </w:pPr>
    <w:r w:rsidRPr="002D2157">
      <w:rPr>
        <w:rFonts w:ascii="Times New Roman" w:hAnsi="Times New Roman"/>
        <w:sz w:val="22"/>
      </w:rPr>
      <w:t>Internal use only</w:t>
    </w:r>
    <w:r>
      <w:rPr>
        <w:rFonts w:ascii="Times New Roman" w:hAnsi="Times New Roman"/>
        <w:sz w:val="22"/>
      </w:rPr>
      <w:tab/>
    </w:r>
    <w:r>
      <w:rPr>
        <w:rFonts w:ascii="Times New Roman" w:hAnsi="Times New Roman"/>
        <w:sz w:val="22"/>
      </w:rPr>
      <w:tab/>
    </w:r>
    <w:r w:rsidRPr="002D2157">
      <w:rPr>
        <w:rFonts w:ascii="Times New Roman" w:hAnsi="Times New Roman"/>
        <w:sz w:val="22"/>
      </w:rPr>
      <w:t xml:space="preserve">Page </w:t>
    </w:r>
    <w:r w:rsidRPr="002D2157">
      <w:rPr>
        <w:rStyle w:val="PageNumber"/>
        <w:rFonts w:ascii="Times New Roman" w:hAnsi="Times New Roman"/>
        <w:sz w:val="22"/>
      </w:rPr>
      <w:fldChar w:fldCharType="begin"/>
    </w:r>
    <w:r w:rsidRPr="002D2157">
      <w:rPr>
        <w:rStyle w:val="PageNumber"/>
        <w:rFonts w:ascii="Times New Roman" w:hAnsi="Times New Roman"/>
        <w:sz w:val="22"/>
      </w:rPr>
      <w:instrText xml:space="preserve"> PAGE </w:instrText>
    </w:r>
    <w:r w:rsidRPr="002D2157">
      <w:rPr>
        <w:rStyle w:val="PageNumber"/>
        <w:rFonts w:ascii="Times New Roman" w:hAnsi="Times New Roman"/>
        <w:sz w:val="22"/>
      </w:rPr>
      <w:fldChar w:fldCharType="separate"/>
    </w:r>
    <w:r>
      <w:rPr>
        <w:rStyle w:val="PageNumber"/>
        <w:rFonts w:ascii="Times New Roman" w:hAnsi="Times New Roman"/>
        <w:noProof/>
        <w:sz w:val="22"/>
      </w:rPr>
      <w:t>13</w:t>
    </w:r>
    <w:r w:rsidRPr="002D2157">
      <w:rPr>
        <w:rStyle w:val="PageNumber"/>
        <w:rFonts w:ascii="Times New Roman" w:hAnsi="Times New Roman"/>
        <w:sz w:val="22"/>
      </w:rPr>
      <w:fldChar w:fldCharType="end"/>
    </w:r>
    <w:r w:rsidRPr="002D2157">
      <w:rPr>
        <w:rStyle w:val="PageNumber"/>
        <w:rFonts w:ascii="Times New Roman" w:hAnsi="Times New Roman"/>
        <w:sz w:val="22"/>
      </w:rPr>
      <w:t xml:space="preserve"> of </w:t>
    </w:r>
    <w:r w:rsidRPr="002D2157">
      <w:rPr>
        <w:rStyle w:val="PageNumber"/>
        <w:rFonts w:ascii="Times New Roman" w:hAnsi="Times New Roman"/>
        <w:sz w:val="22"/>
      </w:rPr>
      <w:fldChar w:fldCharType="begin"/>
    </w:r>
    <w:r w:rsidRPr="002D2157">
      <w:rPr>
        <w:rStyle w:val="PageNumber"/>
        <w:rFonts w:ascii="Times New Roman" w:hAnsi="Times New Roman"/>
        <w:sz w:val="22"/>
      </w:rPr>
      <w:instrText xml:space="preserve"> NUMPAGES </w:instrText>
    </w:r>
    <w:r w:rsidRPr="002D2157">
      <w:rPr>
        <w:rStyle w:val="PageNumber"/>
        <w:rFonts w:ascii="Times New Roman" w:hAnsi="Times New Roman"/>
        <w:sz w:val="22"/>
      </w:rPr>
      <w:fldChar w:fldCharType="separate"/>
    </w:r>
    <w:r>
      <w:rPr>
        <w:rStyle w:val="PageNumber"/>
        <w:rFonts w:ascii="Times New Roman" w:hAnsi="Times New Roman"/>
        <w:noProof/>
        <w:sz w:val="22"/>
      </w:rPr>
      <w:t>14</w:t>
    </w:r>
    <w:r w:rsidRPr="002D2157">
      <w:rPr>
        <w:rStyle w:val="PageNumber"/>
        <w:rFonts w:ascii="Times New Roman" w:hAnsi="Times New Roman"/>
        <w:sz w:val="22"/>
      </w:rPr>
      <w:fldChar w:fldCharType="end"/>
    </w:r>
  </w:p>
  <w:p w14:paraId="7196D064" w14:textId="77777777" w:rsidR="008A2CCC" w:rsidRPr="002D2157" w:rsidRDefault="008A2CCC" w:rsidP="00FF40AE">
    <w:pPr>
      <w:pStyle w:val="Footer"/>
      <w:rPr>
        <w:rFonts w:ascii="Times New Roman" w:hAnsi="Times New Roman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8A2CCC" w14:paraId="1F5AE8A0" w14:textId="77777777" w:rsidTr="23A1A099">
      <w:tc>
        <w:tcPr>
          <w:tcW w:w="3020" w:type="dxa"/>
        </w:tcPr>
        <w:p w14:paraId="0B36D1C5" w14:textId="6173FED9" w:rsidR="008A2CCC" w:rsidRDefault="008A2CCC" w:rsidP="23A1A099">
          <w:pPr>
            <w:pStyle w:val="Header"/>
            <w:ind w:left="-115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A04A353" wp14:editId="57EDAC0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10232390</wp:posOffset>
                    </wp:positionV>
                    <wp:extent cx="7562215" cy="266700"/>
                    <wp:effectExtent l="0" t="0" r="0" b="0"/>
                    <wp:wrapNone/>
                    <wp:docPr id="3" name="MSIPCMf5154345a653c7f6aa9ee807" descr="{&quot;HashCode&quot;:-1528050180,&quot;Height&quot;:841.0,&quot;Width&quot;:595.0,&quot;Placement&quot;:&quot;Footer&quot;,&quot;Index&quot;:&quot;FirstPage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221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512F50" w14:textId="0D5EE5FF" w:rsidR="008A2CCC" w:rsidRPr="00636810" w:rsidRDefault="008A2CCC" w:rsidP="00636810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63681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INTERNAL USE ONLY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A04A353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f5154345a653c7f6aa9ee807" o:spid="_x0000_s1027" type="#_x0000_t202" alt="{&quot;HashCode&quot;:-1528050180,&quot;Height&quot;:841.0,&quot;Width&quot;:595.0,&quot;Placement&quot;:&quot;Footer&quot;,&quot;Index&quot;:&quot;FirstPage&quot;,&quot;Section&quot;:1,&quot;Top&quot;:0.0,&quot;Left&quot;:0.0}" style="position:absolute;left:0;text-align:left;margin-left:0;margin-top:805.7pt;width:595.4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" o:allowincell="f" filled="f" stroked="f" strokeweight=".5pt">
                    <v:textbox inset="20pt,0,,0">
                      <w:txbxContent>
                        <w:p w14:paraId="27512F50" w14:textId="0D5EE5FF" w:rsidR="008A2CCC" w:rsidRPr="00636810" w:rsidRDefault="008A2CCC" w:rsidP="00636810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368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020" w:type="dxa"/>
        </w:tcPr>
        <w:p w14:paraId="1EEABB95" w14:textId="7AEE60FC" w:rsidR="008A2CCC" w:rsidRDefault="008A2CCC" w:rsidP="23A1A099">
          <w:pPr>
            <w:pStyle w:val="Header"/>
            <w:jc w:val="center"/>
          </w:pPr>
        </w:p>
      </w:tc>
      <w:tc>
        <w:tcPr>
          <w:tcW w:w="3020" w:type="dxa"/>
        </w:tcPr>
        <w:p w14:paraId="7E4081D3" w14:textId="3C68885E" w:rsidR="008A2CCC" w:rsidRDefault="008A2CCC" w:rsidP="23A1A099">
          <w:pPr>
            <w:pStyle w:val="Header"/>
            <w:ind w:right="-115"/>
            <w:jc w:val="right"/>
          </w:pPr>
        </w:p>
      </w:tc>
    </w:tr>
  </w:tbl>
  <w:p w14:paraId="38AEF162" w14:textId="76427AF5" w:rsidR="008A2CCC" w:rsidRDefault="008A2CCC" w:rsidP="23A1A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88D7" w14:textId="77777777" w:rsidR="00CB7C39" w:rsidRDefault="00CB7C39">
      <w:r>
        <w:separator/>
      </w:r>
    </w:p>
  </w:footnote>
  <w:footnote w:type="continuationSeparator" w:id="0">
    <w:p w14:paraId="5E20C967" w14:textId="77777777" w:rsidR="00CB7C39" w:rsidRDefault="00CB7C39">
      <w:r>
        <w:continuationSeparator/>
      </w:r>
    </w:p>
  </w:footnote>
  <w:footnote w:type="continuationNotice" w:id="1">
    <w:p w14:paraId="3F359385" w14:textId="77777777" w:rsidR="00CB7C39" w:rsidRDefault="00CB7C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2C0D" w14:textId="45FD9618" w:rsidR="008A2CCC" w:rsidRPr="009B5876" w:rsidRDefault="002804EE" w:rsidP="009B5876">
    <w:pPr>
      <w:pStyle w:val="Header"/>
      <w:tabs>
        <w:tab w:val="clear" w:pos="4153"/>
        <w:tab w:val="clear" w:pos="8306"/>
        <w:tab w:val="center" w:pos="4536"/>
        <w:tab w:val="right" w:pos="9072"/>
      </w:tabs>
      <w:rPr>
        <w:rFonts w:ascii="Times New Roman" w:hAnsi="Times New Roman"/>
        <w:lang w:val="en-GB"/>
      </w:rPr>
    </w:pPr>
    <w:r>
      <w:rPr>
        <w:rFonts w:ascii="Times New Roman" w:hAnsi="Times New Roman"/>
        <w:lang w:val="en-GB"/>
      </w:rPr>
      <w:t>Online Book</w:t>
    </w:r>
    <w:r w:rsidR="009B5876">
      <w:rPr>
        <w:rFonts w:ascii="Times New Roman" w:hAnsi="Times New Roman"/>
        <w:lang w:val="en-GB"/>
      </w:rPr>
      <w:t xml:space="preserve"> </w:t>
    </w:r>
    <w:r>
      <w:rPr>
        <w:rFonts w:ascii="Times New Roman" w:hAnsi="Times New Roman"/>
        <w:lang w:val="en-GB"/>
      </w:rPr>
      <w:t>Store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8A2CCC" w14:paraId="450402A0" w14:textId="77777777" w:rsidTr="23A1A099">
      <w:tc>
        <w:tcPr>
          <w:tcW w:w="3020" w:type="dxa"/>
        </w:tcPr>
        <w:p w14:paraId="09B89106" w14:textId="77DB6176" w:rsidR="008A2CCC" w:rsidRDefault="008A2CCC" w:rsidP="23A1A099">
          <w:pPr>
            <w:pStyle w:val="Header"/>
            <w:ind w:left="-115"/>
          </w:pPr>
        </w:p>
      </w:tc>
      <w:tc>
        <w:tcPr>
          <w:tcW w:w="3020" w:type="dxa"/>
        </w:tcPr>
        <w:p w14:paraId="0F690490" w14:textId="062ACF6D" w:rsidR="008A2CCC" w:rsidRDefault="008A2CCC" w:rsidP="23A1A099">
          <w:pPr>
            <w:pStyle w:val="Header"/>
            <w:jc w:val="center"/>
          </w:pPr>
        </w:p>
      </w:tc>
      <w:tc>
        <w:tcPr>
          <w:tcW w:w="3020" w:type="dxa"/>
        </w:tcPr>
        <w:p w14:paraId="593325AE" w14:textId="33CF90C6" w:rsidR="008A2CCC" w:rsidRDefault="008A2CCC" w:rsidP="23A1A099">
          <w:pPr>
            <w:pStyle w:val="Header"/>
            <w:ind w:right="-115"/>
            <w:jc w:val="right"/>
          </w:pPr>
        </w:p>
      </w:tc>
    </w:tr>
  </w:tbl>
  <w:p w14:paraId="64BA7C15" w14:textId="26FFE33F" w:rsidR="008A2CCC" w:rsidRDefault="008A2CCC" w:rsidP="23A1A09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yKVCSjSjOnBU0" int2:id="RYrn8jPr">
      <int2:state int2:value="Rejected" int2:type="LegacyProofing"/>
    </int2:textHash>
    <int2:textHash int2:hashCode="5RgM472mErY7t3" int2:id="H04gi0d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F051B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CA78E5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F19EFA0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CD58528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026B37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E2ED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multilevel"/>
    <w:tmpl w:val="82E2BE0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multilevel"/>
    <w:tmpl w:val="8E585348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652"/>
        </w:tabs>
        <w:ind w:left="652" w:hanging="369"/>
      </w:pPr>
      <w:rPr>
        <w:rFonts w:ascii="Symbol" w:hAnsi="Symbol" w:hint="default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8"/>
    <w:multiLevelType w:val="multilevel"/>
    <w:tmpl w:val="03923D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9"/>
    <w:multiLevelType w:val="multilevel"/>
    <w:tmpl w:val="F93E589A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4EA2789"/>
    <w:multiLevelType w:val="multilevel"/>
    <w:tmpl w:val="073AA4EC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1134"/>
        </w:tabs>
        <w:ind w:left="288" w:hanging="28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674"/>
        </w:tabs>
        <w:ind w:left="1008" w:hanging="468"/>
      </w:pPr>
      <w:rPr>
        <w:rFonts w:ascii="Times New Roman" w:hAnsi="Times New Roman" w:cs="Times New Roman" w:hint="default"/>
        <w:b/>
        <w:sz w:val="20"/>
        <w:szCs w:val="2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34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907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C9B4962"/>
    <w:multiLevelType w:val="multilevel"/>
    <w:tmpl w:val="7ABCF53A"/>
    <w:lvl w:ilvl="0">
      <w:start w:val="1"/>
      <w:numFmt w:val="bullet"/>
      <w:pStyle w:val="abulletbad"/>
      <w:lvlText w:val="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173231F"/>
    <w:multiLevelType w:val="multilevel"/>
    <w:tmpl w:val="3C1A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145A7C"/>
    <w:multiLevelType w:val="multilevel"/>
    <w:tmpl w:val="236E7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62C73"/>
    <w:multiLevelType w:val="multilevel"/>
    <w:tmpl w:val="5F84E47E"/>
    <w:lvl w:ilvl="0">
      <w:start w:val="1"/>
      <w:numFmt w:val="decimal"/>
      <w:pStyle w:val="Comment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B481143"/>
    <w:multiLevelType w:val="multilevel"/>
    <w:tmpl w:val="B9E4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4C0"/>
    <w:multiLevelType w:val="multilevel"/>
    <w:tmpl w:val="1DE07A98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D59591E"/>
    <w:multiLevelType w:val="multilevel"/>
    <w:tmpl w:val="20F4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5616F4"/>
    <w:multiLevelType w:val="hybridMultilevel"/>
    <w:tmpl w:val="74E84440"/>
    <w:lvl w:ilvl="0" w:tplc="CF382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7C0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28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C9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8A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EC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C7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08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43EC9"/>
    <w:multiLevelType w:val="multilevel"/>
    <w:tmpl w:val="E4CC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D0DA6"/>
    <w:multiLevelType w:val="multilevel"/>
    <w:tmpl w:val="A20AC174"/>
    <w:lvl w:ilvl="0">
      <w:start w:val="2"/>
      <w:numFmt w:val="bullet"/>
      <w:pStyle w:val="TableBullet"/>
      <w:lvlText w:val="◦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1A27B3C"/>
    <w:multiLevelType w:val="multilevel"/>
    <w:tmpl w:val="FCB8CE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E538D"/>
    <w:multiLevelType w:val="multilevel"/>
    <w:tmpl w:val="3F18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B2F64"/>
    <w:multiLevelType w:val="multilevel"/>
    <w:tmpl w:val="86EC8446"/>
    <w:lvl w:ilvl="0">
      <w:start w:val="1"/>
      <w:numFmt w:val="decimalZero"/>
      <w:pStyle w:val="ArchitecturePrinciple"/>
      <w:lvlText w:val="[AP%1]"/>
      <w:lvlJc w:val="left"/>
      <w:pPr>
        <w:tabs>
          <w:tab w:val="num" w:pos="907"/>
        </w:tabs>
        <w:ind w:left="907" w:hanging="907"/>
      </w:pPr>
      <w:rPr>
        <w:rFonts w:ascii="Comic Sans MS" w:hAnsi="Comic Sans MS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DE85918"/>
    <w:multiLevelType w:val="multilevel"/>
    <w:tmpl w:val="D480C130"/>
    <w:lvl w:ilvl="0">
      <w:start w:val="1"/>
      <w:numFmt w:val="none"/>
      <w:pStyle w:val="TEXT11"/>
      <w:lvlText w:val="%11.1"/>
      <w:lvlJc w:val="left"/>
      <w:pPr>
        <w:tabs>
          <w:tab w:val="num" w:pos="567"/>
        </w:tabs>
        <w:ind w:left="567" w:hanging="567"/>
      </w:pPr>
      <w:rPr>
        <w:rFonts w:ascii="Garamond" w:hAnsi="ArialMT" w:hint="default"/>
        <w:b w:val="0"/>
        <w:i w:val="0"/>
        <w:sz w:val="22"/>
      </w:rPr>
    </w:lvl>
    <w:lvl w:ilvl="1">
      <w:start w:val="1"/>
      <w:numFmt w:val="decimal"/>
      <w:lvlText w:val="%1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63A755CB"/>
    <w:multiLevelType w:val="multilevel"/>
    <w:tmpl w:val="E3B42766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9506156"/>
    <w:multiLevelType w:val="multilevel"/>
    <w:tmpl w:val="EC0E8BC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4C74BCE"/>
    <w:multiLevelType w:val="multilevel"/>
    <w:tmpl w:val="C798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6E8604"/>
    <w:multiLevelType w:val="hybridMultilevel"/>
    <w:tmpl w:val="A6C08146"/>
    <w:lvl w:ilvl="0" w:tplc="CD106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6D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8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80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E0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25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60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E1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23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13E53"/>
    <w:multiLevelType w:val="multilevel"/>
    <w:tmpl w:val="A4A4D160"/>
    <w:lvl w:ilvl="0">
      <w:start w:val="1"/>
      <w:numFmt w:val="bullet"/>
      <w:pStyle w:val="Risk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AA30224"/>
    <w:multiLevelType w:val="multilevel"/>
    <w:tmpl w:val="859AF356"/>
    <w:lvl w:ilvl="0">
      <w:start w:val="1"/>
      <w:numFmt w:val="decimal"/>
      <w:pStyle w:val="RiskList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9938336">
    <w:abstractNumId w:val="28"/>
  </w:num>
  <w:num w:numId="2" w16cid:durableId="1906724373">
    <w:abstractNumId w:val="18"/>
  </w:num>
  <w:num w:numId="3" w16cid:durableId="876160531">
    <w:abstractNumId w:val="20"/>
  </w:num>
  <w:num w:numId="4" w16cid:durableId="1307972373">
    <w:abstractNumId w:val="26"/>
  </w:num>
  <w:num w:numId="5" w16cid:durableId="850873937">
    <w:abstractNumId w:val="6"/>
  </w:num>
  <w:num w:numId="6" w16cid:durableId="19087001">
    <w:abstractNumId w:val="5"/>
  </w:num>
  <w:num w:numId="7" w16cid:durableId="1857234876">
    <w:abstractNumId w:val="4"/>
  </w:num>
  <w:num w:numId="8" w16cid:durableId="1821582520">
    <w:abstractNumId w:val="8"/>
  </w:num>
  <w:num w:numId="9" w16cid:durableId="937643713">
    <w:abstractNumId w:val="3"/>
  </w:num>
  <w:num w:numId="10" w16cid:durableId="620768889">
    <w:abstractNumId w:val="2"/>
  </w:num>
  <w:num w:numId="11" w16cid:durableId="812525398">
    <w:abstractNumId w:val="1"/>
  </w:num>
  <w:num w:numId="12" w16cid:durableId="1981763243">
    <w:abstractNumId w:val="0"/>
  </w:num>
  <w:num w:numId="13" w16cid:durableId="127941631">
    <w:abstractNumId w:val="23"/>
  </w:num>
  <w:num w:numId="14" w16cid:durableId="258874855">
    <w:abstractNumId w:val="24"/>
  </w:num>
  <w:num w:numId="15" w16cid:durableId="268852489">
    <w:abstractNumId w:val="29"/>
  </w:num>
  <w:num w:numId="16" w16cid:durableId="1999310438">
    <w:abstractNumId w:val="30"/>
  </w:num>
  <w:num w:numId="17" w16cid:durableId="1714304618">
    <w:abstractNumId w:val="14"/>
  </w:num>
  <w:num w:numId="18" w16cid:durableId="140852270">
    <w:abstractNumId w:val="11"/>
  </w:num>
  <w:num w:numId="19" w16cid:durableId="333916832">
    <w:abstractNumId w:val="25"/>
  </w:num>
  <w:num w:numId="20" w16cid:durableId="1202331">
    <w:abstractNumId w:val="10"/>
  </w:num>
  <w:num w:numId="21" w16cid:durableId="1167865377">
    <w:abstractNumId w:val="16"/>
  </w:num>
  <w:num w:numId="22" w16cid:durableId="2124494799">
    <w:abstractNumId w:val="9"/>
  </w:num>
  <w:num w:numId="23" w16cid:durableId="1931305945">
    <w:abstractNumId w:val="7"/>
  </w:num>
  <w:num w:numId="24" w16cid:durableId="1284649410">
    <w:abstractNumId w:val="13"/>
  </w:num>
  <w:num w:numId="25" w16cid:durableId="56781493">
    <w:abstractNumId w:val="21"/>
  </w:num>
  <w:num w:numId="26" w16cid:durableId="1309481491">
    <w:abstractNumId w:val="19"/>
  </w:num>
  <w:num w:numId="27" w16cid:durableId="92288690">
    <w:abstractNumId w:val="22"/>
  </w:num>
  <w:num w:numId="28" w16cid:durableId="1507089445">
    <w:abstractNumId w:val="17"/>
  </w:num>
  <w:num w:numId="29" w16cid:durableId="696347820">
    <w:abstractNumId w:val="10"/>
  </w:num>
  <w:num w:numId="30" w16cid:durableId="1183282990">
    <w:abstractNumId w:val="15"/>
  </w:num>
  <w:num w:numId="31" w16cid:durableId="139464212">
    <w:abstractNumId w:val="27"/>
  </w:num>
  <w:num w:numId="32" w16cid:durableId="784038130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it-CH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25"/>
    <w:rsid w:val="00000040"/>
    <w:rsid w:val="00000698"/>
    <w:rsid w:val="0000078D"/>
    <w:rsid w:val="000008A6"/>
    <w:rsid w:val="0000257A"/>
    <w:rsid w:val="00002794"/>
    <w:rsid w:val="0000382F"/>
    <w:rsid w:val="000039FF"/>
    <w:rsid w:val="000042A0"/>
    <w:rsid w:val="00004972"/>
    <w:rsid w:val="00004B90"/>
    <w:rsid w:val="0000602F"/>
    <w:rsid w:val="00006140"/>
    <w:rsid w:val="00007227"/>
    <w:rsid w:val="00007296"/>
    <w:rsid w:val="00007907"/>
    <w:rsid w:val="00007C88"/>
    <w:rsid w:val="00007C98"/>
    <w:rsid w:val="0001094F"/>
    <w:rsid w:val="00011AED"/>
    <w:rsid w:val="00012006"/>
    <w:rsid w:val="00012AB6"/>
    <w:rsid w:val="000130BC"/>
    <w:rsid w:val="000139B3"/>
    <w:rsid w:val="00013BD6"/>
    <w:rsid w:val="00014396"/>
    <w:rsid w:val="00014DE9"/>
    <w:rsid w:val="00015A70"/>
    <w:rsid w:val="00016851"/>
    <w:rsid w:val="00017604"/>
    <w:rsid w:val="00017B31"/>
    <w:rsid w:val="000208D2"/>
    <w:rsid w:val="00020E9C"/>
    <w:rsid w:val="00021421"/>
    <w:rsid w:val="000215A9"/>
    <w:rsid w:val="00021F71"/>
    <w:rsid w:val="000225F3"/>
    <w:rsid w:val="0002275F"/>
    <w:rsid w:val="00023AEF"/>
    <w:rsid w:val="00024574"/>
    <w:rsid w:val="000247D2"/>
    <w:rsid w:val="00024B1B"/>
    <w:rsid w:val="00025059"/>
    <w:rsid w:val="00025863"/>
    <w:rsid w:val="000261C1"/>
    <w:rsid w:val="00026B54"/>
    <w:rsid w:val="0002780E"/>
    <w:rsid w:val="0002790B"/>
    <w:rsid w:val="00030F99"/>
    <w:rsid w:val="00030FFB"/>
    <w:rsid w:val="00031AD7"/>
    <w:rsid w:val="00032FC9"/>
    <w:rsid w:val="00033814"/>
    <w:rsid w:val="00033BB6"/>
    <w:rsid w:val="00033E63"/>
    <w:rsid w:val="0003403E"/>
    <w:rsid w:val="0003541B"/>
    <w:rsid w:val="00035491"/>
    <w:rsid w:val="0003555B"/>
    <w:rsid w:val="00035933"/>
    <w:rsid w:val="00035C92"/>
    <w:rsid w:val="000360D3"/>
    <w:rsid w:val="00036250"/>
    <w:rsid w:val="00036A86"/>
    <w:rsid w:val="00040270"/>
    <w:rsid w:val="000404DD"/>
    <w:rsid w:val="00040AD0"/>
    <w:rsid w:val="00042570"/>
    <w:rsid w:val="00042888"/>
    <w:rsid w:val="00042D24"/>
    <w:rsid w:val="00043E5C"/>
    <w:rsid w:val="00043E96"/>
    <w:rsid w:val="00044189"/>
    <w:rsid w:val="000441CB"/>
    <w:rsid w:val="00044483"/>
    <w:rsid w:val="00044FC2"/>
    <w:rsid w:val="00045F5D"/>
    <w:rsid w:val="00046D69"/>
    <w:rsid w:val="00047224"/>
    <w:rsid w:val="00047DB6"/>
    <w:rsid w:val="00050235"/>
    <w:rsid w:val="00050481"/>
    <w:rsid w:val="0005072E"/>
    <w:rsid w:val="0005080A"/>
    <w:rsid w:val="0005099A"/>
    <w:rsid w:val="000512F7"/>
    <w:rsid w:val="0005167D"/>
    <w:rsid w:val="00051F53"/>
    <w:rsid w:val="0005212D"/>
    <w:rsid w:val="0005277A"/>
    <w:rsid w:val="00052A82"/>
    <w:rsid w:val="00052E4A"/>
    <w:rsid w:val="00053832"/>
    <w:rsid w:val="00053DAE"/>
    <w:rsid w:val="00053E00"/>
    <w:rsid w:val="000541F5"/>
    <w:rsid w:val="000542D3"/>
    <w:rsid w:val="00054F85"/>
    <w:rsid w:val="00055586"/>
    <w:rsid w:val="00055772"/>
    <w:rsid w:val="00056522"/>
    <w:rsid w:val="0005770E"/>
    <w:rsid w:val="0005772E"/>
    <w:rsid w:val="00057B51"/>
    <w:rsid w:val="00060217"/>
    <w:rsid w:val="00060224"/>
    <w:rsid w:val="0006028A"/>
    <w:rsid w:val="000602E4"/>
    <w:rsid w:val="0006079A"/>
    <w:rsid w:val="000610D8"/>
    <w:rsid w:val="00061285"/>
    <w:rsid w:val="000621DB"/>
    <w:rsid w:val="000623E1"/>
    <w:rsid w:val="00062D11"/>
    <w:rsid w:val="00062E40"/>
    <w:rsid w:val="00062FDF"/>
    <w:rsid w:val="000630D3"/>
    <w:rsid w:val="0006368F"/>
    <w:rsid w:val="000636F0"/>
    <w:rsid w:val="0006373E"/>
    <w:rsid w:val="00063928"/>
    <w:rsid w:val="00063E4A"/>
    <w:rsid w:val="000644A4"/>
    <w:rsid w:val="000649D2"/>
    <w:rsid w:val="00065B07"/>
    <w:rsid w:val="0007032E"/>
    <w:rsid w:val="0007088F"/>
    <w:rsid w:val="00070A96"/>
    <w:rsid w:val="000715DD"/>
    <w:rsid w:val="00071D9B"/>
    <w:rsid w:val="000721C4"/>
    <w:rsid w:val="000727C0"/>
    <w:rsid w:val="0007459B"/>
    <w:rsid w:val="000746E5"/>
    <w:rsid w:val="00075225"/>
    <w:rsid w:val="0007566C"/>
    <w:rsid w:val="000757D0"/>
    <w:rsid w:val="000762BE"/>
    <w:rsid w:val="000771A6"/>
    <w:rsid w:val="00077652"/>
    <w:rsid w:val="000776E0"/>
    <w:rsid w:val="00077A8B"/>
    <w:rsid w:val="00077D7A"/>
    <w:rsid w:val="00080457"/>
    <w:rsid w:val="00080C53"/>
    <w:rsid w:val="00081286"/>
    <w:rsid w:val="000812BB"/>
    <w:rsid w:val="0008155E"/>
    <w:rsid w:val="00081BCE"/>
    <w:rsid w:val="00082347"/>
    <w:rsid w:val="00082474"/>
    <w:rsid w:val="00083315"/>
    <w:rsid w:val="000833E0"/>
    <w:rsid w:val="000841D0"/>
    <w:rsid w:val="000845DF"/>
    <w:rsid w:val="00084B01"/>
    <w:rsid w:val="00084C11"/>
    <w:rsid w:val="00085B73"/>
    <w:rsid w:val="00085EBF"/>
    <w:rsid w:val="00087166"/>
    <w:rsid w:val="000872DD"/>
    <w:rsid w:val="000872EC"/>
    <w:rsid w:val="0008785D"/>
    <w:rsid w:val="0009024D"/>
    <w:rsid w:val="00091805"/>
    <w:rsid w:val="00092577"/>
    <w:rsid w:val="00092752"/>
    <w:rsid w:val="00093620"/>
    <w:rsid w:val="000939CB"/>
    <w:rsid w:val="000942AC"/>
    <w:rsid w:val="000945B3"/>
    <w:rsid w:val="00094C63"/>
    <w:rsid w:val="00094E0B"/>
    <w:rsid w:val="00095251"/>
    <w:rsid w:val="00096368"/>
    <w:rsid w:val="0009642D"/>
    <w:rsid w:val="00097601"/>
    <w:rsid w:val="0009765F"/>
    <w:rsid w:val="000979F0"/>
    <w:rsid w:val="00097B26"/>
    <w:rsid w:val="000A01E3"/>
    <w:rsid w:val="000A049C"/>
    <w:rsid w:val="000A04E1"/>
    <w:rsid w:val="000A067A"/>
    <w:rsid w:val="000A0836"/>
    <w:rsid w:val="000A091B"/>
    <w:rsid w:val="000A0F22"/>
    <w:rsid w:val="000A1C31"/>
    <w:rsid w:val="000A2B25"/>
    <w:rsid w:val="000A2B9E"/>
    <w:rsid w:val="000A3C54"/>
    <w:rsid w:val="000A451A"/>
    <w:rsid w:val="000A4CD9"/>
    <w:rsid w:val="000A4DB8"/>
    <w:rsid w:val="000A4EF9"/>
    <w:rsid w:val="000A5764"/>
    <w:rsid w:val="000A6817"/>
    <w:rsid w:val="000A7DA4"/>
    <w:rsid w:val="000B1569"/>
    <w:rsid w:val="000B1F09"/>
    <w:rsid w:val="000B285E"/>
    <w:rsid w:val="000B3170"/>
    <w:rsid w:val="000B33E9"/>
    <w:rsid w:val="000B4789"/>
    <w:rsid w:val="000B481A"/>
    <w:rsid w:val="000B4846"/>
    <w:rsid w:val="000B4BFB"/>
    <w:rsid w:val="000B59CC"/>
    <w:rsid w:val="000B74E7"/>
    <w:rsid w:val="000B797C"/>
    <w:rsid w:val="000B7FE5"/>
    <w:rsid w:val="000C0AF3"/>
    <w:rsid w:val="000C0BD8"/>
    <w:rsid w:val="000C1077"/>
    <w:rsid w:val="000C18CB"/>
    <w:rsid w:val="000C1BC8"/>
    <w:rsid w:val="000C23FB"/>
    <w:rsid w:val="000C3BF5"/>
    <w:rsid w:val="000C3D2A"/>
    <w:rsid w:val="000C3FB1"/>
    <w:rsid w:val="000C4A73"/>
    <w:rsid w:val="000C4C0D"/>
    <w:rsid w:val="000C4D9C"/>
    <w:rsid w:val="000C5323"/>
    <w:rsid w:val="000C5366"/>
    <w:rsid w:val="000C5784"/>
    <w:rsid w:val="000C5F2D"/>
    <w:rsid w:val="000C5FF3"/>
    <w:rsid w:val="000C604E"/>
    <w:rsid w:val="000C64DD"/>
    <w:rsid w:val="000C6A36"/>
    <w:rsid w:val="000C6F15"/>
    <w:rsid w:val="000C7495"/>
    <w:rsid w:val="000C7764"/>
    <w:rsid w:val="000C799F"/>
    <w:rsid w:val="000C7BDB"/>
    <w:rsid w:val="000C7C3A"/>
    <w:rsid w:val="000D03DA"/>
    <w:rsid w:val="000D0854"/>
    <w:rsid w:val="000D11A7"/>
    <w:rsid w:val="000D17BA"/>
    <w:rsid w:val="000D19AC"/>
    <w:rsid w:val="000D1B05"/>
    <w:rsid w:val="000D1B59"/>
    <w:rsid w:val="000D2AA4"/>
    <w:rsid w:val="000D3B0C"/>
    <w:rsid w:val="000D3B87"/>
    <w:rsid w:val="000D3CE0"/>
    <w:rsid w:val="000D3DC7"/>
    <w:rsid w:val="000D4631"/>
    <w:rsid w:val="000D4AF9"/>
    <w:rsid w:val="000D514B"/>
    <w:rsid w:val="000D5DB9"/>
    <w:rsid w:val="000D5F03"/>
    <w:rsid w:val="000D5F52"/>
    <w:rsid w:val="000D6F7D"/>
    <w:rsid w:val="000D7219"/>
    <w:rsid w:val="000D7D1B"/>
    <w:rsid w:val="000D7F57"/>
    <w:rsid w:val="000E0AFE"/>
    <w:rsid w:val="000E124C"/>
    <w:rsid w:val="000E135A"/>
    <w:rsid w:val="000E1B61"/>
    <w:rsid w:val="000E1F1D"/>
    <w:rsid w:val="000E2EF2"/>
    <w:rsid w:val="000E328F"/>
    <w:rsid w:val="000E3C6F"/>
    <w:rsid w:val="000E4240"/>
    <w:rsid w:val="000E48DC"/>
    <w:rsid w:val="000E4BED"/>
    <w:rsid w:val="000E4DE6"/>
    <w:rsid w:val="000E5184"/>
    <w:rsid w:val="000E57B8"/>
    <w:rsid w:val="000E5BD4"/>
    <w:rsid w:val="000E5F56"/>
    <w:rsid w:val="000E62D9"/>
    <w:rsid w:val="000E6FF5"/>
    <w:rsid w:val="000E70E8"/>
    <w:rsid w:val="000E713F"/>
    <w:rsid w:val="000E719D"/>
    <w:rsid w:val="000E76CC"/>
    <w:rsid w:val="000E7CB0"/>
    <w:rsid w:val="000E7CF3"/>
    <w:rsid w:val="000F0560"/>
    <w:rsid w:val="000F0A99"/>
    <w:rsid w:val="000F163B"/>
    <w:rsid w:val="000F1953"/>
    <w:rsid w:val="000F199D"/>
    <w:rsid w:val="000F1FF9"/>
    <w:rsid w:val="000F2E2B"/>
    <w:rsid w:val="000F34C4"/>
    <w:rsid w:val="000F3A77"/>
    <w:rsid w:val="000F3DA7"/>
    <w:rsid w:val="000F4AD2"/>
    <w:rsid w:val="000F645A"/>
    <w:rsid w:val="000F66E8"/>
    <w:rsid w:val="000F73A9"/>
    <w:rsid w:val="00100971"/>
    <w:rsid w:val="001009F3"/>
    <w:rsid w:val="0010197A"/>
    <w:rsid w:val="00101CBA"/>
    <w:rsid w:val="00102C5A"/>
    <w:rsid w:val="00102CB9"/>
    <w:rsid w:val="00102FCC"/>
    <w:rsid w:val="00103017"/>
    <w:rsid w:val="001039B5"/>
    <w:rsid w:val="0010402C"/>
    <w:rsid w:val="00104240"/>
    <w:rsid w:val="001057DF"/>
    <w:rsid w:val="00105D31"/>
    <w:rsid w:val="00106570"/>
    <w:rsid w:val="00106D58"/>
    <w:rsid w:val="00106F37"/>
    <w:rsid w:val="00107339"/>
    <w:rsid w:val="00107833"/>
    <w:rsid w:val="001078D3"/>
    <w:rsid w:val="00107DB7"/>
    <w:rsid w:val="00111319"/>
    <w:rsid w:val="00111928"/>
    <w:rsid w:val="00111CD4"/>
    <w:rsid w:val="00111D00"/>
    <w:rsid w:val="00112AA2"/>
    <w:rsid w:val="00114211"/>
    <w:rsid w:val="00114B90"/>
    <w:rsid w:val="00114C65"/>
    <w:rsid w:val="00114D9C"/>
    <w:rsid w:val="0011561A"/>
    <w:rsid w:val="001163E7"/>
    <w:rsid w:val="001165EB"/>
    <w:rsid w:val="00116626"/>
    <w:rsid w:val="00116FA5"/>
    <w:rsid w:val="0011785A"/>
    <w:rsid w:val="00117F5B"/>
    <w:rsid w:val="0012008B"/>
    <w:rsid w:val="00120777"/>
    <w:rsid w:val="00120D2F"/>
    <w:rsid w:val="001210F5"/>
    <w:rsid w:val="00121692"/>
    <w:rsid w:val="00121AB1"/>
    <w:rsid w:val="00121B8B"/>
    <w:rsid w:val="00121F25"/>
    <w:rsid w:val="00122081"/>
    <w:rsid w:val="00122C99"/>
    <w:rsid w:val="00122F2A"/>
    <w:rsid w:val="00123052"/>
    <w:rsid w:val="001231FF"/>
    <w:rsid w:val="0012324A"/>
    <w:rsid w:val="0012331B"/>
    <w:rsid w:val="00123876"/>
    <w:rsid w:val="00123E4A"/>
    <w:rsid w:val="00123F90"/>
    <w:rsid w:val="0012418F"/>
    <w:rsid w:val="001241C8"/>
    <w:rsid w:val="00124759"/>
    <w:rsid w:val="00124E34"/>
    <w:rsid w:val="00125D02"/>
    <w:rsid w:val="0012615E"/>
    <w:rsid w:val="001269B9"/>
    <w:rsid w:val="00126B68"/>
    <w:rsid w:val="00126EE7"/>
    <w:rsid w:val="001277AF"/>
    <w:rsid w:val="00127A1C"/>
    <w:rsid w:val="00127AF3"/>
    <w:rsid w:val="001309FF"/>
    <w:rsid w:val="00130EEA"/>
    <w:rsid w:val="00131342"/>
    <w:rsid w:val="001316F3"/>
    <w:rsid w:val="00131E67"/>
    <w:rsid w:val="0013204F"/>
    <w:rsid w:val="0013217B"/>
    <w:rsid w:val="00132395"/>
    <w:rsid w:val="001329FC"/>
    <w:rsid w:val="00132A61"/>
    <w:rsid w:val="001347F9"/>
    <w:rsid w:val="00134E62"/>
    <w:rsid w:val="00135340"/>
    <w:rsid w:val="001353FE"/>
    <w:rsid w:val="00135568"/>
    <w:rsid w:val="001361B4"/>
    <w:rsid w:val="001370DB"/>
    <w:rsid w:val="001375F0"/>
    <w:rsid w:val="00137FA7"/>
    <w:rsid w:val="001402F3"/>
    <w:rsid w:val="001403FB"/>
    <w:rsid w:val="00140412"/>
    <w:rsid w:val="001407E7"/>
    <w:rsid w:val="00140CE9"/>
    <w:rsid w:val="00140EFA"/>
    <w:rsid w:val="00140FA1"/>
    <w:rsid w:val="001412B1"/>
    <w:rsid w:val="00141400"/>
    <w:rsid w:val="0014164D"/>
    <w:rsid w:val="00141B6B"/>
    <w:rsid w:val="001421FA"/>
    <w:rsid w:val="001429A8"/>
    <w:rsid w:val="00142E64"/>
    <w:rsid w:val="00142F34"/>
    <w:rsid w:val="00142F83"/>
    <w:rsid w:val="001432AD"/>
    <w:rsid w:val="001440FB"/>
    <w:rsid w:val="00144E28"/>
    <w:rsid w:val="00144E2B"/>
    <w:rsid w:val="00144F73"/>
    <w:rsid w:val="00145410"/>
    <w:rsid w:val="001459C3"/>
    <w:rsid w:val="00146092"/>
    <w:rsid w:val="00146A0F"/>
    <w:rsid w:val="00147318"/>
    <w:rsid w:val="0014781E"/>
    <w:rsid w:val="00147F2C"/>
    <w:rsid w:val="001500C2"/>
    <w:rsid w:val="00150186"/>
    <w:rsid w:val="0015036F"/>
    <w:rsid w:val="00150A99"/>
    <w:rsid w:val="0015118B"/>
    <w:rsid w:val="00151380"/>
    <w:rsid w:val="00151B7E"/>
    <w:rsid w:val="00151CB3"/>
    <w:rsid w:val="00152832"/>
    <w:rsid w:val="00152CD6"/>
    <w:rsid w:val="00152D42"/>
    <w:rsid w:val="00153102"/>
    <w:rsid w:val="00154B48"/>
    <w:rsid w:val="00155541"/>
    <w:rsid w:val="0015619F"/>
    <w:rsid w:val="001568E8"/>
    <w:rsid w:val="00156AD7"/>
    <w:rsid w:val="00156BC9"/>
    <w:rsid w:val="00157D50"/>
    <w:rsid w:val="00160314"/>
    <w:rsid w:val="0016031F"/>
    <w:rsid w:val="00160BEE"/>
    <w:rsid w:val="00160FCD"/>
    <w:rsid w:val="001612B1"/>
    <w:rsid w:val="001618D4"/>
    <w:rsid w:val="00161DEC"/>
    <w:rsid w:val="00162A73"/>
    <w:rsid w:val="00162C02"/>
    <w:rsid w:val="00163086"/>
    <w:rsid w:val="001636A4"/>
    <w:rsid w:val="00163703"/>
    <w:rsid w:val="00163A0A"/>
    <w:rsid w:val="00163B7D"/>
    <w:rsid w:val="00163C23"/>
    <w:rsid w:val="001662A0"/>
    <w:rsid w:val="001666B7"/>
    <w:rsid w:val="00166E69"/>
    <w:rsid w:val="00166E70"/>
    <w:rsid w:val="00166E82"/>
    <w:rsid w:val="0017048E"/>
    <w:rsid w:val="001713BE"/>
    <w:rsid w:val="00171BEF"/>
    <w:rsid w:val="00173EA7"/>
    <w:rsid w:val="001741A7"/>
    <w:rsid w:val="0017491C"/>
    <w:rsid w:val="00175C57"/>
    <w:rsid w:val="0017630C"/>
    <w:rsid w:val="0017676D"/>
    <w:rsid w:val="0017720D"/>
    <w:rsid w:val="0017729A"/>
    <w:rsid w:val="001774AD"/>
    <w:rsid w:val="001777A5"/>
    <w:rsid w:val="00177D6E"/>
    <w:rsid w:val="00180242"/>
    <w:rsid w:val="00181048"/>
    <w:rsid w:val="001810A4"/>
    <w:rsid w:val="0018113B"/>
    <w:rsid w:val="00181142"/>
    <w:rsid w:val="00181EE7"/>
    <w:rsid w:val="0018250D"/>
    <w:rsid w:val="00182AE6"/>
    <w:rsid w:val="00183279"/>
    <w:rsid w:val="001833B5"/>
    <w:rsid w:val="0018366F"/>
    <w:rsid w:val="00183AF5"/>
    <w:rsid w:val="00183B3C"/>
    <w:rsid w:val="00183C20"/>
    <w:rsid w:val="00183DC5"/>
    <w:rsid w:val="00185399"/>
    <w:rsid w:val="00185A4F"/>
    <w:rsid w:val="00186EA0"/>
    <w:rsid w:val="00187D23"/>
    <w:rsid w:val="0019015B"/>
    <w:rsid w:val="0019111D"/>
    <w:rsid w:val="00191567"/>
    <w:rsid w:val="001927F2"/>
    <w:rsid w:val="00192B91"/>
    <w:rsid w:val="00193664"/>
    <w:rsid w:val="00194EFB"/>
    <w:rsid w:val="00195446"/>
    <w:rsid w:val="001954EF"/>
    <w:rsid w:val="001955D6"/>
    <w:rsid w:val="00195ED4"/>
    <w:rsid w:val="00196AA7"/>
    <w:rsid w:val="00196B4E"/>
    <w:rsid w:val="00197179"/>
    <w:rsid w:val="00197A7F"/>
    <w:rsid w:val="00197C4C"/>
    <w:rsid w:val="00197E5C"/>
    <w:rsid w:val="001A0558"/>
    <w:rsid w:val="001A0A7F"/>
    <w:rsid w:val="001A112B"/>
    <w:rsid w:val="001A1335"/>
    <w:rsid w:val="001A1511"/>
    <w:rsid w:val="001A1788"/>
    <w:rsid w:val="001A2302"/>
    <w:rsid w:val="001A28CC"/>
    <w:rsid w:val="001A3417"/>
    <w:rsid w:val="001A4715"/>
    <w:rsid w:val="001A5433"/>
    <w:rsid w:val="001A547E"/>
    <w:rsid w:val="001A57D5"/>
    <w:rsid w:val="001A588B"/>
    <w:rsid w:val="001A6813"/>
    <w:rsid w:val="001A6DB2"/>
    <w:rsid w:val="001B0038"/>
    <w:rsid w:val="001B0515"/>
    <w:rsid w:val="001B08FA"/>
    <w:rsid w:val="001B0CC2"/>
    <w:rsid w:val="001B134F"/>
    <w:rsid w:val="001B1590"/>
    <w:rsid w:val="001B201E"/>
    <w:rsid w:val="001B208F"/>
    <w:rsid w:val="001B2481"/>
    <w:rsid w:val="001B2961"/>
    <w:rsid w:val="001B409B"/>
    <w:rsid w:val="001B4C7E"/>
    <w:rsid w:val="001B4D7B"/>
    <w:rsid w:val="001B4E37"/>
    <w:rsid w:val="001B56F2"/>
    <w:rsid w:val="001B5D2F"/>
    <w:rsid w:val="001B5DA7"/>
    <w:rsid w:val="001B62F2"/>
    <w:rsid w:val="001B65E8"/>
    <w:rsid w:val="001B6AD7"/>
    <w:rsid w:val="001B6C6E"/>
    <w:rsid w:val="001B6D85"/>
    <w:rsid w:val="001B6FF9"/>
    <w:rsid w:val="001B75D1"/>
    <w:rsid w:val="001B7778"/>
    <w:rsid w:val="001B7C5F"/>
    <w:rsid w:val="001B7CDA"/>
    <w:rsid w:val="001C06E7"/>
    <w:rsid w:val="001C147E"/>
    <w:rsid w:val="001C17C4"/>
    <w:rsid w:val="001C1AA9"/>
    <w:rsid w:val="001C2C44"/>
    <w:rsid w:val="001C3480"/>
    <w:rsid w:val="001C3E39"/>
    <w:rsid w:val="001C5418"/>
    <w:rsid w:val="001C561B"/>
    <w:rsid w:val="001C77A0"/>
    <w:rsid w:val="001D0DAE"/>
    <w:rsid w:val="001D1546"/>
    <w:rsid w:val="001D2826"/>
    <w:rsid w:val="001D299E"/>
    <w:rsid w:val="001D2F1E"/>
    <w:rsid w:val="001D39E3"/>
    <w:rsid w:val="001D43A4"/>
    <w:rsid w:val="001D4887"/>
    <w:rsid w:val="001D5137"/>
    <w:rsid w:val="001D5A42"/>
    <w:rsid w:val="001D6758"/>
    <w:rsid w:val="001D79A5"/>
    <w:rsid w:val="001E2285"/>
    <w:rsid w:val="001E2E8A"/>
    <w:rsid w:val="001E3206"/>
    <w:rsid w:val="001E3E7A"/>
    <w:rsid w:val="001E4152"/>
    <w:rsid w:val="001E4560"/>
    <w:rsid w:val="001E464B"/>
    <w:rsid w:val="001E4854"/>
    <w:rsid w:val="001E4F26"/>
    <w:rsid w:val="001E63D5"/>
    <w:rsid w:val="001E71B1"/>
    <w:rsid w:val="001E7351"/>
    <w:rsid w:val="001E772F"/>
    <w:rsid w:val="001E7E9B"/>
    <w:rsid w:val="001E7ECC"/>
    <w:rsid w:val="001F179C"/>
    <w:rsid w:val="001F1AD2"/>
    <w:rsid w:val="001F1B18"/>
    <w:rsid w:val="001F1C94"/>
    <w:rsid w:val="001F1DCB"/>
    <w:rsid w:val="001F3027"/>
    <w:rsid w:val="001F3461"/>
    <w:rsid w:val="001F3A00"/>
    <w:rsid w:val="001F43EF"/>
    <w:rsid w:val="001F45C2"/>
    <w:rsid w:val="001F4C1B"/>
    <w:rsid w:val="001F519F"/>
    <w:rsid w:val="001F5729"/>
    <w:rsid w:val="001F5AB0"/>
    <w:rsid w:val="001F6DD7"/>
    <w:rsid w:val="001F6EF3"/>
    <w:rsid w:val="001F7B62"/>
    <w:rsid w:val="001F7BB9"/>
    <w:rsid w:val="00200A7E"/>
    <w:rsid w:val="00201DF6"/>
    <w:rsid w:val="002032BA"/>
    <w:rsid w:val="00203472"/>
    <w:rsid w:val="00203793"/>
    <w:rsid w:val="00203833"/>
    <w:rsid w:val="00203BD1"/>
    <w:rsid w:val="00203BFD"/>
    <w:rsid w:val="00205174"/>
    <w:rsid w:val="00205508"/>
    <w:rsid w:val="002056F7"/>
    <w:rsid w:val="00205C22"/>
    <w:rsid w:val="00206DC5"/>
    <w:rsid w:val="0020746C"/>
    <w:rsid w:val="00210371"/>
    <w:rsid w:val="0021083D"/>
    <w:rsid w:val="0021089B"/>
    <w:rsid w:val="00210925"/>
    <w:rsid w:val="00211824"/>
    <w:rsid w:val="00212063"/>
    <w:rsid w:val="00213B63"/>
    <w:rsid w:val="00213EE5"/>
    <w:rsid w:val="002161E4"/>
    <w:rsid w:val="0021674E"/>
    <w:rsid w:val="00216B95"/>
    <w:rsid w:val="00216EC1"/>
    <w:rsid w:val="002172B3"/>
    <w:rsid w:val="0021795A"/>
    <w:rsid w:val="00217C4A"/>
    <w:rsid w:val="00217F35"/>
    <w:rsid w:val="00217FD1"/>
    <w:rsid w:val="00220309"/>
    <w:rsid w:val="0022040B"/>
    <w:rsid w:val="002204EB"/>
    <w:rsid w:val="0022086B"/>
    <w:rsid w:val="0022099B"/>
    <w:rsid w:val="00220C88"/>
    <w:rsid w:val="002211A9"/>
    <w:rsid w:val="0022137F"/>
    <w:rsid w:val="00221380"/>
    <w:rsid w:val="00221F63"/>
    <w:rsid w:val="002228F2"/>
    <w:rsid w:val="00222A90"/>
    <w:rsid w:val="002232FC"/>
    <w:rsid w:val="00223522"/>
    <w:rsid w:val="00226235"/>
    <w:rsid w:val="00226954"/>
    <w:rsid w:val="0022753A"/>
    <w:rsid w:val="00227677"/>
    <w:rsid w:val="002277BF"/>
    <w:rsid w:val="0022795B"/>
    <w:rsid w:val="00230559"/>
    <w:rsid w:val="002305E8"/>
    <w:rsid w:val="002308A1"/>
    <w:rsid w:val="00230D6B"/>
    <w:rsid w:val="00230F7A"/>
    <w:rsid w:val="00231AF5"/>
    <w:rsid w:val="00231E25"/>
    <w:rsid w:val="00231F77"/>
    <w:rsid w:val="002320D6"/>
    <w:rsid w:val="00232256"/>
    <w:rsid w:val="0023302F"/>
    <w:rsid w:val="002334F4"/>
    <w:rsid w:val="00234088"/>
    <w:rsid w:val="00234BE2"/>
    <w:rsid w:val="00235911"/>
    <w:rsid w:val="00235C70"/>
    <w:rsid w:val="00236122"/>
    <w:rsid w:val="002366ED"/>
    <w:rsid w:val="002367B9"/>
    <w:rsid w:val="00236854"/>
    <w:rsid w:val="002368AA"/>
    <w:rsid w:val="00236BE2"/>
    <w:rsid w:val="00237471"/>
    <w:rsid w:val="00237F40"/>
    <w:rsid w:val="00240BD3"/>
    <w:rsid w:val="002413EE"/>
    <w:rsid w:val="002417E0"/>
    <w:rsid w:val="00241872"/>
    <w:rsid w:val="00241A3D"/>
    <w:rsid w:val="00241C73"/>
    <w:rsid w:val="00242075"/>
    <w:rsid w:val="0024333C"/>
    <w:rsid w:val="0024359F"/>
    <w:rsid w:val="002443AA"/>
    <w:rsid w:val="00246BD7"/>
    <w:rsid w:val="00246C9B"/>
    <w:rsid w:val="00246D9F"/>
    <w:rsid w:val="00250479"/>
    <w:rsid w:val="002506A7"/>
    <w:rsid w:val="00250901"/>
    <w:rsid w:val="00250A84"/>
    <w:rsid w:val="00250FCB"/>
    <w:rsid w:val="0025120C"/>
    <w:rsid w:val="00251308"/>
    <w:rsid w:val="00251608"/>
    <w:rsid w:val="00251A64"/>
    <w:rsid w:val="00253A44"/>
    <w:rsid w:val="00254D27"/>
    <w:rsid w:val="0025536F"/>
    <w:rsid w:val="00256FF1"/>
    <w:rsid w:val="00257622"/>
    <w:rsid w:val="00257CD8"/>
    <w:rsid w:val="002602D0"/>
    <w:rsid w:val="00260813"/>
    <w:rsid w:val="0026097F"/>
    <w:rsid w:val="00261BDE"/>
    <w:rsid w:val="0026255F"/>
    <w:rsid w:val="002631ED"/>
    <w:rsid w:val="002646B9"/>
    <w:rsid w:val="00264874"/>
    <w:rsid w:val="00264F7C"/>
    <w:rsid w:val="002655A4"/>
    <w:rsid w:val="0026647C"/>
    <w:rsid w:val="00266A23"/>
    <w:rsid w:val="00266BB6"/>
    <w:rsid w:val="00266E13"/>
    <w:rsid w:val="00266E9F"/>
    <w:rsid w:val="002670EB"/>
    <w:rsid w:val="002674CE"/>
    <w:rsid w:val="00267685"/>
    <w:rsid w:val="0026770A"/>
    <w:rsid w:val="00267BEC"/>
    <w:rsid w:val="00270A54"/>
    <w:rsid w:val="00271EDD"/>
    <w:rsid w:val="00272A4E"/>
    <w:rsid w:val="00272B72"/>
    <w:rsid w:val="00272CC7"/>
    <w:rsid w:val="002740A6"/>
    <w:rsid w:val="00274571"/>
    <w:rsid w:val="0027564A"/>
    <w:rsid w:val="002775BD"/>
    <w:rsid w:val="00277900"/>
    <w:rsid w:val="00277CF7"/>
    <w:rsid w:val="00280413"/>
    <w:rsid w:val="002804EE"/>
    <w:rsid w:val="0028078A"/>
    <w:rsid w:val="00280D40"/>
    <w:rsid w:val="002814E0"/>
    <w:rsid w:val="00281DAA"/>
    <w:rsid w:val="00281EAB"/>
    <w:rsid w:val="00281F69"/>
    <w:rsid w:val="00282153"/>
    <w:rsid w:val="00282201"/>
    <w:rsid w:val="002830BC"/>
    <w:rsid w:val="00283602"/>
    <w:rsid w:val="00283C67"/>
    <w:rsid w:val="00284809"/>
    <w:rsid w:val="00284B05"/>
    <w:rsid w:val="00284C78"/>
    <w:rsid w:val="00285019"/>
    <w:rsid w:val="00285583"/>
    <w:rsid w:val="002859B6"/>
    <w:rsid w:val="00285C74"/>
    <w:rsid w:val="00285C9A"/>
    <w:rsid w:val="00285EDA"/>
    <w:rsid w:val="00286398"/>
    <w:rsid w:val="00286640"/>
    <w:rsid w:val="00287BBB"/>
    <w:rsid w:val="0029009F"/>
    <w:rsid w:val="002901AC"/>
    <w:rsid w:val="00290350"/>
    <w:rsid w:val="002908EA"/>
    <w:rsid w:val="002919E3"/>
    <w:rsid w:val="00291CCE"/>
    <w:rsid w:val="0029240B"/>
    <w:rsid w:val="00292B50"/>
    <w:rsid w:val="002932E5"/>
    <w:rsid w:val="00293C88"/>
    <w:rsid w:val="00293D83"/>
    <w:rsid w:val="00293ED1"/>
    <w:rsid w:val="00294129"/>
    <w:rsid w:val="002947B7"/>
    <w:rsid w:val="00294860"/>
    <w:rsid w:val="00296906"/>
    <w:rsid w:val="00296B0D"/>
    <w:rsid w:val="00296E83"/>
    <w:rsid w:val="002977D4"/>
    <w:rsid w:val="00297D7D"/>
    <w:rsid w:val="002A01ED"/>
    <w:rsid w:val="002A0F05"/>
    <w:rsid w:val="002A1246"/>
    <w:rsid w:val="002A1398"/>
    <w:rsid w:val="002A35FF"/>
    <w:rsid w:val="002A37D1"/>
    <w:rsid w:val="002A3D61"/>
    <w:rsid w:val="002A3F31"/>
    <w:rsid w:val="002A448E"/>
    <w:rsid w:val="002A44D0"/>
    <w:rsid w:val="002A472A"/>
    <w:rsid w:val="002A4FE0"/>
    <w:rsid w:val="002A58B9"/>
    <w:rsid w:val="002A59D8"/>
    <w:rsid w:val="002A60AF"/>
    <w:rsid w:val="002A65B7"/>
    <w:rsid w:val="002A6C3D"/>
    <w:rsid w:val="002A736E"/>
    <w:rsid w:val="002B04AD"/>
    <w:rsid w:val="002B060C"/>
    <w:rsid w:val="002B0BFA"/>
    <w:rsid w:val="002B1797"/>
    <w:rsid w:val="002B25EC"/>
    <w:rsid w:val="002B291C"/>
    <w:rsid w:val="002B3152"/>
    <w:rsid w:val="002B3438"/>
    <w:rsid w:val="002B3A4C"/>
    <w:rsid w:val="002B49D4"/>
    <w:rsid w:val="002B4A97"/>
    <w:rsid w:val="002B4D57"/>
    <w:rsid w:val="002B5177"/>
    <w:rsid w:val="002B5287"/>
    <w:rsid w:val="002B644D"/>
    <w:rsid w:val="002B7048"/>
    <w:rsid w:val="002B7BA2"/>
    <w:rsid w:val="002B7BD9"/>
    <w:rsid w:val="002C0E84"/>
    <w:rsid w:val="002C1276"/>
    <w:rsid w:val="002C15F2"/>
    <w:rsid w:val="002C1773"/>
    <w:rsid w:val="002C356B"/>
    <w:rsid w:val="002C3703"/>
    <w:rsid w:val="002C37E2"/>
    <w:rsid w:val="002C419C"/>
    <w:rsid w:val="002C4998"/>
    <w:rsid w:val="002C4FBF"/>
    <w:rsid w:val="002C4FCD"/>
    <w:rsid w:val="002C5306"/>
    <w:rsid w:val="002C5522"/>
    <w:rsid w:val="002C5D7C"/>
    <w:rsid w:val="002C61A6"/>
    <w:rsid w:val="002C6707"/>
    <w:rsid w:val="002C6FD2"/>
    <w:rsid w:val="002C7286"/>
    <w:rsid w:val="002C73C8"/>
    <w:rsid w:val="002C7889"/>
    <w:rsid w:val="002C78C1"/>
    <w:rsid w:val="002C78F0"/>
    <w:rsid w:val="002D097A"/>
    <w:rsid w:val="002D0AC9"/>
    <w:rsid w:val="002D0CBF"/>
    <w:rsid w:val="002D0F2B"/>
    <w:rsid w:val="002D1AFD"/>
    <w:rsid w:val="002D2157"/>
    <w:rsid w:val="002D27B2"/>
    <w:rsid w:val="002D30BA"/>
    <w:rsid w:val="002D4DEF"/>
    <w:rsid w:val="002D4E2A"/>
    <w:rsid w:val="002D4EED"/>
    <w:rsid w:val="002D5471"/>
    <w:rsid w:val="002D55CA"/>
    <w:rsid w:val="002D57CD"/>
    <w:rsid w:val="002D5EF7"/>
    <w:rsid w:val="002D6566"/>
    <w:rsid w:val="002D69CC"/>
    <w:rsid w:val="002D6C7A"/>
    <w:rsid w:val="002D6F3F"/>
    <w:rsid w:val="002E08E2"/>
    <w:rsid w:val="002E0EAE"/>
    <w:rsid w:val="002E121A"/>
    <w:rsid w:val="002E16D7"/>
    <w:rsid w:val="002E2915"/>
    <w:rsid w:val="002E2E6B"/>
    <w:rsid w:val="002E3390"/>
    <w:rsid w:val="002E3428"/>
    <w:rsid w:val="002E3910"/>
    <w:rsid w:val="002E3D7C"/>
    <w:rsid w:val="002E4601"/>
    <w:rsid w:val="002E48A8"/>
    <w:rsid w:val="002E4B9D"/>
    <w:rsid w:val="002E5E80"/>
    <w:rsid w:val="002E6A4C"/>
    <w:rsid w:val="002E6C4D"/>
    <w:rsid w:val="002E6EB8"/>
    <w:rsid w:val="002E7054"/>
    <w:rsid w:val="002E7CC9"/>
    <w:rsid w:val="002F006C"/>
    <w:rsid w:val="002F0207"/>
    <w:rsid w:val="002F0483"/>
    <w:rsid w:val="002F0679"/>
    <w:rsid w:val="002F102B"/>
    <w:rsid w:val="002F1FDB"/>
    <w:rsid w:val="002F224D"/>
    <w:rsid w:val="002F259F"/>
    <w:rsid w:val="002F2AE2"/>
    <w:rsid w:val="002F2B34"/>
    <w:rsid w:val="002F3010"/>
    <w:rsid w:val="002F3C3A"/>
    <w:rsid w:val="002F45C8"/>
    <w:rsid w:val="002F4605"/>
    <w:rsid w:val="002F4E20"/>
    <w:rsid w:val="002F4FB1"/>
    <w:rsid w:val="002F55EF"/>
    <w:rsid w:val="002F5CC0"/>
    <w:rsid w:val="002F62A6"/>
    <w:rsid w:val="002F647A"/>
    <w:rsid w:val="002F6CFA"/>
    <w:rsid w:val="002F6DED"/>
    <w:rsid w:val="002F75B8"/>
    <w:rsid w:val="002F7B97"/>
    <w:rsid w:val="002F7D74"/>
    <w:rsid w:val="002F7E9E"/>
    <w:rsid w:val="00300437"/>
    <w:rsid w:val="00300477"/>
    <w:rsid w:val="00300C3B"/>
    <w:rsid w:val="00300D0D"/>
    <w:rsid w:val="00301A29"/>
    <w:rsid w:val="003020BC"/>
    <w:rsid w:val="00302537"/>
    <w:rsid w:val="00302C74"/>
    <w:rsid w:val="003030C8"/>
    <w:rsid w:val="00303226"/>
    <w:rsid w:val="003032C4"/>
    <w:rsid w:val="003034C5"/>
    <w:rsid w:val="00303620"/>
    <w:rsid w:val="003038D1"/>
    <w:rsid w:val="00303A37"/>
    <w:rsid w:val="00303BC7"/>
    <w:rsid w:val="00304D47"/>
    <w:rsid w:val="00304EA8"/>
    <w:rsid w:val="00304EED"/>
    <w:rsid w:val="003054AF"/>
    <w:rsid w:val="00305D67"/>
    <w:rsid w:val="003061B9"/>
    <w:rsid w:val="0030692C"/>
    <w:rsid w:val="00306A23"/>
    <w:rsid w:val="00307129"/>
    <w:rsid w:val="00307DC9"/>
    <w:rsid w:val="0031021E"/>
    <w:rsid w:val="00311680"/>
    <w:rsid w:val="00311BE1"/>
    <w:rsid w:val="0031242B"/>
    <w:rsid w:val="003124C8"/>
    <w:rsid w:val="003137E2"/>
    <w:rsid w:val="003140A6"/>
    <w:rsid w:val="00314475"/>
    <w:rsid w:val="00315327"/>
    <w:rsid w:val="0031597D"/>
    <w:rsid w:val="00316111"/>
    <w:rsid w:val="00316C61"/>
    <w:rsid w:val="00316DDB"/>
    <w:rsid w:val="00317860"/>
    <w:rsid w:val="00317B46"/>
    <w:rsid w:val="00317BE1"/>
    <w:rsid w:val="00317C9F"/>
    <w:rsid w:val="003209F2"/>
    <w:rsid w:val="00320E6F"/>
    <w:rsid w:val="0032165B"/>
    <w:rsid w:val="00321FBE"/>
    <w:rsid w:val="00322396"/>
    <w:rsid w:val="00322C73"/>
    <w:rsid w:val="00322DB9"/>
    <w:rsid w:val="0032317E"/>
    <w:rsid w:val="003234E8"/>
    <w:rsid w:val="00323D21"/>
    <w:rsid w:val="0032423B"/>
    <w:rsid w:val="00324538"/>
    <w:rsid w:val="003249F8"/>
    <w:rsid w:val="00324F8B"/>
    <w:rsid w:val="003256ED"/>
    <w:rsid w:val="003268B1"/>
    <w:rsid w:val="00326CFD"/>
    <w:rsid w:val="003270E7"/>
    <w:rsid w:val="00327B4A"/>
    <w:rsid w:val="00327D48"/>
    <w:rsid w:val="00330011"/>
    <w:rsid w:val="003303BA"/>
    <w:rsid w:val="00331138"/>
    <w:rsid w:val="00331416"/>
    <w:rsid w:val="003317A3"/>
    <w:rsid w:val="00332208"/>
    <w:rsid w:val="00333502"/>
    <w:rsid w:val="00333C44"/>
    <w:rsid w:val="00333FDB"/>
    <w:rsid w:val="00334734"/>
    <w:rsid w:val="003348BE"/>
    <w:rsid w:val="00334BE0"/>
    <w:rsid w:val="00334D46"/>
    <w:rsid w:val="00335E5F"/>
    <w:rsid w:val="00336591"/>
    <w:rsid w:val="00337793"/>
    <w:rsid w:val="00337E19"/>
    <w:rsid w:val="003400AA"/>
    <w:rsid w:val="00340BDA"/>
    <w:rsid w:val="00341426"/>
    <w:rsid w:val="0034197A"/>
    <w:rsid w:val="00341BB1"/>
    <w:rsid w:val="003429C2"/>
    <w:rsid w:val="003429E4"/>
    <w:rsid w:val="00342C59"/>
    <w:rsid w:val="00342D5E"/>
    <w:rsid w:val="00342F1C"/>
    <w:rsid w:val="00343445"/>
    <w:rsid w:val="0034355F"/>
    <w:rsid w:val="00343A74"/>
    <w:rsid w:val="00343ED1"/>
    <w:rsid w:val="00343F36"/>
    <w:rsid w:val="00344077"/>
    <w:rsid w:val="003441A2"/>
    <w:rsid w:val="003443ED"/>
    <w:rsid w:val="00344747"/>
    <w:rsid w:val="00344A83"/>
    <w:rsid w:val="00344F23"/>
    <w:rsid w:val="003453FE"/>
    <w:rsid w:val="0034576F"/>
    <w:rsid w:val="00345775"/>
    <w:rsid w:val="00345BBC"/>
    <w:rsid w:val="00345D11"/>
    <w:rsid w:val="0034731E"/>
    <w:rsid w:val="00347F6E"/>
    <w:rsid w:val="003501E4"/>
    <w:rsid w:val="003503DE"/>
    <w:rsid w:val="0035063D"/>
    <w:rsid w:val="003508AF"/>
    <w:rsid w:val="00350B56"/>
    <w:rsid w:val="00350D71"/>
    <w:rsid w:val="00350F4F"/>
    <w:rsid w:val="00352142"/>
    <w:rsid w:val="003526BC"/>
    <w:rsid w:val="0035307C"/>
    <w:rsid w:val="00353799"/>
    <w:rsid w:val="00353E8B"/>
    <w:rsid w:val="0035428B"/>
    <w:rsid w:val="003549F6"/>
    <w:rsid w:val="00355188"/>
    <w:rsid w:val="003552BE"/>
    <w:rsid w:val="003559DC"/>
    <w:rsid w:val="00356670"/>
    <w:rsid w:val="0035695B"/>
    <w:rsid w:val="00356C70"/>
    <w:rsid w:val="00356D53"/>
    <w:rsid w:val="00357443"/>
    <w:rsid w:val="00357E71"/>
    <w:rsid w:val="00360160"/>
    <w:rsid w:val="003605BF"/>
    <w:rsid w:val="003605D4"/>
    <w:rsid w:val="0036061E"/>
    <w:rsid w:val="00360913"/>
    <w:rsid w:val="00360A74"/>
    <w:rsid w:val="00360B78"/>
    <w:rsid w:val="00361979"/>
    <w:rsid w:val="00361B29"/>
    <w:rsid w:val="00361B40"/>
    <w:rsid w:val="003626DA"/>
    <w:rsid w:val="00363C45"/>
    <w:rsid w:val="00363FB5"/>
    <w:rsid w:val="003648C9"/>
    <w:rsid w:val="00364B60"/>
    <w:rsid w:val="0036540E"/>
    <w:rsid w:val="0036544F"/>
    <w:rsid w:val="003662CF"/>
    <w:rsid w:val="00366B56"/>
    <w:rsid w:val="00366C02"/>
    <w:rsid w:val="00366F33"/>
    <w:rsid w:val="00370280"/>
    <w:rsid w:val="003704A2"/>
    <w:rsid w:val="00370ABC"/>
    <w:rsid w:val="00371CDD"/>
    <w:rsid w:val="00371D7F"/>
    <w:rsid w:val="00372746"/>
    <w:rsid w:val="0037319E"/>
    <w:rsid w:val="00373644"/>
    <w:rsid w:val="00375093"/>
    <w:rsid w:val="00375377"/>
    <w:rsid w:val="00375A4F"/>
    <w:rsid w:val="0037679F"/>
    <w:rsid w:val="00376AED"/>
    <w:rsid w:val="003770F3"/>
    <w:rsid w:val="0037798D"/>
    <w:rsid w:val="00377C70"/>
    <w:rsid w:val="00377F3D"/>
    <w:rsid w:val="00380E0F"/>
    <w:rsid w:val="00380EED"/>
    <w:rsid w:val="00382088"/>
    <w:rsid w:val="003830DE"/>
    <w:rsid w:val="003838B7"/>
    <w:rsid w:val="00383A1B"/>
    <w:rsid w:val="00383D6C"/>
    <w:rsid w:val="00383EB5"/>
    <w:rsid w:val="00384ADD"/>
    <w:rsid w:val="00384BA3"/>
    <w:rsid w:val="00384BBA"/>
    <w:rsid w:val="00385326"/>
    <w:rsid w:val="00386EFD"/>
    <w:rsid w:val="003871A7"/>
    <w:rsid w:val="0038770E"/>
    <w:rsid w:val="00387921"/>
    <w:rsid w:val="0039001F"/>
    <w:rsid w:val="00390C3F"/>
    <w:rsid w:val="00391D89"/>
    <w:rsid w:val="00391E9D"/>
    <w:rsid w:val="00391F99"/>
    <w:rsid w:val="00393E56"/>
    <w:rsid w:val="00393FBB"/>
    <w:rsid w:val="003948B6"/>
    <w:rsid w:val="00394B40"/>
    <w:rsid w:val="00395414"/>
    <w:rsid w:val="003963F5"/>
    <w:rsid w:val="00396B4A"/>
    <w:rsid w:val="00396F2B"/>
    <w:rsid w:val="003972D2"/>
    <w:rsid w:val="003977DC"/>
    <w:rsid w:val="003A00EF"/>
    <w:rsid w:val="003A0686"/>
    <w:rsid w:val="003A0891"/>
    <w:rsid w:val="003A1226"/>
    <w:rsid w:val="003A161B"/>
    <w:rsid w:val="003A1E21"/>
    <w:rsid w:val="003A20DC"/>
    <w:rsid w:val="003A243E"/>
    <w:rsid w:val="003A265E"/>
    <w:rsid w:val="003A2AEF"/>
    <w:rsid w:val="003A2FF9"/>
    <w:rsid w:val="003A37CC"/>
    <w:rsid w:val="003A38AD"/>
    <w:rsid w:val="003A3AAE"/>
    <w:rsid w:val="003A3CEF"/>
    <w:rsid w:val="003A3FCB"/>
    <w:rsid w:val="003A4DB5"/>
    <w:rsid w:val="003A577B"/>
    <w:rsid w:val="003A5BD1"/>
    <w:rsid w:val="003A5CD5"/>
    <w:rsid w:val="003A6042"/>
    <w:rsid w:val="003A6ED4"/>
    <w:rsid w:val="003A704A"/>
    <w:rsid w:val="003A74A6"/>
    <w:rsid w:val="003A7B35"/>
    <w:rsid w:val="003A7BE5"/>
    <w:rsid w:val="003A7D03"/>
    <w:rsid w:val="003B0E07"/>
    <w:rsid w:val="003B11A5"/>
    <w:rsid w:val="003B12B3"/>
    <w:rsid w:val="003B1C6E"/>
    <w:rsid w:val="003B1D0C"/>
    <w:rsid w:val="003B2196"/>
    <w:rsid w:val="003B21A4"/>
    <w:rsid w:val="003B29E3"/>
    <w:rsid w:val="003B2B43"/>
    <w:rsid w:val="003B3CDB"/>
    <w:rsid w:val="003B4587"/>
    <w:rsid w:val="003B4A1F"/>
    <w:rsid w:val="003B4BF0"/>
    <w:rsid w:val="003B4C78"/>
    <w:rsid w:val="003B5F53"/>
    <w:rsid w:val="003B6098"/>
    <w:rsid w:val="003B6E64"/>
    <w:rsid w:val="003B7325"/>
    <w:rsid w:val="003B74A1"/>
    <w:rsid w:val="003B7A0D"/>
    <w:rsid w:val="003B7F85"/>
    <w:rsid w:val="003C00A7"/>
    <w:rsid w:val="003C0331"/>
    <w:rsid w:val="003C046A"/>
    <w:rsid w:val="003C05AB"/>
    <w:rsid w:val="003C0933"/>
    <w:rsid w:val="003C167F"/>
    <w:rsid w:val="003C2011"/>
    <w:rsid w:val="003C24F9"/>
    <w:rsid w:val="003C3944"/>
    <w:rsid w:val="003C48B5"/>
    <w:rsid w:val="003C4D0F"/>
    <w:rsid w:val="003C5062"/>
    <w:rsid w:val="003C706F"/>
    <w:rsid w:val="003C7A65"/>
    <w:rsid w:val="003D0FFD"/>
    <w:rsid w:val="003D12B0"/>
    <w:rsid w:val="003D1BF9"/>
    <w:rsid w:val="003D1C0C"/>
    <w:rsid w:val="003D1D48"/>
    <w:rsid w:val="003D2546"/>
    <w:rsid w:val="003D25A7"/>
    <w:rsid w:val="003D2937"/>
    <w:rsid w:val="003D2C19"/>
    <w:rsid w:val="003D2E63"/>
    <w:rsid w:val="003D3617"/>
    <w:rsid w:val="003D3723"/>
    <w:rsid w:val="003D38E1"/>
    <w:rsid w:val="003D3EF0"/>
    <w:rsid w:val="003D463B"/>
    <w:rsid w:val="003D4859"/>
    <w:rsid w:val="003D51FB"/>
    <w:rsid w:val="003D5238"/>
    <w:rsid w:val="003D6138"/>
    <w:rsid w:val="003D6390"/>
    <w:rsid w:val="003D651B"/>
    <w:rsid w:val="003D70EC"/>
    <w:rsid w:val="003D7558"/>
    <w:rsid w:val="003D7A6F"/>
    <w:rsid w:val="003D7C5F"/>
    <w:rsid w:val="003E06DD"/>
    <w:rsid w:val="003E1253"/>
    <w:rsid w:val="003E262F"/>
    <w:rsid w:val="003E2892"/>
    <w:rsid w:val="003E289B"/>
    <w:rsid w:val="003E3303"/>
    <w:rsid w:val="003E3333"/>
    <w:rsid w:val="003E3C6C"/>
    <w:rsid w:val="003E4630"/>
    <w:rsid w:val="003E48CA"/>
    <w:rsid w:val="003E4D9A"/>
    <w:rsid w:val="003E51CE"/>
    <w:rsid w:val="003E530E"/>
    <w:rsid w:val="003E6303"/>
    <w:rsid w:val="003E64C2"/>
    <w:rsid w:val="003E6A89"/>
    <w:rsid w:val="003E6B60"/>
    <w:rsid w:val="003E6DF5"/>
    <w:rsid w:val="003E73F7"/>
    <w:rsid w:val="003E748A"/>
    <w:rsid w:val="003F0C2E"/>
    <w:rsid w:val="003F1A0B"/>
    <w:rsid w:val="003F1BED"/>
    <w:rsid w:val="003F1ED2"/>
    <w:rsid w:val="003F2269"/>
    <w:rsid w:val="003F27F8"/>
    <w:rsid w:val="003F2B31"/>
    <w:rsid w:val="003F2EE2"/>
    <w:rsid w:val="003F30DF"/>
    <w:rsid w:val="003F3FC9"/>
    <w:rsid w:val="003F422C"/>
    <w:rsid w:val="003F51D0"/>
    <w:rsid w:val="003F54F7"/>
    <w:rsid w:val="003F57B4"/>
    <w:rsid w:val="003F5E07"/>
    <w:rsid w:val="003F76A7"/>
    <w:rsid w:val="003F7E65"/>
    <w:rsid w:val="003F7FB3"/>
    <w:rsid w:val="00400576"/>
    <w:rsid w:val="0040113E"/>
    <w:rsid w:val="004014CC"/>
    <w:rsid w:val="00401AFC"/>
    <w:rsid w:val="0040311B"/>
    <w:rsid w:val="004040C0"/>
    <w:rsid w:val="004041D5"/>
    <w:rsid w:val="004056E2"/>
    <w:rsid w:val="0040639E"/>
    <w:rsid w:val="00407705"/>
    <w:rsid w:val="00407F17"/>
    <w:rsid w:val="00410026"/>
    <w:rsid w:val="00410680"/>
    <w:rsid w:val="004108C0"/>
    <w:rsid w:val="00410BA9"/>
    <w:rsid w:val="00411CBE"/>
    <w:rsid w:val="00411E8D"/>
    <w:rsid w:val="00413C37"/>
    <w:rsid w:val="00413FCA"/>
    <w:rsid w:val="00414564"/>
    <w:rsid w:val="00414CFE"/>
    <w:rsid w:val="00415921"/>
    <w:rsid w:val="00415988"/>
    <w:rsid w:val="00415CC6"/>
    <w:rsid w:val="00416375"/>
    <w:rsid w:val="004165DE"/>
    <w:rsid w:val="004165DF"/>
    <w:rsid w:val="00417144"/>
    <w:rsid w:val="0041738A"/>
    <w:rsid w:val="00417398"/>
    <w:rsid w:val="004173C4"/>
    <w:rsid w:val="0042110D"/>
    <w:rsid w:val="004212BC"/>
    <w:rsid w:val="00421646"/>
    <w:rsid w:val="00421AA0"/>
    <w:rsid w:val="0042261C"/>
    <w:rsid w:val="00422DC3"/>
    <w:rsid w:val="004231E6"/>
    <w:rsid w:val="004232BD"/>
    <w:rsid w:val="00423AAA"/>
    <w:rsid w:val="00426290"/>
    <w:rsid w:val="0042637D"/>
    <w:rsid w:val="004264ED"/>
    <w:rsid w:val="00427158"/>
    <w:rsid w:val="00427B03"/>
    <w:rsid w:val="00430242"/>
    <w:rsid w:val="00431C9C"/>
    <w:rsid w:val="004337E3"/>
    <w:rsid w:val="004339A0"/>
    <w:rsid w:val="0043472B"/>
    <w:rsid w:val="0043517C"/>
    <w:rsid w:val="0043688F"/>
    <w:rsid w:val="00436CA2"/>
    <w:rsid w:val="004374BC"/>
    <w:rsid w:val="004376F0"/>
    <w:rsid w:val="0043EC62"/>
    <w:rsid w:val="00440072"/>
    <w:rsid w:val="00441586"/>
    <w:rsid w:val="0044198C"/>
    <w:rsid w:val="00441EB3"/>
    <w:rsid w:val="004421CD"/>
    <w:rsid w:val="00442D31"/>
    <w:rsid w:val="0044426B"/>
    <w:rsid w:val="004442D6"/>
    <w:rsid w:val="00444ACF"/>
    <w:rsid w:val="00445B72"/>
    <w:rsid w:val="00445E00"/>
    <w:rsid w:val="00446064"/>
    <w:rsid w:val="00446717"/>
    <w:rsid w:val="00446E72"/>
    <w:rsid w:val="00447C1A"/>
    <w:rsid w:val="00447D03"/>
    <w:rsid w:val="0045080E"/>
    <w:rsid w:val="00450B33"/>
    <w:rsid w:val="004530FF"/>
    <w:rsid w:val="00453A94"/>
    <w:rsid w:val="00453F35"/>
    <w:rsid w:val="00453FBF"/>
    <w:rsid w:val="00454361"/>
    <w:rsid w:val="004545B4"/>
    <w:rsid w:val="00454767"/>
    <w:rsid w:val="004548F6"/>
    <w:rsid w:val="00454F7D"/>
    <w:rsid w:val="004560E9"/>
    <w:rsid w:val="004566C0"/>
    <w:rsid w:val="00456734"/>
    <w:rsid w:val="00456A12"/>
    <w:rsid w:val="00456A58"/>
    <w:rsid w:val="0046065F"/>
    <w:rsid w:val="00460722"/>
    <w:rsid w:val="0046078A"/>
    <w:rsid w:val="00461100"/>
    <w:rsid w:val="0046281B"/>
    <w:rsid w:val="00462CBD"/>
    <w:rsid w:val="00463006"/>
    <w:rsid w:val="00463155"/>
    <w:rsid w:val="00463E71"/>
    <w:rsid w:val="00464347"/>
    <w:rsid w:val="004644B1"/>
    <w:rsid w:val="00464B6A"/>
    <w:rsid w:val="00465006"/>
    <w:rsid w:val="0046547B"/>
    <w:rsid w:val="0046615A"/>
    <w:rsid w:val="00466B6B"/>
    <w:rsid w:val="00466D21"/>
    <w:rsid w:val="00466D72"/>
    <w:rsid w:val="00466E12"/>
    <w:rsid w:val="004678BE"/>
    <w:rsid w:val="0046798B"/>
    <w:rsid w:val="004705C6"/>
    <w:rsid w:val="0047086D"/>
    <w:rsid w:val="00470F39"/>
    <w:rsid w:val="00471D4E"/>
    <w:rsid w:val="004723AD"/>
    <w:rsid w:val="00472A85"/>
    <w:rsid w:val="00472CDF"/>
    <w:rsid w:val="00473B95"/>
    <w:rsid w:val="00473EB0"/>
    <w:rsid w:val="00474838"/>
    <w:rsid w:val="00474F33"/>
    <w:rsid w:val="004751B6"/>
    <w:rsid w:val="00475E2C"/>
    <w:rsid w:val="00477203"/>
    <w:rsid w:val="00477D05"/>
    <w:rsid w:val="00480624"/>
    <w:rsid w:val="00480EBC"/>
    <w:rsid w:val="004818A7"/>
    <w:rsid w:val="004822B2"/>
    <w:rsid w:val="0048238D"/>
    <w:rsid w:val="004829BD"/>
    <w:rsid w:val="0048335B"/>
    <w:rsid w:val="004833B2"/>
    <w:rsid w:val="00483F0A"/>
    <w:rsid w:val="004846CE"/>
    <w:rsid w:val="00485A79"/>
    <w:rsid w:val="00485E91"/>
    <w:rsid w:val="00486D26"/>
    <w:rsid w:val="004875C4"/>
    <w:rsid w:val="0048782E"/>
    <w:rsid w:val="004915C6"/>
    <w:rsid w:val="00491949"/>
    <w:rsid w:val="00491B64"/>
    <w:rsid w:val="00491E68"/>
    <w:rsid w:val="00492CD3"/>
    <w:rsid w:val="00492F6F"/>
    <w:rsid w:val="004943BB"/>
    <w:rsid w:val="00495141"/>
    <w:rsid w:val="00495148"/>
    <w:rsid w:val="00496262"/>
    <w:rsid w:val="0049626F"/>
    <w:rsid w:val="004977E5"/>
    <w:rsid w:val="00497D39"/>
    <w:rsid w:val="004A0DC7"/>
    <w:rsid w:val="004A134A"/>
    <w:rsid w:val="004A2A56"/>
    <w:rsid w:val="004A2EBC"/>
    <w:rsid w:val="004A36CA"/>
    <w:rsid w:val="004A438C"/>
    <w:rsid w:val="004A51FE"/>
    <w:rsid w:val="004A5845"/>
    <w:rsid w:val="004A5D7B"/>
    <w:rsid w:val="004A5EF2"/>
    <w:rsid w:val="004A6715"/>
    <w:rsid w:val="004A7678"/>
    <w:rsid w:val="004A7844"/>
    <w:rsid w:val="004B032C"/>
    <w:rsid w:val="004B101A"/>
    <w:rsid w:val="004B287C"/>
    <w:rsid w:val="004B3338"/>
    <w:rsid w:val="004B3613"/>
    <w:rsid w:val="004B3637"/>
    <w:rsid w:val="004B3677"/>
    <w:rsid w:val="004B3DA3"/>
    <w:rsid w:val="004B4647"/>
    <w:rsid w:val="004B54EE"/>
    <w:rsid w:val="004B579E"/>
    <w:rsid w:val="004B5B0A"/>
    <w:rsid w:val="004B5BB6"/>
    <w:rsid w:val="004B5C1F"/>
    <w:rsid w:val="004B5C52"/>
    <w:rsid w:val="004B5E28"/>
    <w:rsid w:val="004C0905"/>
    <w:rsid w:val="004C0A4B"/>
    <w:rsid w:val="004C0BA4"/>
    <w:rsid w:val="004C0C3B"/>
    <w:rsid w:val="004C125C"/>
    <w:rsid w:val="004C1C09"/>
    <w:rsid w:val="004C2CA3"/>
    <w:rsid w:val="004C2EA9"/>
    <w:rsid w:val="004C2F29"/>
    <w:rsid w:val="004C3D9C"/>
    <w:rsid w:val="004C475F"/>
    <w:rsid w:val="004C477C"/>
    <w:rsid w:val="004C5128"/>
    <w:rsid w:val="004C5720"/>
    <w:rsid w:val="004C574D"/>
    <w:rsid w:val="004C5E8E"/>
    <w:rsid w:val="004C625C"/>
    <w:rsid w:val="004D04CB"/>
    <w:rsid w:val="004D16CB"/>
    <w:rsid w:val="004D1F93"/>
    <w:rsid w:val="004D24E6"/>
    <w:rsid w:val="004D27D9"/>
    <w:rsid w:val="004D2BEE"/>
    <w:rsid w:val="004D4480"/>
    <w:rsid w:val="004D4536"/>
    <w:rsid w:val="004D4FD3"/>
    <w:rsid w:val="004D5243"/>
    <w:rsid w:val="004D67D7"/>
    <w:rsid w:val="004D6F4E"/>
    <w:rsid w:val="004D7440"/>
    <w:rsid w:val="004D7E4F"/>
    <w:rsid w:val="004E0859"/>
    <w:rsid w:val="004E13EF"/>
    <w:rsid w:val="004E14ED"/>
    <w:rsid w:val="004E18A9"/>
    <w:rsid w:val="004E1A4D"/>
    <w:rsid w:val="004E1EF2"/>
    <w:rsid w:val="004E1F1E"/>
    <w:rsid w:val="004E2A19"/>
    <w:rsid w:val="004E3217"/>
    <w:rsid w:val="004E367A"/>
    <w:rsid w:val="004E3AEC"/>
    <w:rsid w:val="004E3B84"/>
    <w:rsid w:val="004E3EBE"/>
    <w:rsid w:val="004E4443"/>
    <w:rsid w:val="004E4487"/>
    <w:rsid w:val="004E47EA"/>
    <w:rsid w:val="004E4B00"/>
    <w:rsid w:val="004E4C65"/>
    <w:rsid w:val="004E5E6B"/>
    <w:rsid w:val="004E7BEF"/>
    <w:rsid w:val="004F0300"/>
    <w:rsid w:val="004F1023"/>
    <w:rsid w:val="004F11BC"/>
    <w:rsid w:val="004F2154"/>
    <w:rsid w:val="004F24C1"/>
    <w:rsid w:val="004F35D2"/>
    <w:rsid w:val="004F4A00"/>
    <w:rsid w:val="004F4EF6"/>
    <w:rsid w:val="004F511D"/>
    <w:rsid w:val="004F51F9"/>
    <w:rsid w:val="004F5535"/>
    <w:rsid w:val="004F5C88"/>
    <w:rsid w:val="004F5E48"/>
    <w:rsid w:val="004F61B4"/>
    <w:rsid w:val="004F6AB1"/>
    <w:rsid w:val="004F6D37"/>
    <w:rsid w:val="005008BD"/>
    <w:rsid w:val="00500915"/>
    <w:rsid w:val="00501107"/>
    <w:rsid w:val="005015DD"/>
    <w:rsid w:val="00501708"/>
    <w:rsid w:val="005017CB"/>
    <w:rsid w:val="005019F4"/>
    <w:rsid w:val="005021B6"/>
    <w:rsid w:val="00502365"/>
    <w:rsid w:val="00503A20"/>
    <w:rsid w:val="00503A48"/>
    <w:rsid w:val="00503EE7"/>
    <w:rsid w:val="0050414F"/>
    <w:rsid w:val="00504150"/>
    <w:rsid w:val="00504767"/>
    <w:rsid w:val="0050544C"/>
    <w:rsid w:val="005054C9"/>
    <w:rsid w:val="00505904"/>
    <w:rsid w:val="005065EB"/>
    <w:rsid w:val="00507E13"/>
    <w:rsid w:val="00510395"/>
    <w:rsid w:val="00511053"/>
    <w:rsid w:val="00511BFB"/>
    <w:rsid w:val="00511D25"/>
    <w:rsid w:val="00511D74"/>
    <w:rsid w:val="00512B83"/>
    <w:rsid w:val="00512C6C"/>
    <w:rsid w:val="00512FD5"/>
    <w:rsid w:val="0051384E"/>
    <w:rsid w:val="00514810"/>
    <w:rsid w:val="00514826"/>
    <w:rsid w:val="00514927"/>
    <w:rsid w:val="00515762"/>
    <w:rsid w:val="005166B3"/>
    <w:rsid w:val="00516837"/>
    <w:rsid w:val="00516CAC"/>
    <w:rsid w:val="00516E95"/>
    <w:rsid w:val="00517AEA"/>
    <w:rsid w:val="00517BC2"/>
    <w:rsid w:val="00517E2C"/>
    <w:rsid w:val="00520185"/>
    <w:rsid w:val="00521334"/>
    <w:rsid w:val="00521C10"/>
    <w:rsid w:val="005229EB"/>
    <w:rsid w:val="0052338D"/>
    <w:rsid w:val="00523B8A"/>
    <w:rsid w:val="00524B4C"/>
    <w:rsid w:val="005252A2"/>
    <w:rsid w:val="005262EA"/>
    <w:rsid w:val="005263CF"/>
    <w:rsid w:val="005269BA"/>
    <w:rsid w:val="00526BA5"/>
    <w:rsid w:val="005270FE"/>
    <w:rsid w:val="005277CA"/>
    <w:rsid w:val="00527A25"/>
    <w:rsid w:val="00527AAE"/>
    <w:rsid w:val="00527F9D"/>
    <w:rsid w:val="005319E2"/>
    <w:rsid w:val="005320CE"/>
    <w:rsid w:val="00532180"/>
    <w:rsid w:val="00532924"/>
    <w:rsid w:val="00533A97"/>
    <w:rsid w:val="00533D5A"/>
    <w:rsid w:val="00533DB8"/>
    <w:rsid w:val="005343C7"/>
    <w:rsid w:val="0053493A"/>
    <w:rsid w:val="005349D6"/>
    <w:rsid w:val="00534C82"/>
    <w:rsid w:val="00534E3B"/>
    <w:rsid w:val="0053516B"/>
    <w:rsid w:val="00535648"/>
    <w:rsid w:val="00536769"/>
    <w:rsid w:val="00536CEA"/>
    <w:rsid w:val="00536F61"/>
    <w:rsid w:val="00537397"/>
    <w:rsid w:val="005378C3"/>
    <w:rsid w:val="00537A1F"/>
    <w:rsid w:val="00537D78"/>
    <w:rsid w:val="00537F30"/>
    <w:rsid w:val="005404CB"/>
    <w:rsid w:val="005407B8"/>
    <w:rsid w:val="005407D0"/>
    <w:rsid w:val="005407D7"/>
    <w:rsid w:val="005410E9"/>
    <w:rsid w:val="0054212F"/>
    <w:rsid w:val="0054377F"/>
    <w:rsid w:val="00543EF0"/>
    <w:rsid w:val="00544398"/>
    <w:rsid w:val="005445F4"/>
    <w:rsid w:val="005446F6"/>
    <w:rsid w:val="0054547C"/>
    <w:rsid w:val="00545508"/>
    <w:rsid w:val="00545CCE"/>
    <w:rsid w:val="0054620F"/>
    <w:rsid w:val="005462CD"/>
    <w:rsid w:val="00546EF5"/>
    <w:rsid w:val="00546F07"/>
    <w:rsid w:val="00547861"/>
    <w:rsid w:val="005478CA"/>
    <w:rsid w:val="00547904"/>
    <w:rsid w:val="00550338"/>
    <w:rsid w:val="00550C26"/>
    <w:rsid w:val="00551D60"/>
    <w:rsid w:val="00552EE5"/>
    <w:rsid w:val="00553635"/>
    <w:rsid w:val="00553724"/>
    <w:rsid w:val="00553B94"/>
    <w:rsid w:val="00553E43"/>
    <w:rsid w:val="005540C5"/>
    <w:rsid w:val="005546AC"/>
    <w:rsid w:val="00554A5D"/>
    <w:rsid w:val="00554CD0"/>
    <w:rsid w:val="00555268"/>
    <w:rsid w:val="005557FC"/>
    <w:rsid w:val="00555E1D"/>
    <w:rsid w:val="00557D24"/>
    <w:rsid w:val="0056019A"/>
    <w:rsid w:val="00560B62"/>
    <w:rsid w:val="00561D55"/>
    <w:rsid w:val="0056289E"/>
    <w:rsid w:val="005630C3"/>
    <w:rsid w:val="005632A4"/>
    <w:rsid w:val="00563F68"/>
    <w:rsid w:val="005645D1"/>
    <w:rsid w:val="005653E3"/>
    <w:rsid w:val="005657BA"/>
    <w:rsid w:val="005661AB"/>
    <w:rsid w:val="00566222"/>
    <w:rsid w:val="00566EC8"/>
    <w:rsid w:val="00567804"/>
    <w:rsid w:val="005703AA"/>
    <w:rsid w:val="00570B75"/>
    <w:rsid w:val="00570E5E"/>
    <w:rsid w:val="005723EB"/>
    <w:rsid w:val="00572688"/>
    <w:rsid w:val="00573606"/>
    <w:rsid w:val="0057421A"/>
    <w:rsid w:val="00574B50"/>
    <w:rsid w:val="005755BA"/>
    <w:rsid w:val="00576417"/>
    <w:rsid w:val="00576546"/>
    <w:rsid w:val="00576574"/>
    <w:rsid w:val="005767DC"/>
    <w:rsid w:val="00576C27"/>
    <w:rsid w:val="00577520"/>
    <w:rsid w:val="00577660"/>
    <w:rsid w:val="00577733"/>
    <w:rsid w:val="00580573"/>
    <w:rsid w:val="005809B7"/>
    <w:rsid w:val="00580B87"/>
    <w:rsid w:val="00581015"/>
    <w:rsid w:val="0058182D"/>
    <w:rsid w:val="00581A21"/>
    <w:rsid w:val="00582BB6"/>
    <w:rsid w:val="00582BD9"/>
    <w:rsid w:val="005835A1"/>
    <w:rsid w:val="0058370A"/>
    <w:rsid w:val="00583BB2"/>
    <w:rsid w:val="005840E8"/>
    <w:rsid w:val="00585590"/>
    <w:rsid w:val="00585665"/>
    <w:rsid w:val="00586834"/>
    <w:rsid w:val="0058695B"/>
    <w:rsid w:val="00586DFD"/>
    <w:rsid w:val="005904C6"/>
    <w:rsid w:val="00590725"/>
    <w:rsid w:val="00590DFC"/>
    <w:rsid w:val="00590E84"/>
    <w:rsid w:val="00591BAC"/>
    <w:rsid w:val="00591F06"/>
    <w:rsid w:val="0059208C"/>
    <w:rsid w:val="005925BD"/>
    <w:rsid w:val="00592F1D"/>
    <w:rsid w:val="005931A0"/>
    <w:rsid w:val="00593B2A"/>
    <w:rsid w:val="00593BC3"/>
    <w:rsid w:val="00593C6B"/>
    <w:rsid w:val="00593E45"/>
    <w:rsid w:val="0059412D"/>
    <w:rsid w:val="0059437D"/>
    <w:rsid w:val="00594EAC"/>
    <w:rsid w:val="00595031"/>
    <w:rsid w:val="00595091"/>
    <w:rsid w:val="0059509B"/>
    <w:rsid w:val="0059540F"/>
    <w:rsid w:val="00595486"/>
    <w:rsid w:val="005954CB"/>
    <w:rsid w:val="00595771"/>
    <w:rsid w:val="00595A32"/>
    <w:rsid w:val="00595E7B"/>
    <w:rsid w:val="00596421"/>
    <w:rsid w:val="00596F31"/>
    <w:rsid w:val="0059700F"/>
    <w:rsid w:val="00597195"/>
    <w:rsid w:val="00597617"/>
    <w:rsid w:val="00597900"/>
    <w:rsid w:val="005A0038"/>
    <w:rsid w:val="005A034A"/>
    <w:rsid w:val="005A0B56"/>
    <w:rsid w:val="005A1C81"/>
    <w:rsid w:val="005A1F97"/>
    <w:rsid w:val="005A20AE"/>
    <w:rsid w:val="005A2294"/>
    <w:rsid w:val="005A3A83"/>
    <w:rsid w:val="005A4C59"/>
    <w:rsid w:val="005A4D36"/>
    <w:rsid w:val="005A4DF3"/>
    <w:rsid w:val="005A5B63"/>
    <w:rsid w:val="005A69BA"/>
    <w:rsid w:val="005A727E"/>
    <w:rsid w:val="005A72C3"/>
    <w:rsid w:val="005A7809"/>
    <w:rsid w:val="005B169A"/>
    <w:rsid w:val="005B1D32"/>
    <w:rsid w:val="005B1D9B"/>
    <w:rsid w:val="005B1E3A"/>
    <w:rsid w:val="005B3642"/>
    <w:rsid w:val="005B39EC"/>
    <w:rsid w:val="005B3B78"/>
    <w:rsid w:val="005B3F9E"/>
    <w:rsid w:val="005B5A53"/>
    <w:rsid w:val="005B5C50"/>
    <w:rsid w:val="005B697E"/>
    <w:rsid w:val="005B7085"/>
    <w:rsid w:val="005B76D2"/>
    <w:rsid w:val="005C03AB"/>
    <w:rsid w:val="005C0645"/>
    <w:rsid w:val="005C1774"/>
    <w:rsid w:val="005C197A"/>
    <w:rsid w:val="005C2299"/>
    <w:rsid w:val="005C22A2"/>
    <w:rsid w:val="005C2B9A"/>
    <w:rsid w:val="005C2CE4"/>
    <w:rsid w:val="005C2FF4"/>
    <w:rsid w:val="005C3B19"/>
    <w:rsid w:val="005C3DFD"/>
    <w:rsid w:val="005C40F0"/>
    <w:rsid w:val="005C442E"/>
    <w:rsid w:val="005C59D8"/>
    <w:rsid w:val="005C5C82"/>
    <w:rsid w:val="005C5CF5"/>
    <w:rsid w:val="005C6390"/>
    <w:rsid w:val="005C64EF"/>
    <w:rsid w:val="005C6638"/>
    <w:rsid w:val="005C668E"/>
    <w:rsid w:val="005C7743"/>
    <w:rsid w:val="005C78DA"/>
    <w:rsid w:val="005C7E1E"/>
    <w:rsid w:val="005D02E9"/>
    <w:rsid w:val="005D0FA3"/>
    <w:rsid w:val="005D24D0"/>
    <w:rsid w:val="005D2527"/>
    <w:rsid w:val="005D283B"/>
    <w:rsid w:val="005D2F72"/>
    <w:rsid w:val="005D3431"/>
    <w:rsid w:val="005D4157"/>
    <w:rsid w:val="005D4D8E"/>
    <w:rsid w:val="005D4FB1"/>
    <w:rsid w:val="005D5C14"/>
    <w:rsid w:val="005D64CA"/>
    <w:rsid w:val="005D67AB"/>
    <w:rsid w:val="005D6C67"/>
    <w:rsid w:val="005D757E"/>
    <w:rsid w:val="005D76BB"/>
    <w:rsid w:val="005D7737"/>
    <w:rsid w:val="005D7826"/>
    <w:rsid w:val="005D7C0C"/>
    <w:rsid w:val="005E0754"/>
    <w:rsid w:val="005E0C3D"/>
    <w:rsid w:val="005E15C4"/>
    <w:rsid w:val="005E1BEA"/>
    <w:rsid w:val="005E1E32"/>
    <w:rsid w:val="005E2758"/>
    <w:rsid w:val="005E2EF8"/>
    <w:rsid w:val="005E3449"/>
    <w:rsid w:val="005E3857"/>
    <w:rsid w:val="005E3B8E"/>
    <w:rsid w:val="005E3F2B"/>
    <w:rsid w:val="005E4B47"/>
    <w:rsid w:val="005E532D"/>
    <w:rsid w:val="005E5DA2"/>
    <w:rsid w:val="005E6216"/>
    <w:rsid w:val="005E6646"/>
    <w:rsid w:val="005F130F"/>
    <w:rsid w:val="005F163E"/>
    <w:rsid w:val="005F173E"/>
    <w:rsid w:val="005F1774"/>
    <w:rsid w:val="005F1DC5"/>
    <w:rsid w:val="005F319D"/>
    <w:rsid w:val="005F31CA"/>
    <w:rsid w:val="005F31F1"/>
    <w:rsid w:val="005F33B4"/>
    <w:rsid w:val="005F3842"/>
    <w:rsid w:val="005F3C0A"/>
    <w:rsid w:val="005F3FD7"/>
    <w:rsid w:val="005F465A"/>
    <w:rsid w:val="005F4BDC"/>
    <w:rsid w:val="005F4D67"/>
    <w:rsid w:val="005F5C5A"/>
    <w:rsid w:val="005F5DE5"/>
    <w:rsid w:val="005F6689"/>
    <w:rsid w:val="005F6D1A"/>
    <w:rsid w:val="005F703C"/>
    <w:rsid w:val="005F798C"/>
    <w:rsid w:val="005F7D29"/>
    <w:rsid w:val="005F7EDB"/>
    <w:rsid w:val="006006E0"/>
    <w:rsid w:val="00600960"/>
    <w:rsid w:val="0060170C"/>
    <w:rsid w:val="006024F7"/>
    <w:rsid w:val="006028C3"/>
    <w:rsid w:val="006029B5"/>
    <w:rsid w:val="00602DE5"/>
    <w:rsid w:val="0060547D"/>
    <w:rsid w:val="0060566F"/>
    <w:rsid w:val="0060599A"/>
    <w:rsid w:val="00605EDD"/>
    <w:rsid w:val="00605FB6"/>
    <w:rsid w:val="00606B62"/>
    <w:rsid w:val="006101D0"/>
    <w:rsid w:val="00610501"/>
    <w:rsid w:val="00610701"/>
    <w:rsid w:val="00610C83"/>
    <w:rsid w:val="006111CE"/>
    <w:rsid w:val="00612BDA"/>
    <w:rsid w:val="00615359"/>
    <w:rsid w:val="00615581"/>
    <w:rsid w:val="0061578A"/>
    <w:rsid w:val="00615FE2"/>
    <w:rsid w:val="00617593"/>
    <w:rsid w:val="00617711"/>
    <w:rsid w:val="00617CC3"/>
    <w:rsid w:val="00620064"/>
    <w:rsid w:val="00620AB3"/>
    <w:rsid w:val="00621350"/>
    <w:rsid w:val="006215C3"/>
    <w:rsid w:val="006217B5"/>
    <w:rsid w:val="00621CF8"/>
    <w:rsid w:val="00622088"/>
    <w:rsid w:val="006222CA"/>
    <w:rsid w:val="006223A6"/>
    <w:rsid w:val="00622E46"/>
    <w:rsid w:val="0062304E"/>
    <w:rsid w:val="00623677"/>
    <w:rsid w:val="006236A2"/>
    <w:rsid w:val="00623C5D"/>
    <w:rsid w:val="00623D36"/>
    <w:rsid w:val="00624064"/>
    <w:rsid w:val="006241A4"/>
    <w:rsid w:val="00624762"/>
    <w:rsid w:val="00624923"/>
    <w:rsid w:val="00624A92"/>
    <w:rsid w:val="006251F3"/>
    <w:rsid w:val="00625647"/>
    <w:rsid w:val="0062576F"/>
    <w:rsid w:val="00625963"/>
    <w:rsid w:val="00626C9C"/>
    <w:rsid w:val="006308E2"/>
    <w:rsid w:val="00630B10"/>
    <w:rsid w:val="00630CCA"/>
    <w:rsid w:val="00630DA9"/>
    <w:rsid w:val="00632106"/>
    <w:rsid w:val="0063248F"/>
    <w:rsid w:val="006324E8"/>
    <w:rsid w:val="006326AF"/>
    <w:rsid w:val="00632A76"/>
    <w:rsid w:val="00632AFA"/>
    <w:rsid w:val="00633669"/>
    <w:rsid w:val="00633A2C"/>
    <w:rsid w:val="00633E58"/>
    <w:rsid w:val="00634650"/>
    <w:rsid w:val="00634858"/>
    <w:rsid w:val="00634D24"/>
    <w:rsid w:val="0063507D"/>
    <w:rsid w:val="006350C8"/>
    <w:rsid w:val="006351F7"/>
    <w:rsid w:val="006354C3"/>
    <w:rsid w:val="0063563D"/>
    <w:rsid w:val="006358BB"/>
    <w:rsid w:val="00635E64"/>
    <w:rsid w:val="00635FA9"/>
    <w:rsid w:val="00636423"/>
    <w:rsid w:val="00636810"/>
    <w:rsid w:val="00636C07"/>
    <w:rsid w:val="00637B61"/>
    <w:rsid w:val="00637CB1"/>
    <w:rsid w:val="006401AD"/>
    <w:rsid w:val="00640C9C"/>
    <w:rsid w:val="006414C6"/>
    <w:rsid w:val="006417C9"/>
    <w:rsid w:val="0064191D"/>
    <w:rsid w:val="00642A2F"/>
    <w:rsid w:val="00642B3C"/>
    <w:rsid w:val="00643049"/>
    <w:rsid w:val="006435C3"/>
    <w:rsid w:val="006457B3"/>
    <w:rsid w:val="00645E5F"/>
    <w:rsid w:val="00646389"/>
    <w:rsid w:val="00646A99"/>
    <w:rsid w:val="00646AED"/>
    <w:rsid w:val="00646FB3"/>
    <w:rsid w:val="006476D1"/>
    <w:rsid w:val="00647D0F"/>
    <w:rsid w:val="00647D27"/>
    <w:rsid w:val="0065028A"/>
    <w:rsid w:val="00651049"/>
    <w:rsid w:val="00651B59"/>
    <w:rsid w:val="00651BA2"/>
    <w:rsid w:val="00651CBA"/>
    <w:rsid w:val="00651D73"/>
    <w:rsid w:val="00652212"/>
    <w:rsid w:val="00652326"/>
    <w:rsid w:val="00652942"/>
    <w:rsid w:val="00653361"/>
    <w:rsid w:val="00653415"/>
    <w:rsid w:val="00653578"/>
    <w:rsid w:val="00653CC4"/>
    <w:rsid w:val="00653DE8"/>
    <w:rsid w:val="00654A23"/>
    <w:rsid w:val="00654A89"/>
    <w:rsid w:val="006552A9"/>
    <w:rsid w:val="00656797"/>
    <w:rsid w:val="006568C0"/>
    <w:rsid w:val="006576D5"/>
    <w:rsid w:val="00657E8E"/>
    <w:rsid w:val="0066112C"/>
    <w:rsid w:val="00661757"/>
    <w:rsid w:val="00661D93"/>
    <w:rsid w:val="00661E74"/>
    <w:rsid w:val="006623DE"/>
    <w:rsid w:val="00662822"/>
    <w:rsid w:val="006637B1"/>
    <w:rsid w:val="00663D62"/>
    <w:rsid w:val="006642BF"/>
    <w:rsid w:val="0066481E"/>
    <w:rsid w:val="00665352"/>
    <w:rsid w:val="00665532"/>
    <w:rsid w:val="00665D7E"/>
    <w:rsid w:val="0066747A"/>
    <w:rsid w:val="00667B13"/>
    <w:rsid w:val="0067032C"/>
    <w:rsid w:val="006708DC"/>
    <w:rsid w:val="0067151D"/>
    <w:rsid w:val="00671634"/>
    <w:rsid w:val="00671BDC"/>
    <w:rsid w:val="00671FB2"/>
    <w:rsid w:val="00671FB4"/>
    <w:rsid w:val="006720CB"/>
    <w:rsid w:val="006732B0"/>
    <w:rsid w:val="0067336D"/>
    <w:rsid w:val="00673686"/>
    <w:rsid w:val="00673AFD"/>
    <w:rsid w:val="00673D6B"/>
    <w:rsid w:val="006751E4"/>
    <w:rsid w:val="00675790"/>
    <w:rsid w:val="00675FB9"/>
    <w:rsid w:val="006771D8"/>
    <w:rsid w:val="00677980"/>
    <w:rsid w:val="00677991"/>
    <w:rsid w:val="006800A9"/>
    <w:rsid w:val="00680220"/>
    <w:rsid w:val="00680A89"/>
    <w:rsid w:val="00681D48"/>
    <w:rsid w:val="00681EFA"/>
    <w:rsid w:val="00682000"/>
    <w:rsid w:val="00682376"/>
    <w:rsid w:val="006823F5"/>
    <w:rsid w:val="00682C78"/>
    <w:rsid w:val="00683168"/>
    <w:rsid w:val="006834E7"/>
    <w:rsid w:val="00683663"/>
    <w:rsid w:val="0068369D"/>
    <w:rsid w:val="006839F8"/>
    <w:rsid w:val="00683A69"/>
    <w:rsid w:val="00683E04"/>
    <w:rsid w:val="00684877"/>
    <w:rsid w:val="00684AF9"/>
    <w:rsid w:val="00684C61"/>
    <w:rsid w:val="00685586"/>
    <w:rsid w:val="00685991"/>
    <w:rsid w:val="00685CC8"/>
    <w:rsid w:val="00685DAD"/>
    <w:rsid w:val="0068622A"/>
    <w:rsid w:val="006863CC"/>
    <w:rsid w:val="00686BB8"/>
    <w:rsid w:val="00686FC4"/>
    <w:rsid w:val="00687ABE"/>
    <w:rsid w:val="00690DE6"/>
    <w:rsid w:val="00691841"/>
    <w:rsid w:val="00692784"/>
    <w:rsid w:val="00692A0A"/>
    <w:rsid w:val="00693505"/>
    <w:rsid w:val="0069380D"/>
    <w:rsid w:val="006938FE"/>
    <w:rsid w:val="00693E97"/>
    <w:rsid w:val="00695069"/>
    <w:rsid w:val="006952FB"/>
    <w:rsid w:val="00695898"/>
    <w:rsid w:val="006959EA"/>
    <w:rsid w:val="006963EC"/>
    <w:rsid w:val="00696C8A"/>
    <w:rsid w:val="00696D36"/>
    <w:rsid w:val="00696E8F"/>
    <w:rsid w:val="00697A5C"/>
    <w:rsid w:val="006A0844"/>
    <w:rsid w:val="006A1252"/>
    <w:rsid w:val="006A1B3D"/>
    <w:rsid w:val="006A1C42"/>
    <w:rsid w:val="006A29B0"/>
    <w:rsid w:val="006A2E27"/>
    <w:rsid w:val="006A2EE6"/>
    <w:rsid w:val="006A37EA"/>
    <w:rsid w:val="006A3EEC"/>
    <w:rsid w:val="006A496E"/>
    <w:rsid w:val="006A55C5"/>
    <w:rsid w:val="006A5978"/>
    <w:rsid w:val="006A6E2C"/>
    <w:rsid w:val="006A7317"/>
    <w:rsid w:val="006A7A07"/>
    <w:rsid w:val="006A7BED"/>
    <w:rsid w:val="006B100C"/>
    <w:rsid w:val="006B142F"/>
    <w:rsid w:val="006B30CA"/>
    <w:rsid w:val="006B341B"/>
    <w:rsid w:val="006B3901"/>
    <w:rsid w:val="006B583E"/>
    <w:rsid w:val="006B61D7"/>
    <w:rsid w:val="006B6BA3"/>
    <w:rsid w:val="006B72B1"/>
    <w:rsid w:val="006B7DDE"/>
    <w:rsid w:val="006C071D"/>
    <w:rsid w:val="006C0750"/>
    <w:rsid w:val="006C0B6B"/>
    <w:rsid w:val="006C1A88"/>
    <w:rsid w:val="006C1DD5"/>
    <w:rsid w:val="006C284F"/>
    <w:rsid w:val="006C34CF"/>
    <w:rsid w:val="006C3926"/>
    <w:rsid w:val="006C4014"/>
    <w:rsid w:val="006C412F"/>
    <w:rsid w:val="006C45C6"/>
    <w:rsid w:val="006C4B87"/>
    <w:rsid w:val="006C4FD5"/>
    <w:rsid w:val="006C5C43"/>
    <w:rsid w:val="006C5DC8"/>
    <w:rsid w:val="006C6DD8"/>
    <w:rsid w:val="006C7374"/>
    <w:rsid w:val="006C73A5"/>
    <w:rsid w:val="006C7BD7"/>
    <w:rsid w:val="006C7DE5"/>
    <w:rsid w:val="006C7E9B"/>
    <w:rsid w:val="006D04B9"/>
    <w:rsid w:val="006D0637"/>
    <w:rsid w:val="006D06DD"/>
    <w:rsid w:val="006D099D"/>
    <w:rsid w:val="006D1161"/>
    <w:rsid w:val="006D335B"/>
    <w:rsid w:val="006D344D"/>
    <w:rsid w:val="006D348E"/>
    <w:rsid w:val="006D39ED"/>
    <w:rsid w:val="006D4946"/>
    <w:rsid w:val="006D4D17"/>
    <w:rsid w:val="006D57EC"/>
    <w:rsid w:val="006D66E9"/>
    <w:rsid w:val="006D6F04"/>
    <w:rsid w:val="006D770F"/>
    <w:rsid w:val="006D7AF1"/>
    <w:rsid w:val="006E1220"/>
    <w:rsid w:val="006E138D"/>
    <w:rsid w:val="006E199C"/>
    <w:rsid w:val="006E1E02"/>
    <w:rsid w:val="006E1EAF"/>
    <w:rsid w:val="006E2742"/>
    <w:rsid w:val="006E2926"/>
    <w:rsid w:val="006E34FF"/>
    <w:rsid w:val="006E3B0C"/>
    <w:rsid w:val="006E3C30"/>
    <w:rsid w:val="006E3F64"/>
    <w:rsid w:val="006E445E"/>
    <w:rsid w:val="006E448F"/>
    <w:rsid w:val="006E47B0"/>
    <w:rsid w:val="006E4964"/>
    <w:rsid w:val="006E5366"/>
    <w:rsid w:val="006E58E7"/>
    <w:rsid w:val="006E5CC4"/>
    <w:rsid w:val="006E5F57"/>
    <w:rsid w:val="006E621D"/>
    <w:rsid w:val="006E6FF4"/>
    <w:rsid w:val="006E7C83"/>
    <w:rsid w:val="006F0236"/>
    <w:rsid w:val="006F0727"/>
    <w:rsid w:val="006F26A8"/>
    <w:rsid w:val="006F2AE2"/>
    <w:rsid w:val="006F3E67"/>
    <w:rsid w:val="006F439D"/>
    <w:rsid w:val="006F48E4"/>
    <w:rsid w:val="006F4B25"/>
    <w:rsid w:val="006F5EC1"/>
    <w:rsid w:val="006F6091"/>
    <w:rsid w:val="006F6294"/>
    <w:rsid w:val="006F68DF"/>
    <w:rsid w:val="006F79FD"/>
    <w:rsid w:val="006F7A1E"/>
    <w:rsid w:val="006F7CB4"/>
    <w:rsid w:val="006F7D37"/>
    <w:rsid w:val="00700602"/>
    <w:rsid w:val="0070097B"/>
    <w:rsid w:val="00701107"/>
    <w:rsid w:val="007014C1"/>
    <w:rsid w:val="007014F7"/>
    <w:rsid w:val="00701B3D"/>
    <w:rsid w:val="0070277E"/>
    <w:rsid w:val="00702AD4"/>
    <w:rsid w:val="00702B05"/>
    <w:rsid w:val="00702C97"/>
    <w:rsid w:val="007030DA"/>
    <w:rsid w:val="0070377D"/>
    <w:rsid w:val="00703B23"/>
    <w:rsid w:val="00704270"/>
    <w:rsid w:val="00704418"/>
    <w:rsid w:val="0070471D"/>
    <w:rsid w:val="007048EE"/>
    <w:rsid w:val="00704A5B"/>
    <w:rsid w:val="00704CEF"/>
    <w:rsid w:val="00705D8E"/>
    <w:rsid w:val="007062C9"/>
    <w:rsid w:val="0070672D"/>
    <w:rsid w:val="00706836"/>
    <w:rsid w:val="00706D6B"/>
    <w:rsid w:val="007078BE"/>
    <w:rsid w:val="00707B08"/>
    <w:rsid w:val="0071006C"/>
    <w:rsid w:val="007101BE"/>
    <w:rsid w:val="00710D3A"/>
    <w:rsid w:val="007110B6"/>
    <w:rsid w:val="00711F37"/>
    <w:rsid w:val="00711FFA"/>
    <w:rsid w:val="007120B3"/>
    <w:rsid w:val="007123E6"/>
    <w:rsid w:val="00712DBE"/>
    <w:rsid w:val="00713004"/>
    <w:rsid w:val="0071384B"/>
    <w:rsid w:val="007147AC"/>
    <w:rsid w:val="00714A06"/>
    <w:rsid w:val="00714B54"/>
    <w:rsid w:val="00715200"/>
    <w:rsid w:val="00715215"/>
    <w:rsid w:val="00716789"/>
    <w:rsid w:val="00716834"/>
    <w:rsid w:val="00716A4D"/>
    <w:rsid w:val="00716C18"/>
    <w:rsid w:val="0071773B"/>
    <w:rsid w:val="00717749"/>
    <w:rsid w:val="007205C6"/>
    <w:rsid w:val="00720E89"/>
    <w:rsid w:val="00721D80"/>
    <w:rsid w:val="00722126"/>
    <w:rsid w:val="00723285"/>
    <w:rsid w:val="00723627"/>
    <w:rsid w:val="00723EFB"/>
    <w:rsid w:val="00724D46"/>
    <w:rsid w:val="0072545D"/>
    <w:rsid w:val="00725897"/>
    <w:rsid w:val="00726263"/>
    <w:rsid w:val="007269F7"/>
    <w:rsid w:val="00727346"/>
    <w:rsid w:val="00727707"/>
    <w:rsid w:val="007279FB"/>
    <w:rsid w:val="00727BF2"/>
    <w:rsid w:val="00727CE0"/>
    <w:rsid w:val="007308EB"/>
    <w:rsid w:val="007308ED"/>
    <w:rsid w:val="00730B38"/>
    <w:rsid w:val="00731106"/>
    <w:rsid w:val="00731D4C"/>
    <w:rsid w:val="00731D58"/>
    <w:rsid w:val="00731FAA"/>
    <w:rsid w:val="00731FFC"/>
    <w:rsid w:val="0073248A"/>
    <w:rsid w:val="00732F50"/>
    <w:rsid w:val="00733126"/>
    <w:rsid w:val="007334BD"/>
    <w:rsid w:val="0073388C"/>
    <w:rsid w:val="007338D6"/>
    <w:rsid w:val="00733A43"/>
    <w:rsid w:val="007347E1"/>
    <w:rsid w:val="00734A3B"/>
    <w:rsid w:val="00734AD6"/>
    <w:rsid w:val="00734F7F"/>
    <w:rsid w:val="007367DD"/>
    <w:rsid w:val="007369D0"/>
    <w:rsid w:val="00737AAF"/>
    <w:rsid w:val="007404E5"/>
    <w:rsid w:val="00741EDD"/>
    <w:rsid w:val="007422A2"/>
    <w:rsid w:val="007428C2"/>
    <w:rsid w:val="007428DA"/>
    <w:rsid w:val="00743185"/>
    <w:rsid w:val="007439EC"/>
    <w:rsid w:val="00743DBF"/>
    <w:rsid w:val="00743F48"/>
    <w:rsid w:val="00744DA2"/>
    <w:rsid w:val="007455CA"/>
    <w:rsid w:val="0074587E"/>
    <w:rsid w:val="00746ED8"/>
    <w:rsid w:val="007471BD"/>
    <w:rsid w:val="00747356"/>
    <w:rsid w:val="00747C31"/>
    <w:rsid w:val="00750B34"/>
    <w:rsid w:val="00750D3C"/>
    <w:rsid w:val="00751B7A"/>
    <w:rsid w:val="0075252D"/>
    <w:rsid w:val="00752965"/>
    <w:rsid w:val="00753611"/>
    <w:rsid w:val="00754295"/>
    <w:rsid w:val="00754710"/>
    <w:rsid w:val="007547A5"/>
    <w:rsid w:val="00754A9B"/>
    <w:rsid w:val="0075503B"/>
    <w:rsid w:val="0075542E"/>
    <w:rsid w:val="00755AE6"/>
    <w:rsid w:val="00755D9D"/>
    <w:rsid w:val="00757223"/>
    <w:rsid w:val="00757267"/>
    <w:rsid w:val="0075729F"/>
    <w:rsid w:val="007573D7"/>
    <w:rsid w:val="00757AE7"/>
    <w:rsid w:val="00757C08"/>
    <w:rsid w:val="007605AF"/>
    <w:rsid w:val="00760A51"/>
    <w:rsid w:val="00761412"/>
    <w:rsid w:val="007616D4"/>
    <w:rsid w:val="00761796"/>
    <w:rsid w:val="00761965"/>
    <w:rsid w:val="00761B2A"/>
    <w:rsid w:val="00761F9C"/>
    <w:rsid w:val="007622D3"/>
    <w:rsid w:val="007633EA"/>
    <w:rsid w:val="007637E1"/>
    <w:rsid w:val="00763A65"/>
    <w:rsid w:val="00763D8F"/>
    <w:rsid w:val="00763DCC"/>
    <w:rsid w:val="00764C38"/>
    <w:rsid w:val="00765457"/>
    <w:rsid w:val="00765B5D"/>
    <w:rsid w:val="007660DC"/>
    <w:rsid w:val="00766C86"/>
    <w:rsid w:val="00767011"/>
    <w:rsid w:val="007670F8"/>
    <w:rsid w:val="007674EE"/>
    <w:rsid w:val="00767A90"/>
    <w:rsid w:val="00770186"/>
    <w:rsid w:val="00770B35"/>
    <w:rsid w:val="0077183D"/>
    <w:rsid w:val="00771892"/>
    <w:rsid w:val="00771B8F"/>
    <w:rsid w:val="00771CBC"/>
    <w:rsid w:val="0077224B"/>
    <w:rsid w:val="00772405"/>
    <w:rsid w:val="00772757"/>
    <w:rsid w:val="0077352E"/>
    <w:rsid w:val="00774738"/>
    <w:rsid w:val="0077486F"/>
    <w:rsid w:val="00774B59"/>
    <w:rsid w:val="00775C56"/>
    <w:rsid w:val="00775D80"/>
    <w:rsid w:val="007764AA"/>
    <w:rsid w:val="0077659B"/>
    <w:rsid w:val="007765C7"/>
    <w:rsid w:val="00776D64"/>
    <w:rsid w:val="00776E2F"/>
    <w:rsid w:val="00777432"/>
    <w:rsid w:val="00777611"/>
    <w:rsid w:val="0077786C"/>
    <w:rsid w:val="00777BCC"/>
    <w:rsid w:val="00777CC7"/>
    <w:rsid w:val="00777EEE"/>
    <w:rsid w:val="00780A8E"/>
    <w:rsid w:val="0078129F"/>
    <w:rsid w:val="00782094"/>
    <w:rsid w:val="007821FA"/>
    <w:rsid w:val="00782367"/>
    <w:rsid w:val="00783102"/>
    <w:rsid w:val="00783CD5"/>
    <w:rsid w:val="00784132"/>
    <w:rsid w:val="00787104"/>
    <w:rsid w:val="0078766D"/>
    <w:rsid w:val="00787A99"/>
    <w:rsid w:val="00787B39"/>
    <w:rsid w:val="0079035A"/>
    <w:rsid w:val="00790690"/>
    <w:rsid w:val="0079073D"/>
    <w:rsid w:val="00790B19"/>
    <w:rsid w:val="0079110D"/>
    <w:rsid w:val="00791B4B"/>
    <w:rsid w:val="00791EE8"/>
    <w:rsid w:val="00792237"/>
    <w:rsid w:val="00792294"/>
    <w:rsid w:val="00792CF8"/>
    <w:rsid w:val="00792F41"/>
    <w:rsid w:val="007939D4"/>
    <w:rsid w:val="00793A19"/>
    <w:rsid w:val="00793ABE"/>
    <w:rsid w:val="00794670"/>
    <w:rsid w:val="00794870"/>
    <w:rsid w:val="00795718"/>
    <w:rsid w:val="0079596F"/>
    <w:rsid w:val="00795F04"/>
    <w:rsid w:val="007967D1"/>
    <w:rsid w:val="00796C34"/>
    <w:rsid w:val="00796E2A"/>
    <w:rsid w:val="007A042D"/>
    <w:rsid w:val="007A0B32"/>
    <w:rsid w:val="007A0D91"/>
    <w:rsid w:val="007A163B"/>
    <w:rsid w:val="007A2225"/>
    <w:rsid w:val="007A25D8"/>
    <w:rsid w:val="007A2C13"/>
    <w:rsid w:val="007A2C3F"/>
    <w:rsid w:val="007A2E43"/>
    <w:rsid w:val="007A3388"/>
    <w:rsid w:val="007A3470"/>
    <w:rsid w:val="007A36A0"/>
    <w:rsid w:val="007A3B74"/>
    <w:rsid w:val="007A4645"/>
    <w:rsid w:val="007A53E2"/>
    <w:rsid w:val="007A5778"/>
    <w:rsid w:val="007A5F5A"/>
    <w:rsid w:val="007A6CA4"/>
    <w:rsid w:val="007A735A"/>
    <w:rsid w:val="007A77E8"/>
    <w:rsid w:val="007A7926"/>
    <w:rsid w:val="007A7C18"/>
    <w:rsid w:val="007B0DB1"/>
    <w:rsid w:val="007B253D"/>
    <w:rsid w:val="007B259C"/>
    <w:rsid w:val="007B26D3"/>
    <w:rsid w:val="007B2EFC"/>
    <w:rsid w:val="007B33A5"/>
    <w:rsid w:val="007B3412"/>
    <w:rsid w:val="007B38F7"/>
    <w:rsid w:val="007B4461"/>
    <w:rsid w:val="007B509D"/>
    <w:rsid w:val="007B56F7"/>
    <w:rsid w:val="007B5AAF"/>
    <w:rsid w:val="007B5EE8"/>
    <w:rsid w:val="007B60A4"/>
    <w:rsid w:val="007B626A"/>
    <w:rsid w:val="007B62E5"/>
    <w:rsid w:val="007B6919"/>
    <w:rsid w:val="007B693C"/>
    <w:rsid w:val="007B6CAB"/>
    <w:rsid w:val="007B76E0"/>
    <w:rsid w:val="007B7717"/>
    <w:rsid w:val="007B7DEC"/>
    <w:rsid w:val="007C0542"/>
    <w:rsid w:val="007C0E31"/>
    <w:rsid w:val="007C0F21"/>
    <w:rsid w:val="007C10D0"/>
    <w:rsid w:val="007C10F9"/>
    <w:rsid w:val="007C189D"/>
    <w:rsid w:val="007C208C"/>
    <w:rsid w:val="007C2374"/>
    <w:rsid w:val="007C276D"/>
    <w:rsid w:val="007C2CF1"/>
    <w:rsid w:val="007C3311"/>
    <w:rsid w:val="007C3317"/>
    <w:rsid w:val="007C3A86"/>
    <w:rsid w:val="007C4150"/>
    <w:rsid w:val="007C4156"/>
    <w:rsid w:val="007C4247"/>
    <w:rsid w:val="007C5355"/>
    <w:rsid w:val="007C5E29"/>
    <w:rsid w:val="007C62BA"/>
    <w:rsid w:val="007C6819"/>
    <w:rsid w:val="007C716C"/>
    <w:rsid w:val="007C7388"/>
    <w:rsid w:val="007C76C6"/>
    <w:rsid w:val="007C77C1"/>
    <w:rsid w:val="007C78C2"/>
    <w:rsid w:val="007C79ED"/>
    <w:rsid w:val="007D11F3"/>
    <w:rsid w:val="007D1A35"/>
    <w:rsid w:val="007D21AB"/>
    <w:rsid w:val="007D2810"/>
    <w:rsid w:val="007D298E"/>
    <w:rsid w:val="007D29A5"/>
    <w:rsid w:val="007D2DAA"/>
    <w:rsid w:val="007D35B9"/>
    <w:rsid w:val="007D378D"/>
    <w:rsid w:val="007D37DA"/>
    <w:rsid w:val="007D37F7"/>
    <w:rsid w:val="007D4BF2"/>
    <w:rsid w:val="007D4CBE"/>
    <w:rsid w:val="007D5037"/>
    <w:rsid w:val="007D5A41"/>
    <w:rsid w:val="007D65F9"/>
    <w:rsid w:val="007D744D"/>
    <w:rsid w:val="007D7DB1"/>
    <w:rsid w:val="007E0071"/>
    <w:rsid w:val="007E1434"/>
    <w:rsid w:val="007E1498"/>
    <w:rsid w:val="007E19C7"/>
    <w:rsid w:val="007E204F"/>
    <w:rsid w:val="007E26D8"/>
    <w:rsid w:val="007E29E7"/>
    <w:rsid w:val="007E2E4A"/>
    <w:rsid w:val="007E32A0"/>
    <w:rsid w:val="007E336B"/>
    <w:rsid w:val="007E3767"/>
    <w:rsid w:val="007E39AA"/>
    <w:rsid w:val="007E43F1"/>
    <w:rsid w:val="007E5860"/>
    <w:rsid w:val="007E618F"/>
    <w:rsid w:val="007E6EA4"/>
    <w:rsid w:val="007E7238"/>
    <w:rsid w:val="007E784D"/>
    <w:rsid w:val="007E7D52"/>
    <w:rsid w:val="007F02C8"/>
    <w:rsid w:val="007F03DE"/>
    <w:rsid w:val="007F0A40"/>
    <w:rsid w:val="007F0CC3"/>
    <w:rsid w:val="007F0E2A"/>
    <w:rsid w:val="007F0E8C"/>
    <w:rsid w:val="007F0FD2"/>
    <w:rsid w:val="007F1AC7"/>
    <w:rsid w:val="007F1F64"/>
    <w:rsid w:val="007F2206"/>
    <w:rsid w:val="007F22E0"/>
    <w:rsid w:val="007F22FF"/>
    <w:rsid w:val="007F25AE"/>
    <w:rsid w:val="007F3647"/>
    <w:rsid w:val="007F37F3"/>
    <w:rsid w:val="007F3BC1"/>
    <w:rsid w:val="007F5152"/>
    <w:rsid w:val="007F5275"/>
    <w:rsid w:val="007F5296"/>
    <w:rsid w:val="007F5B3C"/>
    <w:rsid w:val="007F6686"/>
    <w:rsid w:val="007F6C23"/>
    <w:rsid w:val="007F6FCD"/>
    <w:rsid w:val="007F79C4"/>
    <w:rsid w:val="007F79FF"/>
    <w:rsid w:val="00800D1C"/>
    <w:rsid w:val="00801C48"/>
    <w:rsid w:val="00802161"/>
    <w:rsid w:val="0080279F"/>
    <w:rsid w:val="00802C9B"/>
    <w:rsid w:val="00802CC2"/>
    <w:rsid w:val="00802FCB"/>
    <w:rsid w:val="0080310D"/>
    <w:rsid w:val="008031B0"/>
    <w:rsid w:val="0080368C"/>
    <w:rsid w:val="008048AC"/>
    <w:rsid w:val="00805620"/>
    <w:rsid w:val="00805622"/>
    <w:rsid w:val="008057DD"/>
    <w:rsid w:val="00805B1D"/>
    <w:rsid w:val="008062A8"/>
    <w:rsid w:val="0080632A"/>
    <w:rsid w:val="00806605"/>
    <w:rsid w:val="008067E2"/>
    <w:rsid w:val="0080684C"/>
    <w:rsid w:val="00807086"/>
    <w:rsid w:val="0080716E"/>
    <w:rsid w:val="008073CC"/>
    <w:rsid w:val="008078A6"/>
    <w:rsid w:val="00807B77"/>
    <w:rsid w:val="008110B4"/>
    <w:rsid w:val="0081200D"/>
    <w:rsid w:val="00812D60"/>
    <w:rsid w:val="00812F67"/>
    <w:rsid w:val="00813187"/>
    <w:rsid w:val="0081322B"/>
    <w:rsid w:val="008138A0"/>
    <w:rsid w:val="008139DA"/>
    <w:rsid w:val="00813EE0"/>
    <w:rsid w:val="00814858"/>
    <w:rsid w:val="0081553B"/>
    <w:rsid w:val="008155C3"/>
    <w:rsid w:val="0081663C"/>
    <w:rsid w:val="00816CCE"/>
    <w:rsid w:val="00816D48"/>
    <w:rsid w:val="00816E56"/>
    <w:rsid w:val="008172D4"/>
    <w:rsid w:val="0081745F"/>
    <w:rsid w:val="00820003"/>
    <w:rsid w:val="008206DB"/>
    <w:rsid w:val="00820A9C"/>
    <w:rsid w:val="008239FF"/>
    <w:rsid w:val="008241FE"/>
    <w:rsid w:val="008242A9"/>
    <w:rsid w:val="008247B2"/>
    <w:rsid w:val="008249B6"/>
    <w:rsid w:val="00824AC3"/>
    <w:rsid w:val="0082679D"/>
    <w:rsid w:val="00826D32"/>
    <w:rsid w:val="00826E9D"/>
    <w:rsid w:val="008279CF"/>
    <w:rsid w:val="00830049"/>
    <w:rsid w:val="00830C80"/>
    <w:rsid w:val="00831042"/>
    <w:rsid w:val="008319DA"/>
    <w:rsid w:val="00831E30"/>
    <w:rsid w:val="0083212D"/>
    <w:rsid w:val="0083215B"/>
    <w:rsid w:val="0083240F"/>
    <w:rsid w:val="00832927"/>
    <w:rsid w:val="00834046"/>
    <w:rsid w:val="008345FA"/>
    <w:rsid w:val="00834A4E"/>
    <w:rsid w:val="00834C59"/>
    <w:rsid w:val="00835258"/>
    <w:rsid w:val="008355A1"/>
    <w:rsid w:val="008358FD"/>
    <w:rsid w:val="0083592E"/>
    <w:rsid w:val="00835A9F"/>
    <w:rsid w:val="0083656E"/>
    <w:rsid w:val="008365AE"/>
    <w:rsid w:val="00836991"/>
    <w:rsid w:val="00836A96"/>
    <w:rsid w:val="00837245"/>
    <w:rsid w:val="0083724A"/>
    <w:rsid w:val="008376EC"/>
    <w:rsid w:val="008378E1"/>
    <w:rsid w:val="0083798F"/>
    <w:rsid w:val="00840620"/>
    <w:rsid w:val="008406A1"/>
    <w:rsid w:val="00840E04"/>
    <w:rsid w:val="00840E22"/>
    <w:rsid w:val="008414E0"/>
    <w:rsid w:val="0084178D"/>
    <w:rsid w:val="00841A88"/>
    <w:rsid w:val="00841E5D"/>
    <w:rsid w:val="00842198"/>
    <w:rsid w:val="00842244"/>
    <w:rsid w:val="00842407"/>
    <w:rsid w:val="00842D65"/>
    <w:rsid w:val="00843C64"/>
    <w:rsid w:val="00844458"/>
    <w:rsid w:val="00844E61"/>
    <w:rsid w:val="008452AE"/>
    <w:rsid w:val="0084681F"/>
    <w:rsid w:val="0084683C"/>
    <w:rsid w:val="008468A1"/>
    <w:rsid w:val="00847175"/>
    <w:rsid w:val="0085018B"/>
    <w:rsid w:val="00850473"/>
    <w:rsid w:val="0085198B"/>
    <w:rsid w:val="00851C15"/>
    <w:rsid w:val="00852586"/>
    <w:rsid w:val="00852BB5"/>
    <w:rsid w:val="008533B1"/>
    <w:rsid w:val="008535A6"/>
    <w:rsid w:val="008542F8"/>
    <w:rsid w:val="0085466E"/>
    <w:rsid w:val="00854B70"/>
    <w:rsid w:val="00855F22"/>
    <w:rsid w:val="008563F3"/>
    <w:rsid w:val="00856D4D"/>
    <w:rsid w:val="00857811"/>
    <w:rsid w:val="00857FC8"/>
    <w:rsid w:val="0086095F"/>
    <w:rsid w:val="00861520"/>
    <w:rsid w:val="0086164A"/>
    <w:rsid w:val="00861681"/>
    <w:rsid w:val="00861991"/>
    <w:rsid w:val="00862650"/>
    <w:rsid w:val="00862C4D"/>
    <w:rsid w:val="00864BC6"/>
    <w:rsid w:val="00864D17"/>
    <w:rsid w:val="008654F3"/>
    <w:rsid w:val="00865F8F"/>
    <w:rsid w:val="0086627D"/>
    <w:rsid w:val="00867389"/>
    <w:rsid w:val="0086785E"/>
    <w:rsid w:val="0086799F"/>
    <w:rsid w:val="00870367"/>
    <w:rsid w:val="00870504"/>
    <w:rsid w:val="00870622"/>
    <w:rsid w:val="00870662"/>
    <w:rsid w:val="00870900"/>
    <w:rsid w:val="00870CEA"/>
    <w:rsid w:val="00871538"/>
    <w:rsid w:val="008717F4"/>
    <w:rsid w:val="00871CE2"/>
    <w:rsid w:val="00872743"/>
    <w:rsid w:val="008728EA"/>
    <w:rsid w:val="0087387E"/>
    <w:rsid w:val="00873C4B"/>
    <w:rsid w:val="0087447F"/>
    <w:rsid w:val="00874548"/>
    <w:rsid w:val="00874557"/>
    <w:rsid w:val="00874588"/>
    <w:rsid w:val="008747DE"/>
    <w:rsid w:val="00874B10"/>
    <w:rsid w:val="00874C24"/>
    <w:rsid w:val="008754AF"/>
    <w:rsid w:val="0087665D"/>
    <w:rsid w:val="00877F32"/>
    <w:rsid w:val="008813E3"/>
    <w:rsid w:val="00881411"/>
    <w:rsid w:val="0088187D"/>
    <w:rsid w:val="00881B00"/>
    <w:rsid w:val="008821D3"/>
    <w:rsid w:val="0088250E"/>
    <w:rsid w:val="008838EA"/>
    <w:rsid w:val="00883B8B"/>
    <w:rsid w:val="00883EBC"/>
    <w:rsid w:val="008855C5"/>
    <w:rsid w:val="0088589B"/>
    <w:rsid w:val="00885EF1"/>
    <w:rsid w:val="0088643E"/>
    <w:rsid w:val="00886783"/>
    <w:rsid w:val="00887489"/>
    <w:rsid w:val="00887C72"/>
    <w:rsid w:val="00887DD5"/>
    <w:rsid w:val="008900A7"/>
    <w:rsid w:val="008904D0"/>
    <w:rsid w:val="008904F1"/>
    <w:rsid w:val="00890706"/>
    <w:rsid w:val="00890729"/>
    <w:rsid w:val="00890920"/>
    <w:rsid w:val="00890F52"/>
    <w:rsid w:val="00891282"/>
    <w:rsid w:val="008914E0"/>
    <w:rsid w:val="00891E20"/>
    <w:rsid w:val="00891E95"/>
    <w:rsid w:val="00892A72"/>
    <w:rsid w:val="008934AE"/>
    <w:rsid w:val="00895230"/>
    <w:rsid w:val="0089641F"/>
    <w:rsid w:val="00896717"/>
    <w:rsid w:val="00896796"/>
    <w:rsid w:val="0089684E"/>
    <w:rsid w:val="00896D7B"/>
    <w:rsid w:val="00897395"/>
    <w:rsid w:val="008977F1"/>
    <w:rsid w:val="00897E3A"/>
    <w:rsid w:val="008A0345"/>
    <w:rsid w:val="008A0612"/>
    <w:rsid w:val="008A0887"/>
    <w:rsid w:val="008A1078"/>
    <w:rsid w:val="008A163D"/>
    <w:rsid w:val="008A1DF1"/>
    <w:rsid w:val="008A1FF1"/>
    <w:rsid w:val="008A2CCC"/>
    <w:rsid w:val="008A4B8A"/>
    <w:rsid w:val="008A52F9"/>
    <w:rsid w:val="008A5538"/>
    <w:rsid w:val="008A6577"/>
    <w:rsid w:val="008A67C7"/>
    <w:rsid w:val="008A69D3"/>
    <w:rsid w:val="008A6BD6"/>
    <w:rsid w:val="008B049F"/>
    <w:rsid w:val="008B080A"/>
    <w:rsid w:val="008B08D1"/>
    <w:rsid w:val="008B0D73"/>
    <w:rsid w:val="008B12F5"/>
    <w:rsid w:val="008B1380"/>
    <w:rsid w:val="008B1853"/>
    <w:rsid w:val="008B20E8"/>
    <w:rsid w:val="008B2A65"/>
    <w:rsid w:val="008B2DA0"/>
    <w:rsid w:val="008B32A1"/>
    <w:rsid w:val="008B32FB"/>
    <w:rsid w:val="008B3336"/>
    <w:rsid w:val="008B4551"/>
    <w:rsid w:val="008B4C1B"/>
    <w:rsid w:val="008B5CF9"/>
    <w:rsid w:val="008B5F2F"/>
    <w:rsid w:val="008B650B"/>
    <w:rsid w:val="008B7D28"/>
    <w:rsid w:val="008B7E52"/>
    <w:rsid w:val="008C0A64"/>
    <w:rsid w:val="008C0EFB"/>
    <w:rsid w:val="008C101D"/>
    <w:rsid w:val="008C1B79"/>
    <w:rsid w:val="008C2133"/>
    <w:rsid w:val="008C21A7"/>
    <w:rsid w:val="008C21B9"/>
    <w:rsid w:val="008C2A71"/>
    <w:rsid w:val="008C2BA8"/>
    <w:rsid w:val="008C43FE"/>
    <w:rsid w:val="008C606D"/>
    <w:rsid w:val="008C629C"/>
    <w:rsid w:val="008C6439"/>
    <w:rsid w:val="008C6EA8"/>
    <w:rsid w:val="008C7365"/>
    <w:rsid w:val="008C7404"/>
    <w:rsid w:val="008C797A"/>
    <w:rsid w:val="008C7F33"/>
    <w:rsid w:val="008D0D90"/>
    <w:rsid w:val="008D0DAA"/>
    <w:rsid w:val="008D10B3"/>
    <w:rsid w:val="008D1376"/>
    <w:rsid w:val="008D138F"/>
    <w:rsid w:val="008D13B9"/>
    <w:rsid w:val="008D19C8"/>
    <w:rsid w:val="008D1C29"/>
    <w:rsid w:val="008D1EBB"/>
    <w:rsid w:val="008D229D"/>
    <w:rsid w:val="008D2729"/>
    <w:rsid w:val="008D2EEE"/>
    <w:rsid w:val="008D35C3"/>
    <w:rsid w:val="008D383C"/>
    <w:rsid w:val="008D3B59"/>
    <w:rsid w:val="008D3D17"/>
    <w:rsid w:val="008D3F2C"/>
    <w:rsid w:val="008D4467"/>
    <w:rsid w:val="008D45E7"/>
    <w:rsid w:val="008D46EA"/>
    <w:rsid w:val="008D5620"/>
    <w:rsid w:val="008D5751"/>
    <w:rsid w:val="008D5990"/>
    <w:rsid w:val="008D59EB"/>
    <w:rsid w:val="008D6EAD"/>
    <w:rsid w:val="008D6F3D"/>
    <w:rsid w:val="008E0550"/>
    <w:rsid w:val="008E064E"/>
    <w:rsid w:val="008E096F"/>
    <w:rsid w:val="008E0FAF"/>
    <w:rsid w:val="008E0FE8"/>
    <w:rsid w:val="008E1221"/>
    <w:rsid w:val="008E2CD3"/>
    <w:rsid w:val="008E3089"/>
    <w:rsid w:val="008E31D4"/>
    <w:rsid w:val="008E3588"/>
    <w:rsid w:val="008E377B"/>
    <w:rsid w:val="008E3A31"/>
    <w:rsid w:val="008E3D2B"/>
    <w:rsid w:val="008E40EA"/>
    <w:rsid w:val="008E50D8"/>
    <w:rsid w:val="008E51BC"/>
    <w:rsid w:val="008E5309"/>
    <w:rsid w:val="008E561C"/>
    <w:rsid w:val="008E5EC9"/>
    <w:rsid w:val="008E635E"/>
    <w:rsid w:val="008E6AE2"/>
    <w:rsid w:val="008E76C0"/>
    <w:rsid w:val="008F0078"/>
    <w:rsid w:val="008F0242"/>
    <w:rsid w:val="008F06E6"/>
    <w:rsid w:val="008F0954"/>
    <w:rsid w:val="008F0970"/>
    <w:rsid w:val="008F09B7"/>
    <w:rsid w:val="008F1B5A"/>
    <w:rsid w:val="008F1B95"/>
    <w:rsid w:val="008F2235"/>
    <w:rsid w:val="008F288C"/>
    <w:rsid w:val="008F2FDA"/>
    <w:rsid w:val="008F3548"/>
    <w:rsid w:val="008F445E"/>
    <w:rsid w:val="008F4C6A"/>
    <w:rsid w:val="008F777F"/>
    <w:rsid w:val="008F780A"/>
    <w:rsid w:val="0090048D"/>
    <w:rsid w:val="0090058F"/>
    <w:rsid w:val="00900FDC"/>
    <w:rsid w:val="0090114F"/>
    <w:rsid w:val="009023BB"/>
    <w:rsid w:val="00903606"/>
    <w:rsid w:val="0090427D"/>
    <w:rsid w:val="00905357"/>
    <w:rsid w:val="00906F7B"/>
    <w:rsid w:val="0090727E"/>
    <w:rsid w:val="0091022A"/>
    <w:rsid w:val="00910444"/>
    <w:rsid w:val="00910511"/>
    <w:rsid w:val="00910D18"/>
    <w:rsid w:val="009115D5"/>
    <w:rsid w:val="00911C58"/>
    <w:rsid w:val="00912D73"/>
    <w:rsid w:val="0091350A"/>
    <w:rsid w:val="009146FC"/>
    <w:rsid w:val="009153D4"/>
    <w:rsid w:val="00915836"/>
    <w:rsid w:val="00915C51"/>
    <w:rsid w:val="009167A6"/>
    <w:rsid w:val="009167F5"/>
    <w:rsid w:val="00917214"/>
    <w:rsid w:val="00920607"/>
    <w:rsid w:val="00920832"/>
    <w:rsid w:val="00920B4F"/>
    <w:rsid w:val="00921A16"/>
    <w:rsid w:val="00921E81"/>
    <w:rsid w:val="00922143"/>
    <w:rsid w:val="009223A0"/>
    <w:rsid w:val="00922B51"/>
    <w:rsid w:val="009245F8"/>
    <w:rsid w:val="00924B9F"/>
    <w:rsid w:val="0092563B"/>
    <w:rsid w:val="00925BBD"/>
    <w:rsid w:val="00925EB8"/>
    <w:rsid w:val="0092603A"/>
    <w:rsid w:val="0092714E"/>
    <w:rsid w:val="00927AE9"/>
    <w:rsid w:val="00927FC4"/>
    <w:rsid w:val="009311CD"/>
    <w:rsid w:val="00931A4D"/>
    <w:rsid w:val="00931C48"/>
    <w:rsid w:val="00931CC4"/>
    <w:rsid w:val="00933413"/>
    <w:rsid w:val="00933DA7"/>
    <w:rsid w:val="00934187"/>
    <w:rsid w:val="009348B1"/>
    <w:rsid w:val="00934AEA"/>
    <w:rsid w:val="00934C83"/>
    <w:rsid w:val="0093521D"/>
    <w:rsid w:val="00935277"/>
    <w:rsid w:val="009352ED"/>
    <w:rsid w:val="0093568F"/>
    <w:rsid w:val="0093669C"/>
    <w:rsid w:val="00936ECC"/>
    <w:rsid w:val="00936FB5"/>
    <w:rsid w:val="0094015A"/>
    <w:rsid w:val="00941722"/>
    <w:rsid w:val="00941F8E"/>
    <w:rsid w:val="009423E8"/>
    <w:rsid w:val="009425A4"/>
    <w:rsid w:val="00943833"/>
    <w:rsid w:val="00944D26"/>
    <w:rsid w:val="009453E3"/>
    <w:rsid w:val="00945891"/>
    <w:rsid w:val="00946994"/>
    <w:rsid w:val="00946D8E"/>
    <w:rsid w:val="00947F45"/>
    <w:rsid w:val="00950291"/>
    <w:rsid w:val="0095030A"/>
    <w:rsid w:val="009503D8"/>
    <w:rsid w:val="00950C39"/>
    <w:rsid w:val="00950E85"/>
    <w:rsid w:val="009510FF"/>
    <w:rsid w:val="00951D2F"/>
    <w:rsid w:val="00951E47"/>
    <w:rsid w:val="00951F48"/>
    <w:rsid w:val="00952ABE"/>
    <w:rsid w:val="00952F68"/>
    <w:rsid w:val="0095435A"/>
    <w:rsid w:val="00954502"/>
    <w:rsid w:val="00954665"/>
    <w:rsid w:val="00954E32"/>
    <w:rsid w:val="00954E53"/>
    <w:rsid w:val="0095537A"/>
    <w:rsid w:val="009555C0"/>
    <w:rsid w:val="009559C2"/>
    <w:rsid w:val="00956684"/>
    <w:rsid w:val="00956C09"/>
    <w:rsid w:val="0096004F"/>
    <w:rsid w:val="00961738"/>
    <w:rsid w:val="00961AF5"/>
    <w:rsid w:val="00961D6B"/>
    <w:rsid w:val="0096228C"/>
    <w:rsid w:val="009623EE"/>
    <w:rsid w:val="0096248D"/>
    <w:rsid w:val="0096271C"/>
    <w:rsid w:val="00962E5D"/>
    <w:rsid w:val="0096308E"/>
    <w:rsid w:val="009630C9"/>
    <w:rsid w:val="00963729"/>
    <w:rsid w:val="009639F7"/>
    <w:rsid w:val="00965350"/>
    <w:rsid w:val="00965F3E"/>
    <w:rsid w:val="00966056"/>
    <w:rsid w:val="009668E2"/>
    <w:rsid w:val="00966CA5"/>
    <w:rsid w:val="00967908"/>
    <w:rsid w:val="009679AF"/>
    <w:rsid w:val="00967A5A"/>
    <w:rsid w:val="00967B73"/>
    <w:rsid w:val="00970440"/>
    <w:rsid w:val="009704C0"/>
    <w:rsid w:val="00970C91"/>
    <w:rsid w:val="00970D27"/>
    <w:rsid w:val="00972028"/>
    <w:rsid w:val="00972030"/>
    <w:rsid w:val="00972CCE"/>
    <w:rsid w:val="009731D3"/>
    <w:rsid w:val="00973B88"/>
    <w:rsid w:val="00973BA3"/>
    <w:rsid w:val="00974616"/>
    <w:rsid w:val="00974C04"/>
    <w:rsid w:val="009754F4"/>
    <w:rsid w:val="00975642"/>
    <w:rsid w:val="00975D9F"/>
    <w:rsid w:val="009760F6"/>
    <w:rsid w:val="00976DBA"/>
    <w:rsid w:val="00980616"/>
    <w:rsid w:val="009807CF"/>
    <w:rsid w:val="00980A20"/>
    <w:rsid w:val="00980C57"/>
    <w:rsid w:val="009810C0"/>
    <w:rsid w:val="00981458"/>
    <w:rsid w:val="009819C7"/>
    <w:rsid w:val="00982447"/>
    <w:rsid w:val="00982A0B"/>
    <w:rsid w:val="00982F81"/>
    <w:rsid w:val="0098317B"/>
    <w:rsid w:val="00983221"/>
    <w:rsid w:val="00983345"/>
    <w:rsid w:val="00984231"/>
    <w:rsid w:val="00984351"/>
    <w:rsid w:val="00984467"/>
    <w:rsid w:val="00984D3A"/>
    <w:rsid w:val="00985AFE"/>
    <w:rsid w:val="009867DF"/>
    <w:rsid w:val="0098708A"/>
    <w:rsid w:val="009871AC"/>
    <w:rsid w:val="00990656"/>
    <w:rsid w:val="00991C94"/>
    <w:rsid w:val="00992AB3"/>
    <w:rsid w:val="00992F36"/>
    <w:rsid w:val="0099421E"/>
    <w:rsid w:val="00994843"/>
    <w:rsid w:val="009959E2"/>
    <w:rsid w:val="00995A91"/>
    <w:rsid w:val="00996D87"/>
    <w:rsid w:val="00997924"/>
    <w:rsid w:val="00997A6C"/>
    <w:rsid w:val="009A064A"/>
    <w:rsid w:val="009A0A84"/>
    <w:rsid w:val="009A1553"/>
    <w:rsid w:val="009A164F"/>
    <w:rsid w:val="009A17F1"/>
    <w:rsid w:val="009A1AE7"/>
    <w:rsid w:val="009A2591"/>
    <w:rsid w:val="009A27A9"/>
    <w:rsid w:val="009A2A83"/>
    <w:rsid w:val="009A33E9"/>
    <w:rsid w:val="009A354B"/>
    <w:rsid w:val="009A3C52"/>
    <w:rsid w:val="009A3D7B"/>
    <w:rsid w:val="009A3FBB"/>
    <w:rsid w:val="009A412D"/>
    <w:rsid w:val="009A4A76"/>
    <w:rsid w:val="009A4D40"/>
    <w:rsid w:val="009A4E0F"/>
    <w:rsid w:val="009A50BA"/>
    <w:rsid w:val="009A5AAA"/>
    <w:rsid w:val="009A640A"/>
    <w:rsid w:val="009A6637"/>
    <w:rsid w:val="009A6F75"/>
    <w:rsid w:val="009A7D31"/>
    <w:rsid w:val="009B18B1"/>
    <w:rsid w:val="009B1F03"/>
    <w:rsid w:val="009B233B"/>
    <w:rsid w:val="009B2551"/>
    <w:rsid w:val="009B3620"/>
    <w:rsid w:val="009B3B1F"/>
    <w:rsid w:val="009B3F9C"/>
    <w:rsid w:val="009B44ED"/>
    <w:rsid w:val="009B5148"/>
    <w:rsid w:val="009B5468"/>
    <w:rsid w:val="009B5876"/>
    <w:rsid w:val="009B6C52"/>
    <w:rsid w:val="009B7042"/>
    <w:rsid w:val="009B7214"/>
    <w:rsid w:val="009B7354"/>
    <w:rsid w:val="009B73BF"/>
    <w:rsid w:val="009B7863"/>
    <w:rsid w:val="009B7AD3"/>
    <w:rsid w:val="009B7B8F"/>
    <w:rsid w:val="009B7C07"/>
    <w:rsid w:val="009B7C39"/>
    <w:rsid w:val="009B7D02"/>
    <w:rsid w:val="009C00DB"/>
    <w:rsid w:val="009C07ED"/>
    <w:rsid w:val="009C29CB"/>
    <w:rsid w:val="009C33D3"/>
    <w:rsid w:val="009C42DB"/>
    <w:rsid w:val="009C447C"/>
    <w:rsid w:val="009C52F8"/>
    <w:rsid w:val="009C5870"/>
    <w:rsid w:val="009C599E"/>
    <w:rsid w:val="009C5F29"/>
    <w:rsid w:val="009C6743"/>
    <w:rsid w:val="009C68A6"/>
    <w:rsid w:val="009C7231"/>
    <w:rsid w:val="009C7628"/>
    <w:rsid w:val="009C792A"/>
    <w:rsid w:val="009C7B92"/>
    <w:rsid w:val="009C7C36"/>
    <w:rsid w:val="009D08A5"/>
    <w:rsid w:val="009D18FB"/>
    <w:rsid w:val="009D222F"/>
    <w:rsid w:val="009D27B0"/>
    <w:rsid w:val="009D28D7"/>
    <w:rsid w:val="009D2B21"/>
    <w:rsid w:val="009D3476"/>
    <w:rsid w:val="009D4147"/>
    <w:rsid w:val="009D458E"/>
    <w:rsid w:val="009D45ED"/>
    <w:rsid w:val="009D4BBC"/>
    <w:rsid w:val="009D532A"/>
    <w:rsid w:val="009D61CA"/>
    <w:rsid w:val="009D61EB"/>
    <w:rsid w:val="009D6A61"/>
    <w:rsid w:val="009D6AED"/>
    <w:rsid w:val="009D6E3D"/>
    <w:rsid w:val="009D6E61"/>
    <w:rsid w:val="009D7033"/>
    <w:rsid w:val="009D73C1"/>
    <w:rsid w:val="009D77B4"/>
    <w:rsid w:val="009D78CF"/>
    <w:rsid w:val="009D7B30"/>
    <w:rsid w:val="009E0AD5"/>
    <w:rsid w:val="009E11E1"/>
    <w:rsid w:val="009E1CEB"/>
    <w:rsid w:val="009E233E"/>
    <w:rsid w:val="009E2B74"/>
    <w:rsid w:val="009E4D4F"/>
    <w:rsid w:val="009E54D7"/>
    <w:rsid w:val="009E579B"/>
    <w:rsid w:val="009E5C51"/>
    <w:rsid w:val="009F004E"/>
    <w:rsid w:val="009F06E5"/>
    <w:rsid w:val="009F0730"/>
    <w:rsid w:val="009F0CCE"/>
    <w:rsid w:val="009F10D4"/>
    <w:rsid w:val="009F1154"/>
    <w:rsid w:val="009F13F5"/>
    <w:rsid w:val="009F1C94"/>
    <w:rsid w:val="009F2CE7"/>
    <w:rsid w:val="009F320A"/>
    <w:rsid w:val="009F430D"/>
    <w:rsid w:val="009F5B28"/>
    <w:rsid w:val="009F6298"/>
    <w:rsid w:val="009F6794"/>
    <w:rsid w:val="009F68B6"/>
    <w:rsid w:val="009F7226"/>
    <w:rsid w:val="009F72E5"/>
    <w:rsid w:val="009F748B"/>
    <w:rsid w:val="009F7D0A"/>
    <w:rsid w:val="009F7DBE"/>
    <w:rsid w:val="009F7DDA"/>
    <w:rsid w:val="00A00658"/>
    <w:rsid w:val="00A00733"/>
    <w:rsid w:val="00A00BC8"/>
    <w:rsid w:val="00A01B52"/>
    <w:rsid w:val="00A01BE7"/>
    <w:rsid w:val="00A01D06"/>
    <w:rsid w:val="00A01D60"/>
    <w:rsid w:val="00A02535"/>
    <w:rsid w:val="00A02841"/>
    <w:rsid w:val="00A034CD"/>
    <w:rsid w:val="00A03675"/>
    <w:rsid w:val="00A036A1"/>
    <w:rsid w:val="00A03B3A"/>
    <w:rsid w:val="00A04E37"/>
    <w:rsid w:val="00A04F73"/>
    <w:rsid w:val="00A06005"/>
    <w:rsid w:val="00A07072"/>
    <w:rsid w:val="00A074BC"/>
    <w:rsid w:val="00A07909"/>
    <w:rsid w:val="00A0796B"/>
    <w:rsid w:val="00A10B1F"/>
    <w:rsid w:val="00A11042"/>
    <w:rsid w:val="00A1141F"/>
    <w:rsid w:val="00A11EE5"/>
    <w:rsid w:val="00A11F22"/>
    <w:rsid w:val="00A123F7"/>
    <w:rsid w:val="00A12599"/>
    <w:rsid w:val="00A12795"/>
    <w:rsid w:val="00A12E5C"/>
    <w:rsid w:val="00A13EBC"/>
    <w:rsid w:val="00A147F0"/>
    <w:rsid w:val="00A14E14"/>
    <w:rsid w:val="00A14F9E"/>
    <w:rsid w:val="00A152B8"/>
    <w:rsid w:val="00A1549E"/>
    <w:rsid w:val="00A15E5C"/>
    <w:rsid w:val="00A15EFA"/>
    <w:rsid w:val="00A161DD"/>
    <w:rsid w:val="00A164DD"/>
    <w:rsid w:val="00A16BA5"/>
    <w:rsid w:val="00A17047"/>
    <w:rsid w:val="00A17986"/>
    <w:rsid w:val="00A17CB0"/>
    <w:rsid w:val="00A2051F"/>
    <w:rsid w:val="00A2067A"/>
    <w:rsid w:val="00A20A5A"/>
    <w:rsid w:val="00A216CB"/>
    <w:rsid w:val="00A21986"/>
    <w:rsid w:val="00A21CA9"/>
    <w:rsid w:val="00A21E8E"/>
    <w:rsid w:val="00A21FA3"/>
    <w:rsid w:val="00A22035"/>
    <w:rsid w:val="00A22345"/>
    <w:rsid w:val="00A22CD5"/>
    <w:rsid w:val="00A231E7"/>
    <w:rsid w:val="00A236D9"/>
    <w:rsid w:val="00A2396E"/>
    <w:rsid w:val="00A23A8D"/>
    <w:rsid w:val="00A244E4"/>
    <w:rsid w:val="00A2451D"/>
    <w:rsid w:val="00A25054"/>
    <w:rsid w:val="00A25131"/>
    <w:rsid w:val="00A25238"/>
    <w:rsid w:val="00A2577B"/>
    <w:rsid w:val="00A25C50"/>
    <w:rsid w:val="00A25D70"/>
    <w:rsid w:val="00A2675F"/>
    <w:rsid w:val="00A277C9"/>
    <w:rsid w:val="00A2781E"/>
    <w:rsid w:val="00A314AA"/>
    <w:rsid w:val="00A31574"/>
    <w:rsid w:val="00A31AB4"/>
    <w:rsid w:val="00A31B87"/>
    <w:rsid w:val="00A322DD"/>
    <w:rsid w:val="00A3251F"/>
    <w:rsid w:val="00A32791"/>
    <w:rsid w:val="00A333C9"/>
    <w:rsid w:val="00A337AB"/>
    <w:rsid w:val="00A33DAA"/>
    <w:rsid w:val="00A33E1D"/>
    <w:rsid w:val="00A341A8"/>
    <w:rsid w:val="00A34760"/>
    <w:rsid w:val="00A34973"/>
    <w:rsid w:val="00A3546F"/>
    <w:rsid w:val="00A35A62"/>
    <w:rsid w:val="00A35E25"/>
    <w:rsid w:val="00A35E6B"/>
    <w:rsid w:val="00A3655B"/>
    <w:rsid w:val="00A3686B"/>
    <w:rsid w:val="00A36D4E"/>
    <w:rsid w:val="00A36FBA"/>
    <w:rsid w:val="00A402F3"/>
    <w:rsid w:val="00A40F21"/>
    <w:rsid w:val="00A41182"/>
    <w:rsid w:val="00A4134E"/>
    <w:rsid w:val="00A41483"/>
    <w:rsid w:val="00A41A43"/>
    <w:rsid w:val="00A42934"/>
    <w:rsid w:val="00A4345E"/>
    <w:rsid w:val="00A43527"/>
    <w:rsid w:val="00A43707"/>
    <w:rsid w:val="00A44191"/>
    <w:rsid w:val="00A45EA5"/>
    <w:rsid w:val="00A461C9"/>
    <w:rsid w:val="00A462AC"/>
    <w:rsid w:val="00A462B3"/>
    <w:rsid w:val="00A46AE3"/>
    <w:rsid w:val="00A4778A"/>
    <w:rsid w:val="00A50301"/>
    <w:rsid w:val="00A5038A"/>
    <w:rsid w:val="00A509E4"/>
    <w:rsid w:val="00A5255C"/>
    <w:rsid w:val="00A529DE"/>
    <w:rsid w:val="00A54A9F"/>
    <w:rsid w:val="00A54D9B"/>
    <w:rsid w:val="00A54F98"/>
    <w:rsid w:val="00A554B4"/>
    <w:rsid w:val="00A55723"/>
    <w:rsid w:val="00A56B5D"/>
    <w:rsid w:val="00A570EC"/>
    <w:rsid w:val="00A6023B"/>
    <w:rsid w:val="00A606FB"/>
    <w:rsid w:val="00A60ACC"/>
    <w:rsid w:val="00A61054"/>
    <w:rsid w:val="00A61104"/>
    <w:rsid w:val="00A620B3"/>
    <w:rsid w:val="00A6267A"/>
    <w:rsid w:val="00A62B8A"/>
    <w:rsid w:val="00A62D6A"/>
    <w:rsid w:val="00A62D74"/>
    <w:rsid w:val="00A62F33"/>
    <w:rsid w:val="00A6346A"/>
    <w:rsid w:val="00A63968"/>
    <w:rsid w:val="00A63F46"/>
    <w:rsid w:val="00A64622"/>
    <w:rsid w:val="00A6504D"/>
    <w:rsid w:val="00A652AE"/>
    <w:rsid w:val="00A65879"/>
    <w:rsid w:val="00A65A10"/>
    <w:rsid w:val="00A663DF"/>
    <w:rsid w:val="00A664EB"/>
    <w:rsid w:val="00A67383"/>
    <w:rsid w:val="00A706DF"/>
    <w:rsid w:val="00A70954"/>
    <w:rsid w:val="00A72576"/>
    <w:rsid w:val="00A72BF5"/>
    <w:rsid w:val="00A73097"/>
    <w:rsid w:val="00A7422D"/>
    <w:rsid w:val="00A7555B"/>
    <w:rsid w:val="00A75F22"/>
    <w:rsid w:val="00A76639"/>
    <w:rsid w:val="00A76BEA"/>
    <w:rsid w:val="00A7715B"/>
    <w:rsid w:val="00A77771"/>
    <w:rsid w:val="00A7790B"/>
    <w:rsid w:val="00A77ED5"/>
    <w:rsid w:val="00A80421"/>
    <w:rsid w:val="00A80943"/>
    <w:rsid w:val="00A80E6E"/>
    <w:rsid w:val="00A819C0"/>
    <w:rsid w:val="00A8209C"/>
    <w:rsid w:val="00A82545"/>
    <w:rsid w:val="00A83299"/>
    <w:rsid w:val="00A841E1"/>
    <w:rsid w:val="00A84DED"/>
    <w:rsid w:val="00A8547D"/>
    <w:rsid w:val="00A855A5"/>
    <w:rsid w:val="00A85695"/>
    <w:rsid w:val="00A85BDE"/>
    <w:rsid w:val="00A85C7F"/>
    <w:rsid w:val="00A86287"/>
    <w:rsid w:val="00A86336"/>
    <w:rsid w:val="00A86511"/>
    <w:rsid w:val="00A868B4"/>
    <w:rsid w:val="00A86D72"/>
    <w:rsid w:val="00A86FE1"/>
    <w:rsid w:val="00A87376"/>
    <w:rsid w:val="00A87BC8"/>
    <w:rsid w:val="00A87E7A"/>
    <w:rsid w:val="00A901D3"/>
    <w:rsid w:val="00A9163B"/>
    <w:rsid w:val="00A9193A"/>
    <w:rsid w:val="00A91985"/>
    <w:rsid w:val="00A91FC1"/>
    <w:rsid w:val="00A92184"/>
    <w:rsid w:val="00A928F4"/>
    <w:rsid w:val="00A93634"/>
    <w:rsid w:val="00A943A6"/>
    <w:rsid w:val="00A949CB"/>
    <w:rsid w:val="00A95AF1"/>
    <w:rsid w:val="00A96089"/>
    <w:rsid w:val="00A9661A"/>
    <w:rsid w:val="00A96742"/>
    <w:rsid w:val="00A96FCD"/>
    <w:rsid w:val="00AA06CC"/>
    <w:rsid w:val="00AA0708"/>
    <w:rsid w:val="00AA0A00"/>
    <w:rsid w:val="00AA0C35"/>
    <w:rsid w:val="00AA0F22"/>
    <w:rsid w:val="00AA0FF1"/>
    <w:rsid w:val="00AA130F"/>
    <w:rsid w:val="00AA168F"/>
    <w:rsid w:val="00AA20EB"/>
    <w:rsid w:val="00AA27D5"/>
    <w:rsid w:val="00AA3098"/>
    <w:rsid w:val="00AA39F8"/>
    <w:rsid w:val="00AA3BC2"/>
    <w:rsid w:val="00AA45FA"/>
    <w:rsid w:val="00AA572D"/>
    <w:rsid w:val="00AA6130"/>
    <w:rsid w:val="00AA66A7"/>
    <w:rsid w:val="00AA75B7"/>
    <w:rsid w:val="00AA7735"/>
    <w:rsid w:val="00AB0137"/>
    <w:rsid w:val="00AB0C6E"/>
    <w:rsid w:val="00AB0CB3"/>
    <w:rsid w:val="00AB138A"/>
    <w:rsid w:val="00AB21CF"/>
    <w:rsid w:val="00AB4D69"/>
    <w:rsid w:val="00AB523A"/>
    <w:rsid w:val="00AB54F5"/>
    <w:rsid w:val="00AB5A95"/>
    <w:rsid w:val="00AB6C84"/>
    <w:rsid w:val="00AB7B37"/>
    <w:rsid w:val="00AC0A4C"/>
    <w:rsid w:val="00AC1860"/>
    <w:rsid w:val="00AC1F69"/>
    <w:rsid w:val="00AC2433"/>
    <w:rsid w:val="00AC3027"/>
    <w:rsid w:val="00AC409A"/>
    <w:rsid w:val="00AC44D5"/>
    <w:rsid w:val="00AC452E"/>
    <w:rsid w:val="00AC4661"/>
    <w:rsid w:val="00AC48C5"/>
    <w:rsid w:val="00AC5491"/>
    <w:rsid w:val="00AC5CBC"/>
    <w:rsid w:val="00AC663F"/>
    <w:rsid w:val="00AC6894"/>
    <w:rsid w:val="00AC6E04"/>
    <w:rsid w:val="00AC7558"/>
    <w:rsid w:val="00AC7A25"/>
    <w:rsid w:val="00AD0446"/>
    <w:rsid w:val="00AD09FE"/>
    <w:rsid w:val="00AD1EDA"/>
    <w:rsid w:val="00AD20A8"/>
    <w:rsid w:val="00AD2856"/>
    <w:rsid w:val="00AD3768"/>
    <w:rsid w:val="00AD4420"/>
    <w:rsid w:val="00AD5A3E"/>
    <w:rsid w:val="00AD5B90"/>
    <w:rsid w:val="00AD5EDD"/>
    <w:rsid w:val="00AD5FFF"/>
    <w:rsid w:val="00AD7336"/>
    <w:rsid w:val="00AD78D5"/>
    <w:rsid w:val="00AE0E78"/>
    <w:rsid w:val="00AE1D89"/>
    <w:rsid w:val="00AE2431"/>
    <w:rsid w:val="00AE298B"/>
    <w:rsid w:val="00AE3456"/>
    <w:rsid w:val="00AE3FE5"/>
    <w:rsid w:val="00AE5641"/>
    <w:rsid w:val="00AE56E3"/>
    <w:rsid w:val="00AE5BBC"/>
    <w:rsid w:val="00AE5CC3"/>
    <w:rsid w:val="00AE5E10"/>
    <w:rsid w:val="00AE639D"/>
    <w:rsid w:val="00AE6DFB"/>
    <w:rsid w:val="00AE6F2B"/>
    <w:rsid w:val="00AF005D"/>
    <w:rsid w:val="00AF02E4"/>
    <w:rsid w:val="00AF04BA"/>
    <w:rsid w:val="00AF0616"/>
    <w:rsid w:val="00AF15B3"/>
    <w:rsid w:val="00AF2754"/>
    <w:rsid w:val="00AF27F0"/>
    <w:rsid w:val="00AF2AC0"/>
    <w:rsid w:val="00AF307B"/>
    <w:rsid w:val="00AF31ED"/>
    <w:rsid w:val="00AF35EF"/>
    <w:rsid w:val="00AF3A2A"/>
    <w:rsid w:val="00AF3E5F"/>
    <w:rsid w:val="00AF4B5E"/>
    <w:rsid w:val="00AF4C9A"/>
    <w:rsid w:val="00AF5DC2"/>
    <w:rsid w:val="00AF6308"/>
    <w:rsid w:val="00AF65E8"/>
    <w:rsid w:val="00AF6D50"/>
    <w:rsid w:val="00AF7893"/>
    <w:rsid w:val="00AF78E1"/>
    <w:rsid w:val="00AF7C02"/>
    <w:rsid w:val="00AF7F85"/>
    <w:rsid w:val="00B00826"/>
    <w:rsid w:val="00B016C7"/>
    <w:rsid w:val="00B02ECC"/>
    <w:rsid w:val="00B03041"/>
    <w:rsid w:val="00B0352E"/>
    <w:rsid w:val="00B03D6D"/>
    <w:rsid w:val="00B040C3"/>
    <w:rsid w:val="00B04916"/>
    <w:rsid w:val="00B05B49"/>
    <w:rsid w:val="00B05DE3"/>
    <w:rsid w:val="00B06206"/>
    <w:rsid w:val="00B06274"/>
    <w:rsid w:val="00B06805"/>
    <w:rsid w:val="00B06885"/>
    <w:rsid w:val="00B0744D"/>
    <w:rsid w:val="00B07660"/>
    <w:rsid w:val="00B07C31"/>
    <w:rsid w:val="00B102A6"/>
    <w:rsid w:val="00B10B3F"/>
    <w:rsid w:val="00B10E03"/>
    <w:rsid w:val="00B10F90"/>
    <w:rsid w:val="00B118AF"/>
    <w:rsid w:val="00B120BB"/>
    <w:rsid w:val="00B121C5"/>
    <w:rsid w:val="00B12392"/>
    <w:rsid w:val="00B1262D"/>
    <w:rsid w:val="00B12AA2"/>
    <w:rsid w:val="00B12ED0"/>
    <w:rsid w:val="00B1397B"/>
    <w:rsid w:val="00B13E84"/>
    <w:rsid w:val="00B13F32"/>
    <w:rsid w:val="00B14196"/>
    <w:rsid w:val="00B14B4B"/>
    <w:rsid w:val="00B157E8"/>
    <w:rsid w:val="00B15E41"/>
    <w:rsid w:val="00B16879"/>
    <w:rsid w:val="00B1687E"/>
    <w:rsid w:val="00B1696C"/>
    <w:rsid w:val="00B170BF"/>
    <w:rsid w:val="00B1779D"/>
    <w:rsid w:val="00B202A4"/>
    <w:rsid w:val="00B20E55"/>
    <w:rsid w:val="00B21BEE"/>
    <w:rsid w:val="00B21C09"/>
    <w:rsid w:val="00B22712"/>
    <w:rsid w:val="00B2358D"/>
    <w:rsid w:val="00B23A0B"/>
    <w:rsid w:val="00B23CA4"/>
    <w:rsid w:val="00B24074"/>
    <w:rsid w:val="00B24C3E"/>
    <w:rsid w:val="00B253DC"/>
    <w:rsid w:val="00B25412"/>
    <w:rsid w:val="00B25F5B"/>
    <w:rsid w:val="00B27989"/>
    <w:rsid w:val="00B27B88"/>
    <w:rsid w:val="00B30487"/>
    <w:rsid w:val="00B31159"/>
    <w:rsid w:val="00B32783"/>
    <w:rsid w:val="00B339E8"/>
    <w:rsid w:val="00B342C1"/>
    <w:rsid w:val="00B34437"/>
    <w:rsid w:val="00B34750"/>
    <w:rsid w:val="00B3542C"/>
    <w:rsid w:val="00B35855"/>
    <w:rsid w:val="00B35F72"/>
    <w:rsid w:val="00B36AD4"/>
    <w:rsid w:val="00B374FD"/>
    <w:rsid w:val="00B375B9"/>
    <w:rsid w:val="00B3760D"/>
    <w:rsid w:val="00B3762B"/>
    <w:rsid w:val="00B37D29"/>
    <w:rsid w:val="00B401AD"/>
    <w:rsid w:val="00B404E2"/>
    <w:rsid w:val="00B4067C"/>
    <w:rsid w:val="00B40CEF"/>
    <w:rsid w:val="00B41042"/>
    <w:rsid w:val="00B41227"/>
    <w:rsid w:val="00B4138B"/>
    <w:rsid w:val="00B41524"/>
    <w:rsid w:val="00B4254C"/>
    <w:rsid w:val="00B425BF"/>
    <w:rsid w:val="00B43901"/>
    <w:rsid w:val="00B4433B"/>
    <w:rsid w:val="00B44768"/>
    <w:rsid w:val="00B44EB5"/>
    <w:rsid w:val="00B45189"/>
    <w:rsid w:val="00B45D16"/>
    <w:rsid w:val="00B46E61"/>
    <w:rsid w:val="00B47023"/>
    <w:rsid w:val="00B47854"/>
    <w:rsid w:val="00B5058B"/>
    <w:rsid w:val="00B50CFE"/>
    <w:rsid w:val="00B50F97"/>
    <w:rsid w:val="00B5168B"/>
    <w:rsid w:val="00B5337C"/>
    <w:rsid w:val="00B538F2"/>
    <w:rsid w:val="00B5396A"/>
    <w:rsid w:val="00B5413D"/>
    <w:rsid w:val="00B55AF7"/>
    <w:rsid w:val="00B5695E"/>
    <w:rsid w:val="00B576E3"/>
    <w:rsid w:val="00B57B46"/>
    <w:rsid w:val="00B57EB9"/>
    <w:rsid w:val="00B60B5E"/>
    <w:rsid w:val="00B60C94"/>
    <w:rsid w:val="00B612B4"/>
    <w:rsid w:val="00B613B0"/>
    <w:rsid w:val="00B619D3"/>
    <w:rsid w:val="00B61DC5"/>
    <w:rsid w:val="00B61E2B"/>
    <w:rsid w:val="00B62C62"/>
    <w:rsid w:val="00B6329B"/>
    <w:rsid w:val="00B63966"/>
    <w:rsid w:val="00B64026"/>
    <w:rsid w:val="00B64183"/>
    <w:rsid w:val="00B641DF"/>
    <w:rsid w:val="00B64B90"/>
    <w:rsid w:val="00B65B04"/>
    <w:rsid w:val="00B663F8"/>
    <w:rsid w:val="00B676DD"/>
    <w:rsid w:val="00B67894"/>
    <w:rsid w:val="00B67896"/>
    <w:rsid w:val="00B679B6"/>
    <w:rsid w:val="00B67CCB"/>
    <w:rsid w:val="00B67E72"/>
    <w:rsid w:val="00B70558"/>
    <w:rsid w:val="00B70AE6"/>
    <w:rsid w:val="00B70B4D"/>
    <w:rsid w:val="00B715B2"/>
    <w:rsid w:val="00B71AE5"/>
    <w:rsid w:val="00B71E19"/>
    <w:rsid w:val="00B71F17"/>
    <w:rsid w:val="00B72A85"/>
    <w:rsid w:val="00B72FD3"/>
    <w:rsid w:val="00B73F13"/>
    <w:rsid w:val="00B752A3"/>
    <w:rsid w:val="00B752FA"/>
    <w:rsid w:val="00B75A9F"/>
    <w:rsid w:val="00B7634A"/>
    <w:rsid w:val="00B763A5"/>
    <w:rsid w:val="00B76FAE"/>
    <w:rsid w:val="00B7748D"/>
    <w:rsid w:val="00B77693"/>
    <w:rsid w:val="00B77BCF"/>
    <w:rsid w:val="00B77E27"/>
    <w:rsid w:val="00B80783"/>
    <w:rsid w:val="00B81CAE"/>
    <w:rsid w:val="00B832F2"/>
    <w:rsid w:val="00B8353C"/>
    <w:rsid w:val="00B8411B"/>
    <w:rsid w:val="00B85601"/>
    <w:rsid w:val="00B87A4E"/>
    <w:rsid w:val="00B87BE5"/>
    <w:rsid w:val="00B87DE6"/>
    <w:rsid w:val="00B9021E"/>
    <w:rsid w:val="00B90317"/>
    <w:rsid w:val="00B904F0"/>
    <w:rsid w:val="00B90515"/>
    <w:rsid w:val="00B9157F"/>
    <w:rsid w:val="00B9161A"/>
    <w:rsid w:val="00B91C2B"/>
    <w:rsid w:val="00B920FD"/>
    <w:rsid w:val="00B944E3"/>
    <w:rsid w:val="00B94C67"/>
    <w:rsid w:val="00B94FD6"/>
    <w:rsid w:val="00B95839"/>
    <w:rsid w:val="00B97049"/>
    <w:rsid w:val="00B9717F"/>
    <w:rsid w:val="00B97B32"/>
    <w:rsid w:val="00BA0B8E"/>
    <w:rsid w:val="00BA125A"/>
    <w:rsid w:val="00BA13DA"/>
    <w:rsid w:val="00BA160A"/>
    <w:rsid w:val="00BA2482"/>
    <w:rsid w:val="00BA281E"/>
    <w:rsid w:val="00BA2DCF"/>
    <w:rsid w:val="00BA321E"/>
    <w:rsid w:val="00BA32E9"/>
    <w:rsid w:val="00BA33E6"/>
    <w:rsid w:val="00BA3545"/>
    <w:rsid w:val="00BA40C5"/>
    <w:rsid w:val="00BA4134"/>
    <w:rsid w:val="00BA430D"/>
    <w:rsid w:val="00BA4B68"/>
    <w:rsid w:val="00BA5A40"/>
    <w:rsid w:val="00BA5C0F"/>
    <w:rsid w:val="00BA5F82"/>
    <w:rsid w:val="00BA6556"/>
    <w:rsid w:val="00BA6F88"/>
    <w:rsid w:val="00BA71CB"/>
    <w:rsid w:val="00BA724A"/>
    <w:rsid w:val="00BA7815"/>
    <w:rsid w:val="00BB0202"/>
    <w:rsid w:val="00BB0671"/>
    <w:rsid w:val="00BB1300"/>
    <w:rsid w:val="00BB161F"/>
    <w:rsid w:val="00BB17C4"/>
    <w:rsid w:val="00BB2B85"/>
    <w:rsid w:val="00BB3065"/>
    <w:rsid w:val="00BB3359"/>
    <w:rsid w:val="00BB352D"/>
    <w:rsid w:val="00BB3CCC"/>
    <w:rsid w:val="00BB3EB9"/>
    <w:rsid w:val="00BB410D"/>
    <w:rsid w:val="00BB4D3A"/>
    <w:rsid w:val="00BB54FD"/>
    <w:rsid w:val="00BB5771"/>
    <w:rsid w:val="00BB59FB"/>
    <w:rsid w:val="00BB5A26"/>
    <w:rsid w:val="00BB5E89"/>
    <w:rsid w:val="00BB5E8B"/>
    <w:rsid w:val="00BB7180"/>
    <w:rsid w:val="00BB74CC"/>
    <w:rsid w:val="00BB7F87"/>
    <w:rsid w:val="00BC159C"/>
    <w:rsid w:val="00BC22A0"/>
    <w:rsid w:val="00BC2D61"/>
    <w:rsid w:val="00BC311B"/>
    <w:rsid w:val="00BC4193"/>
    <w:rsid w:val="00BC42EA"/>
    <w:rsid w:val="00BC46EA"/>
    <w:rsid w:val="00BC4964"/>
    <w:rsid w:val="00BC4BA2"/>
    <w:rsid w:val="00BC4BAC"/>
    <w:rsid w:val="00BC4FB9"/>
    <w:rsid w:val="00BC523C"/>
    <w:rsid w:val="00BC53D2"/>
    <w:rsid w:val="00BC573B"/>
    <w:rsid w:val="00BC632B"/>
    <w:rsid w:val="00BC6374"/>
    <w:rsid w:val="00BC6696"/>
    <w:rsid w:val="00BC681B"/>
    <w:rsid w:val="00BC6BF5"/>
    <w:rsid w:val="00BD114B"/>
    <w:rsid w:val="00BD11EB"/>
    <w:rsid w:val="00BD18F8"/>
    <w:rsid w:val="00BD2038"/>
    <w:rsid w:val="00BD2201"/>
    <w:rsid w:val="00BD258F"/>
    <w:rsid w:val="00BD2655"/>
    <w:rsid w:val="00BD2BC4"/>
    <w:rsid w:val="00BD2E89"/>
    <w:rsid w:val="00BD414E"/>
    <w:rsid w:val="00BD4F1B"/>
    <w:rsid w:val="00BD55CD"/>
    <w:rsid w:val="00BD560D"/>
    <w:rsid w:val="00BD5808"/>
    <w:rsid w:val="00BD5A1A"/>
    <w:rsid w:val="00BD5CD0"/>
    <w:rsid w:val="00BD68C7"/>
    <w:rsid w:val="00BD6D6D"/>
    <w:rsid w:val="00BD729E"/>
    <w:rsid w:val="00BD7E07"/>
    <w:rsid w:val="00BE0135"/>
    <w:rsid w:val="00BE0D1F"/>
    <w:rsid w:val="00BE16BE"/>
    <w:rsid w:val="00BE1A01"/>
    <w:rsid w:val="00BE1A0E"/>
    <w:rsid w:val="00BE1C4F"/>
    <w:rsid w:val="00BE240E"/>
    <w:rsid w:val="00BE27C3"/>
    <w:rsid w:val="00BE2C00"/>
    <w:rsid w:val="00BE2F68"/>
    <w:rsid w:val="00BE30F4"/>
    <w:rsid w:val="00BE3108"/>
    <w:rsid w:val="00BE3F31"/>
    <w:rsid w:val="00BE4479"/>
    <w:rsid w:val="00BE4A03"/>
    <w:rsid w:val="00BE4C23"/>
    <w:rsid w:val="00BE54D8"/>
    <w:rsid w:val="00BE5860"/>
    <w:rsid w:val="00BE66A1"/>
    <w:rsid w:val="00BE6CB1"/>
    <w:rsid w:val="00BE6E74"/>
    <w:rsid w:val="00BE7843"/>
    <w:rsid w:val="00BE7A90"/>
    <w:rsid w:val="00BE7C06"/>
    <w:rsid w:val="00BE7EF8"/>
    <w:rsid w:val="00BF0F0F"/>
    <w:rsid w:val="00BF1171"/>
    <w:rsid w:val="00BF11AA"/>
    <w:rsid w:val="00BF16F1"/>
    <w:rsid w:val="00BF1F4D"/>
    <w:rsid w:val="00BF2170"/>
    <w:rsid w:val="00BF2FCC"/>
    <w:rsid w:val="00BF34DF"/>
    <w:rsid w:val="00BF43BE"/>
    <w:rsid w:val="00BF43D3"/>
    <w:rsid w:val="00BF478E"/>
    <w:rsid w:val="00BF5A08"/>
    <w:rsid w:val="00BF6864"/>
    <w:rsid w:val="00BF7640"/>
    <w:rsid w:val="00BF7795"/>
    <w:rsid w:val="00BF7A1B"/>
    <w:rsid w:val="00C0034D"/>
    <w:rsid w:val="00C00B57"/>
    <w:rsid w:val="00C013AF"/>
    <w:rsid w:val="00C013D2"/>
    <w:rsid w:val="00C014AA"/>
    <w:rsid w:val="00C016C9"/>
    <w:rsid w:val="00C01875"/>
    <w:rsid w:val="00C02318"/>
    <w:rsid w:val="00C02912"/>
    <w:rsid w:val="00C0373D"/>
    <w:rsid w:val="00C043DE"/>
    <w:rsid w:val="00C0534C"/>
    <w:rsid w:val="00C06DFA"/>
    <w:rsid w:val="00C074F1"/>
    <w:rsid w:val="00C07854"/>
    <w:rsid w:val="00C07E0A"/>
    <w:rsid w:val="00C10B93"/>
    <w:rsid w:val="00C10E8C"/>
    <w:rsid w:val="00C11432"/>
    <w:rsid w:val="00C115D8"/>
    <w:rsid w:val="00C1304C"/>
    <w:rsid w:val="00C14100"/>
    <w:rsid w:val="00C14961"/>
    <w:rsid w:val="00C14BA6"/>
    <w:rsid w:val="00C14BDB"/>
    <w:rsid w:val="00C1551F"/>
    <w:rsid w:val="00C15697"/>
    <w:rsid w:val="00C157A4"/>
    <w:rsid w:val="00C15B14"/>
    <w:rsid w:val="00C15CD3"/>
    <w:rsid w:val="00C1751C"/>
    <w:rsid w:val="00C17823"/>
    <w:rsid w:val="00C20122"/>
    <w:rsid w:val="00C202BB"/>
    <w:rsid w:val="00C2032A"/>
    <w:rsid w:val="00C20604"/>
    <w:rsid w:val="00C20F0A"/>
    <w:rsid w:val="00C2117A"/>
    <w:rsid w:val="00C21F21"/>
    <w:rsid w:val="00C22A8A"/>
    <w:rsid w:val="00C22F51"/>
    <w:rsid w:val="00C23B85"/>
    <w:rsid w:val="00C24C80"/>
    <w:rsid w:val="00C24E7A"/>
    <w:rsid w:val="00C2504B"/>
    <w:rsid w:val="00C2576C"/>
    <w:rsid w:val="00C25C85"/>
    <w:rsid w:val="00C25F1E"/>
    <w:rsid w:val="00C26CCD"/>
    <w:rsid w:val="00C26DC0"/>
    <w:rsid w:val="00C278DE"/>
    <w:rsid w:val="00C27AFD"/>
    <w:rsid w:val="00C30724"/>
    <w:rsid w:val="00C310AB"/>
    <w:rsid w:val="00C31267"/>
    <w:rsid w:val="00C312D5"/>
    <w:rsid w:val="00C321D0"/>
    <w:rsid w:val="00C32834"/>
    <w:rsid w:val="00C339A5"/>
    <w:rsid w:val="00C33F8E"/>
    <w:rsid w:val="00C34412"/>
    <w:rsid w:val="00C34B4C"/>
    <w:rsid w:val="00C34FCB"/>
    <w:rsid w:val="00C351E8"/>
    <w:rsid w:val="00C35EF5"/>
    <w:rsid w:val="00C3608D"/>
    <w:rsid w:val="00C3619A"/>
    <w:rsid w:val="00C377F7"/>
    <w:rsid w:val="00C404A0"/>
    <w:rsid w:val="00C404C9"/>
    <w:rsid w:val="00C4060F"/>
    <w:rsid w:val="00C40E1E"/>
    <w:rsid w:val="00C41339"/>
    <w:rsid w:val="00C41441"/>
    <w:rsid w:val="00C41480"/>
    <w:rsid w:val="00C427B1"/>
    <w:rsid w:val="00C42D3F"/>
    <w:rsid w:val="00C43FC5"/>
    <w:rsid w:val="00C4442A"/>
    <w:rsid w:val="00C46478"/>
    <w:rsid w:val="00C46D16"/>
    <w:rsid w:val="00C4714E"/>
    <w:rsid w:val="00C47151"/>
    <w:rsid w:val="00C471C7"/>
    <w:rsid w:val="00C475CE"/>
    <w:rsid w:val="00C501DC"/>
    <w:rsid w:val="00C50620"/>
    <w:rsid w:val="00C51513"/>
    <w:rsid w:val="00C51A27"/>
    <w:rsid w:val="00C51D69"/>
    <w:rsid w:val="00C522C1"/>
    <w:rsid w:val="00C52569"/>
    <w:rsid w:val="00C526A9"/>
    <w:rsid w:val="00C53339"/>
    <w:rsid w:val="00C53591"/>
    <w:rsid w:val="00C53B24"/>
    <w:rsid w:val="00C543A1"/>
    <w:rsid w:val="00C54A88"/>
    <w:rsid w:val="00C551AA"/>
    <w:rsid w:val="00C55803"/>
    <w:rsid w:val="00C55E3C"/>
    <w:rsid w:val="00C56866"/>
    <w:rsid w:val="00C56DCC"/>
    <w:rsid w:val="00C56E23"/>
    <w:rsid w:val="00C56EA4"/>
    <w:rsid w:val="00C57DCE"/>
    <w:rsid w:val="00C6009C"/>
    <w:rsid w:val="00C602D5"/>
    <w:rsid w:val="00C616C2"/>
    <w:rsid w:val="00C61966"/>
    <w:rsid w:val="00C61A63"/>
    <w:rsid w:val="00C61B59"/>
    <w:rsid w:val="00C623DD"/>
    <w:rsid w:val="00C626EE"/>
    <w:rsid w:val="00C6273A"/>
    <w:rsid w:val="00C62B59"/>
    <w:rsid w:val="00C63BBE"/>
    <w:rsid w:val="00C64115"/>
    <w:rsid w:val="00C657BC"/>
    <w:rsid w:val="00C65ACA"/>
    <w:rsid w:val="00C65CF3"/>
    <w:rsid w:val="00C660F9"/>
    <w:rsid w:val="00C66642"/>
    <w:rsid w:val="00C672A0"/>
    <w:rsid w:val="00C675FB"/>
    <w:rsid w:val="00C67982"/>
    <w:rsid w:val="00C7117F"/>
    <w:rsid w:val="00C71B70"/>
    <w:rsid w:val="00C71D31"/>
    <w:rsid w:val="00C72AE7"/>
    <w:rsid w:val="00C72BD4"/>
    <w:rsid w:val="00C72BD7"/>
    <w:rsid w:val="00C7356C"/>
    <w:rsid w:val="00C736EF"/>
    <w:rsid w:val="00C74014"/>
    <w:rsid w:val="00C76321"/>
    <w:rsid w:val="00C76ADB"/>
    <w:rsid w:val="00C776EA"/>
    <w:rsid w:val="00C77B90"/>
    <w:rsid w:val="00C80033"/>
    <w:rsid w:val="00C800A7"/>
    <w:rsid w:val="00C80161"/>
    <w:rsid w:val="00C8059C"/>
    <w:rsid w:val="00C8096B"/>
    <w:rsid w:val="00C80E35"/>
    <w:rsid w:val="00C80E77"/>
    <w:rsid w:val="00C80FE4"/>
    <w:rsid w:val="00C80FE6"/>
    <w:rsid w:val="00C820D7"/>
    <w:rsid w:val="00C82556"/>
    <w:rsid w:val="00C84417"/>
    <w:rsid w:val="00C84B02"/>
    <w:rsid w:val="00C84F60"/>
    <w:rsid w:val="00C85C40"/>
    <w:rsid w:val="00C863B2"/>
    <w:rsid w:val="00C86904"/>
    <w:rsid w:val="00C86AC7"/>
    <w:rsid w:val="00C86FFB"/>
    <w:rsid w:val="00C872BD"/>
    <w:rsid w:val="00C8736D"/>
    <w:rsid w:val="00C8796D"/>
    <w:rsid w:val="00C87B05"/>
    <w:rsid w:val="00C9141F"/>
    <w:rsid w:val="00C92924"/>
    <w:rsid w:val="00C92EFF"/>
    <w:rsid w:val="00C92F27"/>
    <w:rsid w:val="00C93805"/>
    <w:rsid w:val="00C93875"/>
    <w:rsid w:val="00C93C95"/>
    <w:rsid w:val="00C94643"/>
    <w:rsid w:val="00C955AD"/>
    <w:rsid w:val="00C95B79"/>
    <w:rsid w:val="00C96261"/>
    <w:rsid w:val="00C96F07"/>
    <w:rsid w:val="00C9719F"/>
    <w:rsid w:val="00C97241"/>
    <w:rsid w:val="00C97FE2"/>
    <w:rsid w:val="00CA0691"/>
    <w:rsid w:val="00CA0D4C"/>
    <w:rsid w:val="00CA2014"/>
    <w:rsid w:val="00CA221A"/>
    <w:rsid w:val="00CA2482"/>
    <w:rsid w:val="00CA264D"/>
    <w:rsid w:val="00CA283A"/>
    <w:rsid w:val="00CA2908"/>
    <w:rsid w:val="00CA33CF"/>
    <w:rsid w:val="00CA34C3"/>
    <w:rsid w:val="00CA3618"/>
    <w:rsid w:val="00CA36B3"/>
    <w:rsid w:val="00CA36EF"/>
    <w:rsid w:val="00CA3B19"/>
    <w:rsid w:val="00CA3BA7"/>
    <w:rsid w:val="00CA3CA6"/>
    <w:rsid w:val="00CA406E"/>
    <w:rsid w:val="00CA47E7"/>
    <w:rsid w:val="00CA4DBE"/>
    <w:rsid w:val="00CA56E0"/>
    <w:rsid w:val="00CA5899"/>
    <w:rsid w:val="00CA6556"/>
    <w:rsid w:val="00CA656E"/>
    <w:rsid w:val="00CA65BA"/>
    <w:rsid w:val="00CA6616"/>
    <w:rsid w:val="00CA780B"/>
    <w:rsid w:val="00CB0D30"/>
    <w:rsid w:val="00CB0D7C"/>
    <w:rsid w:val="00CB15D0"/>
    <w:rsid w:val="00CB1C67"/>
    <w:rsid w:val="00CB1D26"/>
    <w:rsid w:val="00CB2145"/>
    <w:rsid w:val="00CB287B"/>
    <w:rsid w:val="00CB3990"/>
    <w:rsid w:val="00CB4576"/>
    <w:rsid w:val="00CB4879"/>
    <w:rsid w:val="00CB5370"/>
    <w:rsid w:val="00CB56C5"/>
    <w:rsid w:val="00CB5A61"/>
    <w:rsid w:val="00CB647F"/>
    <w:rsid w:val="00CB64F0"/>
    <w:rsid w:val="00CB6805"/>
    <w:rsid w:val="00CB69EE"/>
    <w:rsid w:val="00CB6D26"/>
    <w:rsid w:val="00CB7C39"/>
    <w:rsid w:val="00CB7D39"/>
    <w:rsid w:val="00CB7E3D"/>
    <w:rsid w:val="00CC0FFC"/>
    <w:rsid w:val="00CC1CCD"/>
    <w:rsid w:val="00CC1D83"/>
    <w:rsid w:val="00CC1F82"/>
    <w:rsid w:val="00CC2BCD"/>
    <w:rsid w:val="00CC2CD0"/>
    <w:rsid w:val="00CC31C1"/>
    <w:rsid w:val="00CC32A4"/>
    <w:rsid w:val="00CC360C"/>
    <w:rsid w:val="00CC40AC"/>
    <w:rsid w:val="00CC4FA4"/>
    <w:rsid w:val="00CC5345"/>
    <w:rsid w:val="00CC5B6E"/>
    <w:rsid w:val="00CC60DF"/>
    <w:rsid w:val="00CC646D"/>
    <w:rsid w:val="00CC719D"/>
    <w:rsid w:val="00CC75C3"/>
    <w:rsid w:val="00CC7665"/>
    <w:rsid w:val="00CC7AAA"/>
    <w:rsid w:val="00CD06F3"/>
    <w:rsid w:val="00CD0712"/>
    <w:rsid w:val="00CD0A9C"/>
    <w:rsid w:val="00CD0C92"/>
    <w:rsid w:val="00CD1176"/>
    <w:rsid w:val="00CD1695"/>
    <w:rsid w:val="00CD1D60"/>
    <w:rsid w:val="00CD2D76"/>
    <w:rsid w:val="00CD38C0"/>
    <w:rsid w:val="00CD398D"/>
    <w:rsid w:val="00CD491A"/>
    <w:rsid w:val="00CD4D01"/>
    <w:rsid w:val="00CD593D"/>
    <w:rsid w:val="00CD5C07"/>
    <w:rsid w:val="00CD76D8"/>
    <w:rsid w:val="00CD7C0E"/>
    <w:rsid w:val="00CE02BD"/>
    <w:rsid w:val="00CE09EB"/>
    <w:rsid w:val="00CE0D59"/>
    <w:rsid w:val="00CE1404"/>
    <w:rsid w:val="00CE2297"/>
    <w:rsid w:val="00CE2468"/>
    <w:rsid w:val="00CE24A8"/>
    <w:rsid w:val="00CE2544"/>
    <w:rsid w:val="00CE255C"/>
    <w:rsid w:val="00CE2D89"/>
    <w:rsid w:val="00CE32CD"/>
    <w:rsid w:val="00CE39B4"/>
    <w:rsid w:val="00CE48D6"/>
    <w:rsid w:val="00CE4C32"/>
    <w:rsid w:val="00CE55A7"/>
    <w:rsid w:val="00CE5A5A"/>
    <w:rsid w:val="00CE5BEB"/>
    <w:rsid w:val="00CE6A00"/>
    <w:rsid w:val="00CE77C0"/>
    <w:rsid w:val="00CE78BA"/>
    <w:rsid w:val="00CF03CF"/>
    <w:rsid w:val="00CF1870"/>
    <w:rsid w:val="00CF1CD0"/>
    <w:rsid w:val="00CF2D48"/>
    <w:rsid w:val="00CF2DA6"/>
    <w:rsid w:val="00CF3201"/>
    <w:rsid w:val="00CF3219"/>
    <w:rsid w:val="00CF4449"/>
    <w:rsid w:val="00CF4847"/>
    <w:rsid w:val="00CF52F3"/>
    <w:rsid w:val="00CF5473"/>
    <w:rsid w:val="00CF59C5"/>
    <w:rsid w:val="00CF5FC7"/>
    <w:rsid w:val="00CF645D"/>
    <w:rsid w:val="00CF76D1"/>
    <w:rsid w:val="00D0008E"/>
    <w:rsid w:val="00D00729"/>
    <w:rsid w:val="00D009A7"/>
    <w:rsid w:val="00D009D5"/>
    <w:rsid w:val="00D012BA"/>
    <w:rsid w:val="00D01347"/>
    <w:rsid w:val="00D0148F"/>
    <w:rsid w:val="00D01B50"/>
    <w:rsid w:val="00D021AC"/>
    <w:rsid w:val="00D02237"/>
    <w:rsid w:val="00D02EB5"/>
    <w:rsid w:val="00D03248"/>
    <w:rsid w:val="00D035DD"/>
    <w:rsid w:val="00D03BF2"/>
    <w:rsid w:val="00D04A0B"/>
    <w:rsid w:val="00D04C39"/>
    <w:rsid w:val="00D04FD7"/>
    <w:rsid w:val="00D057B1"/>
    <w:rsid w:val="00D0770A"/>
    <w:rsid w:val="00D07C17"/>
    <w:rsid w:val="00D07CD8"/>
    <w:rsid w:val="00D07FCF"/>
    <w:rsid w:val="00D103E5"/>
    <w:rsid w:val="00D105D2"/>
    <w:rsid w:val="00D10924"/>
    <w:rsid w:val="00D10952"/>
    <w:rsid w:val="00D10D4F"/>
    <w:rsid w:val="00D1178E"/>
    <w:rsid w:val="00D121A1"/>
    <w:rsid w:val="00D1245A"/>
    <w:rsid w:val="00D12AAF"/>
    <w:rsid w:val="00D12B4D"/>
    <w:rsid w:val="00D12F63"/>
    <w:rsid w:val="00D1425F"/>
    <w:rsid w:val="00D1540C"/>
    <w:rsid w:val="00D15595"/>
    <w:rsid w:val="00D169C7"/>
    <w:rsid w:val="00D16ABA"/>
    <w:rsid w:val="00D17764"/>
    <w:rsid w:val="00D17E26"/>
    <w:rsid w:val="00D20214"/>
    <w:rsid w:val="00D22069"/>
    <w:rsid w:val="00D223E7"/>
    <w:rsid w:val="00D22707"/>
    <w:rsid w:val="00D22B5C"/>
    <w:rsid w:val="00D22DFA"/>
    <w:rsid w:val="00D22F46"/>
    <w:rsid w:val="00D23CA2"/>
    <w:rsid w:val="00D2443B"/>
    <w:rsid w:val="00D24918"/>
    <w:rsid w:val="00D24B33"/>
    <w:rsid w:val="00D24DD2"/>
    <w:rsid w:val="00D2547B"/>
    <w:rsid w:val="00D2563B"/>
    <w:rsid w:val="00D25BA6"/>
    <w:rsid w:val="00D27D4A"/>
    <w:rsid w:val="00D30161"/>
    <w:rsid w:val="00D30C52"/>
    <w:rsid w:val="00D30F78"/>
    <w:rsid w:val="00D310B5"/>
    <w:rsid w:val="00D31BE0"/>
    <w:rsid w:val="00D3364E"/>
    <w:rsid w:val="00D33662"/>
    <w:rsid w:val="00D33733"/>
    <w:rsid w:val="00D33BB6"/>
    <w:rsid w:val="00D34236"/>
    <w:rsid w:val="00D34602"/>
    <w:rsid w:val="00D35307"/>
    <w:rsid w:val="00D35BF9"/>
    <w:rsid w:val="00D35EA2"/>
    <w:rsid w:val="00D35F4A"/>
    <w:rsid w:val="00D35F9C"/>
    <w:rsid w:val="00D36CBF"/>
    <w:rsid w:val="00D36D4D"/>
    <w:rsid w:val="00D37C50"/>
    <w:rsid w:val="00D4034D"/>
    <w:rsid w:val="00D40570"/>
    <w:rsid w:val="00D40CE5"/>
    <w:rsid w:val="00D412B8"/>
    <w:rsid w:val="00D417B8"/>
    <w:rsid w:val="00D41CC1"/>
    <w:rsid w:val="00D4275E"/>
    <w:rsid w:val="00D42D9B"/>
    <w:rsid w:val="00D43C5C"/>
    <w:rsid w:val="00D43EDD"/>
    <w:rsid w:val="00D44638"/>
    <w:rsid w:val="00D44651"/>
    <w:rsid w:val="00D4518A"/>
    <w:rsid w:val="00D45CD0"/>
    <w:rsid w:val="00D45E66"/>
    <w:rsid w:val="00D465FA"/>
    <w:rsid w:val="00D467FB"/>
    <w:rsid w:val="00D47638"/>
    <w:rsid w:val="00D4779A"/>
    <w:rsid w:val="00D519FD"/>
    <w:rsid w:val="00D52447"/>
    <w:rsid w:val="00D52A0C"/>
    <w:rsid w:val="00D536DF"/>
    <w:rsid w:val="00D539BE"/>
    <w:rsid w:val="00D539D1"/>
    <w:rsid w:val="00D54494"/>
    <w:rsid w:val="00D54652"/>
    <w:rsid w:val="00D54775"/>
    <w:rsid w:val="00D54B65"/>
    <w:rsid w:val="00D5597A"/>
    <w:rsid w:val="00D55CBF"/>
    <w:rsid w:val="00D56020"/>
    <w:rsid w:val="00D561A8"/>
    <w:rsid w:val="00D56649"/>
    <w:rsid w:val="00D57226"/>
    <w:rsid w:val="00D57888"/>
    <w:rsid w:val="00D60357"/>
    <w:rsid w:val="00D60915"/>
    <w:rsid w:val="00D60926"/>
    <w:rsid w:val="00D6092D"/>
    <w:rsid w:val="00D609E5"/>
    <w:rsid w:val="00D60DCF"/>
    <w:rsid w:val="00D6113C"/>
    <w:rsid w:val="00D6138A"/>
    <w:rsid w:val="00D61D97"/>
    <w:rsid w:val="00D621B4"/>
    <w:rsid w:val="00D624A5"/>
    <w:rsid w:val="00D62BE4"/>
    <w:rsid w:val="00D62C14"/>
    <w:rsid w:val="00D62D4D"/>
    <w:rsid w:val="00D62FB5"/>
    <w:rsid w:val="00D63FD6"/>
    <w:rsid w:val="00D641A8"/>
    <w:rsid w:val="00D64CEB"/>
    <w:rsid w:val="00D65C42"/>
    <w:rsid w:val="00D65DD7"/>
    <w:rsid w:val="00D65E3B"/>
    <w:rsid w:val="00D66695"/>
    <w:rsid w:val="00D670C3"/>
    <w:rsid w:val="00D709B0"/>
    <w:rsid w:val="00D70D2A"/>
    <w:rsid w:val="00D711C0"/>
    <w:rsid w:val="00D72750"/>
    <w:rsid w:val="00D73C11"/>
    <w:rsid w:val="00D740B1"/>
    <w:rsid w:val="00D74411"/>
    <w:rsid w:val="00D75455"/>
    <w:rsid w:val="00D7576B"/>
    <w:rsid w:val="00D75F1D"/>
    <w:rsid w:val="00D75FEC"/>
    <w:rsid w:val="00D76DE9"/>
    <w:rsid w:val="00D77B0F"/>
    <w:rsid w:val="00D800B4"/>
    <w:rsid w:val="00D806D1"/>
    <w:rsid w:val="00D8073A"/>
    <w:rsid w:val="00D81752"/>
    <w:rsid w:val="00D818FE"/>
    <w:rsid w:val="00D81C8D"/>
    <w:rsid w:val="00D81F6A"/>
    <w:rsid w:val="00D82091"/>
    <w:rsid w:val="00D82737"/>
    <w:rsid w:val="00D829DB"/>
    <w:rsid w:val="00D82AF5"/>
    <w:rsid w:val="00D837E2"/>
    <w:rsid w:val="00D83D55"/>
    <w:rsid w:val="00D83FFD"/>
    <w:rsid w:val="00D84239"/>
    <w:rsid w:val="00D845EC"/>
    <w:rsid w:val="00D8483A"/>
    <w:rsid w:val="00D848D3"/>
    <w:rsid w:val="00D8529B"/>
    <w:rsid w:val="00D85BA5"/>
    <w:rsid w:val="00D86006"/>
    <w:rsid w:val="00D86963"/>
    <w:rsid w:val="00D874FF"/>
    <w:rsid w:val="00D907BA"/>
    <w:rsid w:val="00D9096F"/>
    <w:rsid w:val="00D90D0D"/>
    <w:rsid w:val="00D90E9F"/>
    <w:rsid w:val="00D91222"/>
    <w:rsid w:val="00D913DC"/>
    <w:rsid w:val="00D9190C"/>
    <w:rsid w:val="00D92049"/>
    <w:rsid w:val="00D92517"/>
    <w:rsid w:val="00D92708"/>
    <w:rsid w:val="00D92C2B"/>
    <w:rsid w:val="00D931A9"/>
    <w:rsid w:val="00D945FD"/>
    <w:rsid w:val="00D94712"/>
    <w:rsid w:val="00D95877"/>
    <w:rsid w:val="00D95EF4"/>
    <w:rsid w:val="00D96E44"/>
    <w:rsid w:val="00D9709A"/>
    <w:rsid w:val="00D97E69"/>
    <w:rsid w:val="00DA03EE"/>
    <w:rsid w:val="00DA07D6"/>
    <w:rsid w:val="00DA16AF"/>
    <w:rsid w:val="00DA1CEB"/>
    <w:rsid w:val="00DA2631"/>
    <w:rsid w:val="00DA2766"/>
    <w:rsid w:val="00DA2820"/>
    <w:rsid w:val="00DA2835"/>
    <w:rsid w:val="00DA33F4"/>
    <w:rsid w:val="00DA36BC"/>
    <w:rsid w:val="00DA37DF"/>
    <w:rsid w:val="00DA3FAA"/>
    <w:rsid w:val="00DA44FC"/>
    <w:rsid w:val="00DA4CEA"/>
    <w:rsid w:val="00DA5F98"/>
    <w:rsid w:val="00DA694B"/>
    <w:rsid w:val="00DA6C1F"/>
    <w:rsid w:val="00DA6C8F"/>
    <w:rsid w:val="00DB0E1D"/>
    <w:rsid w:val="00DB0F60"/>
    <w:rsid w:val="00DB138A"/>
    <w:rsid w:val="00DB1747"/>
    <w:rsid w:val="00DB1B12"/>
    <w:rsid w:val="00DB1B28"/>
    <w:rsid w:val="00DB1B74"/>
    <w:rsid w:val="00DB1DE6"/>
    <w:rsid w:val="00DB5F15"/>
    <w:rsid w:val="00DB601B"/>
    <w:rsid w:val="00DB6BD2"/>
    <w:rsid w:val="00DB6EB4"/>
    <w:rsid w:val="00DB7C0B"/>
    <w:rsid w:val="00DB7F4D"/>
    <w:rsid w:val="00DB7F55"/>
    <w:rsid w:val="00DC0B39"/>
    <w:rsid w:val="00DC0F83"/>
    <w:rsid w:val="00DC1AC5"/>
    <w:rsid w:val="00DC2BF3"/>
    <w:rsid w:val="00DC54E4"/>
    <w:rsid w:val="00DC5641"/>
    <w:rsid w:val="00DC5BAE"/>
    <w:rsid w:val="00DC5D85"/>
    <w:rsid w:val="00DC6BA2"/>
    <w:rsid w:val="00DC6E42"/>
    <w:rsid w:val="00DC77FA"/>
    <w:rsid w:val="00DC7887"/>
    <w:rsid w:val="00DD18A1"/>
    <w:rsid w:val="00DD2169"/>
    <w:rsid w:val="00DD25A9"/>
    <w:rsid w:val="00DD2E60"/>
    <w:rsid w:val="00DD333B"/>
    <w:rsid w:val="00DD3D60"/>
    <w:rsid w:val="00DD3DF4"/>
    <w:rsid w:val="00DD3F04"/>
    <w:rsid w:val="00DD43D0"/>
    <w:rsid w:val="00DD4663"/>
    <w:rsid w:val="00DD4FAD"/>
    <w:rsid w:val="00DD5200"/>
    <w:rsid w:val="00DD5734"/>
    <w:rsid w:val="00DD5F1E"/>
    <w:rsid w:val="00DD6E3C"/>
    <w:rsid w:val="00DD7871"/>
    <w:rsid w:val="00DD7C85"/>
    <w:rsid w:val="00DE0695"/>
    <w:rsid w:val="00DE0DA4"/>
    <w:rsid w:val="00DE0F1C"/>
    <w:rsid w:val="00DE1992"/>
    <w:rsid w:val="00DE1B6D"/>
    <w:rsid w:val="00DE1D39"/>
    <w:rsid w:val="00DE1ECA"/>
    <w:rsid w:val="00DE2A04"/>
    <w:rsid w:val="00DE3379"/>
    <w:rsid w:val="00DE39C8"/>
    <w:rsid w:val="00DE3D7B"/>
    <w:rsid w:val="00DE3F9C"/>
    <w:rsid w:val="00DE4688"/>
    <w:rsid w:val="00DE4900"/>
    <w:rsid w:val="00DE4FF7"/>
    <w:rsid w:val="00DE5D4B"/>
    <w:rsid w:val="00DE5FC3"/>
    <w:rsid w:val="00DE7040"/>
    <w:rsid w:val="00DE7C50"/>
    <w:rsid w:val="00DE7F76"/>
    <w:rsid w:val="00DF0660"/>
    <w:rsid w:val="00DF13DA"/>
    <w:rsid w:val="00DF16DE"/>
    <w:rsid w:val="00DF1F0D"/>
    <w:rsid w:val="00DF2602"/>
    <w:rsid w:val="00DF2EDB"/>
    <w:rsid w:val="00DF34A4"/>
    <w:rsid w:val="00DF37E0"/>
    <w:rsid w:val="00DF3888"/>
    <w:rsid w:val="00DF3F41"/>
    <w:rsid w:val="00DF43D7"/>
    <w:rsid w:val="00DF44E1"/>
    <w:rsid w:val="00DF519B"/>
    <w:rsid w:val="00DF5A74"/>
    <w:rsid w:val="00DF5DA5"/>
    <w:rsid w:val="00DF5DB8"/>
    <w:rsid w:val="00DF5E16"/>
    <w:rsid w:val="00DF6697"/>
    <w:rsid w:val="00DF671E"/>
    <w:rsid w:val="00DF6F50"/>
    <w:rsid w:val="00DF7010"/>
    <w:rsid w:val="00DF7453"/>
    <w:rsid w:val="00DF7D6F"/>
    <w:rsid w:val="00E00665"/>
    <w:rsid w:val="00E00A06"/>
    <w:rsid w:val="00E00AE7"/>
    <w:rsid w:val="00E00D48"/>
    <w:rsid w:val="00E02753"/>
    <w:rsid w:val="00E02E27"/>
    <w:rsid w:val="00E0313C"/>
    <w:rsid w:val="00E03568"/>
    <w:rsid w:val="00E03741"/>
    <w:rsid w:val="00E037D0"/>
    <w:rsid w:val="00E0580A"/>
    <w:rsid w:val="00E05B48"/>
    <w:rsid w:val="00E05F72"/>
    <w:rsid w:val="00E06DB4"/>
    <w:rsid w:val="00E07B5D"/>
    <w:rsid w:val="00E07E0F"/>
    <w:rsid w:val="00E10609"/>
    <w:rsid w:val="00E108DD"/>
    <w:rsid w:val="00E10BDF"/>
    <w:rsid w:val="00E10DD4"/>
    <w:rsid w:val="00E10F47"/>
    <w:rsid w:val="00E11102"/>
    <w:rsid w:val="00E11706"/>
    <w:rsid w:val="00E12250"/>
    <w:rsid w:val="00E12B83"/>
    <w:rsid w:val="00E13080"/>
    <w:rsid w:val="00E13511"/>
    <w:rsid w:val="00E1356A"/>
    <w:rsid w:val="00E14A2F"/>
    <w:rsid w:val="00E166D2"/>
    <w:rsid w:val="00E16A40"/>
    <w:rsid w:val="00E16B09"/>
    <w:rsid w:val="00E16BBB"/>
    <w:rsid w:val="00E17761"/>
    <w:rsid w:val="00E178E4"/>
    <w:rsid w:val="00E207E5"/>
    <w:rsid w:val="00E2123C"/>
    <w:rsid w:val="00E21A7E"/>
    <w:rsid w:val="00E21C9B"/>
    <w:rsid w:val="00E21F0B"/>
    <w:rsid w:val="00E230EC"/>
    <w:rsid w:val="00E239FE"/>
    <w:rsid w:val="00E24124"/>
    <w:rsid w:val="00E24867"/>
    <w:rsid w:val="00E24D51"/>
    <w:rsid w:val="00E25DBE"/>
    <w:rsid w:val="00E25F4F"/>
    <w:rsid w:val="00E26EBB"/>
    <w:rsid w:val="00E275BF"/>
    <w:rsid w:val="00E277AA"/>
    <w:rsid w:val="00E27E77"/>
    <w:rsid w:val="00E3025E"/>
    <w:rsid w:val="00E30557"/>
    <w:rsid w:val="00E31517"/>
    <w:rsid w:val="00E3190F"/>
    <w:rsid w:val="00E32100"/>
    <w:rsid w:val="00E32576"/>
    <w:rsid w:val="00E3337E"/>
    <w:rsid w:val="00E33A55"/>
    <w:rsid w:val="00E33F6B"/>
    <w:rsid w:val="00E34B2F"/>
    <w:rsid w:val="00E35A74"/>
    <w:rsid w:val="00E369B1"/>
    <w:rsid w:val="00E37E09"/>
    <w:rsid w:val="00E37FF6"/>
    <w:rsid w:val="00E400AC"/>
    <w:rsid w:val="00E40522"/>
    <w:rsid w:val="00E4063D"/>
    <w:rsid w:val="00E40C76"/>
    <w:rsid w:val="00E424E2"/>
    <w:rsid w:val="00E42A3E"/>
    <w:rsid w:val="00E42CFB"/>
    <w:rsid w:val="00E430CE"/>
    <w:rsid w:val="00E436A8"/>
    <w:rsid w:val="00E43777"/>
    <w:rsid w:val="00E44A5F"/>
    <w:rsid w:val="00E44AF9"/>
    <w:rsid w:val="00E454DE"/>
    <w:rsid w:val="00E4604F"/>
    <w:rsid w:val="00E46620"/>
    <w:rsid w:val="00E46B2A"/>
    <w:rsid w:val="00E46BE6"/>
    <w:rsid w:val="00E4714D"/>
    <w:rsid w:val="00E47523"/>
    <w:rsid w:val="00E47A28"/>
    <w:rsid w:val="00E5020D"/>
    <w:rsid w:val="00E52014"/>
    <w:rsid w:val="00E520BD"/>
    <w:rsid w:val="00E52CAF"/>
    <w:rsid w:val="00E53092"/>
    <w:rsid w:val="00E53314"/>
    <w:rsid w:val="00E53DFB"/>
    <w:rsid w:val="00E53FB8"/>
    <w:rsid w:val="00E54730"/>
    <w:rsid w:val="00E54751"/>
    <w:rsid w:val="00E54B59"/>
    <w:rsid w:val="00E54DE7"/>
    <w:rsid w:val="00E55311"/>
    <w:rsid w:val="00E553BE"/>
    <w:rsid w:val="00E57515"/>
    <w:rsid w:val="00E57642"/>
    <w:rsid w:val="00E57D74"/>
    <w:rsid w:val="00E6003B"/>
    <w:rsid w:val="00E60A9B"/>
    <w:rsid w:val="00E611DD"/>
    <w:rsid w:val="00E61C1D"/>
    <w:rsid w:val="00E61FDC"/>
    <w:rsid w:val="00E62394"/>
    <w:rsid w:val="00E62931"/>
    <w:rsid w:val="00E62D79"/>
    <w:rsid w:val="00E630B3"/>
    <w:rsid w:val="00E637BC"/>
    <w:rsid w:val="00E63BBA"/>
    <w:rsid w:val="00E63E98"/>
    <w:rsid w:val="00E63EFC"/>
    <w:rsid w:val="00E64952"/>
    <w:rsid w:val="00E65073"/>
    <w:rsid w:val="00E6549B"/>
    <w:rsid w:val="00E65CB3"/>
    <w:rsid w:val="00E66252"/>
    <w:rsid w:val="00E66514"/>
    <w:rsid w:val="00E665D0"/>
    <w:rsid w:val="00E66CC9"/>
    <w:rsid w:val="00E66D9F"/>
    <w:rsid w:val="00E670FE"/>
    <w:rsid w:val="00E7033A"/>
    <w:rsid w:val="00E70BE4"/>
    <w:rsid w:val="00E7149F"/>
    <w:rsid w:val="00E7197E"/>
    <w:rsid w:val="00E71CA3"/>
    <w:rsid w:val="00E71F6C"/>
    <w:rsid w:val="00E72411"/>
    <w:rsid w:val="00E725FA"/>
    <w:rsid w:val="00E726CF"/>
    <w:rsid w:val="00E729E2"/>
    <w:rsid w:val="00E73697"/>
    <w:rsid w:val="00E73EAE"/>
    <w:rsid w:val="00E7409A"/>
    <w:rsid w:val="00E74338"/>
    <w:rsid w:val="00E74646"/>
    <w:rsid w:val="00E746C1"/>
    <w:rsid w:val="00E7470D"/>
    <w:rsid w:val="00E74F06"/>
    <w:rsid w:val="00E757F4"/>
    <w:rsid w:val="00E75BD9"/>
    <w:rsid w:val="00E75C78"/>
    <w:rsid w:val="00E77B46"/>
    <w:rsid w:val="00E8009B"/>
    <w:rsid w:val="00E80208"/>
    <w:rsid w:val="00E80961"/>
    <w:rsid w:val="00E813DE"/>
    <w:rsid w:val="00E819EE"/>
    <w:rsid w:val="00E81A43"/>
    <w:rsid w:val="00E825C3"/>
    <w:rsid w:val="00E825DE"/>
    <w:rsid w:val="00E828C9"/>
    <w:rsid w:val="00E84246"/>
    <w:rsid w:val="00E8472D"/>
    <w:rsid w:val="00E84D92"/>
    <w:rsid w:val="00E85BB5"/>
    <w:rsid w:val="00E85D32"/>
    <w:rsid w:val="00E85FCD"/>
    <w:rsid w:val="00E86C61"/>
    <w:rsid w:val="00E87060"/>
    <w:rsid w:val="00E87DEC"/>
    <w:rsid w:val="00E90021"/>
    <w:rsid w:val="00E90800"/>
    <w:rsid w:val="00E91E61"/>
    <w:rsid w:val="00E9204B"/>
    <w:rsid w:val="00E92B2E"/>
    <w:rsid w:val="00E93009"/>
    <w:rsid w:val="00E93550"/>
    <w:rsid w:val="00E946DD"/>
    <w:rsid w:val="00E9480E"/>
    <w:rsid w:val="00E94E2E"/>
    <w:rsid w:val="00E953C5"/>
    <w:rsid w:val="00E95E44"/>
    <w:rsid w:val="00E97182"/>
    <w:rsid w:val="00E9729D"/>
    <w:rsid w:val="00E975F8"/>
    <w:rsid w:val="00E97C47"/>
    <w:rsid w:val="00E97C67"/>
    <w:rsid w:val="00EA04F3"/>
    <w:rsid w:val="00EA07C6"/>
    <w:rsid w:val="00EA0BF7"/>
    <w:rsid w:val="00EA0D86"/>
    <w:rsid w:val="00EA11BE"/>
    <w:rsid w:val="00EA11C6"/>
    <w:rsid w:val="00EA1531"/>
    <w:rsid w:val="00EA15BB"/>
    <w:rsid w:val="00EA15D3"/>
    <w:rsid w:val="00EA1691"/>
    <w:rsid w:val="00EA179E"/>
    <w:rsid w:val="00EA1CD1"/>
    <w:rsid w:val="00EA25B2"/>
    <w:rsid w:val="00EA327F"/>
    <w:rsid w:val="00EA34CB"/>
    <w:rsid w:val="00EA38AD"/>
    <w:rsid w:val="00EA3AF8"/>
    <w:rsid w:val="00EA3B0D"/>
    <w:rsid w:val="00EA4D3F"/>
    <w:rsid w:val="00EA5AAB"/>
    <w:rsid w:val="00EA62B5"/>
    <w:rsid w:val="00EA67F3"/>
    <w:rsid w:val="00EA69AD"/>
    <w:rsid w:val="00EA69AE"/>
    <w:rsid w:val="00EA77FB"/>
    <w:rsid w:val="00EA7892"/>
    <w:rsid w:val="00EA7D0E"/>
    <w:rsid w:val="00EA7E68"/>
    <w:rsid w:val="00EB027D"/>
    <w:rsid w:val="00EB05FB"/>
    <w:rsid w:val="00EB060C"/>
    <w:rsid w:val="00EB139F"/>
    <w:rsid w:val="00EB149D"/>
    <w:rsid w:val="00EB1CCA"/>
    <w:rsid w:val="00EB28B7"/>
    <w:rsid w:val="00EB2A58"/>
    <w:rsid w:val="00EB2D16"/>
    <w:rsid w:val="00EB2ED9"/>
    <w:rsid w:val="00EB3A80"/>
    <w:rsid w:val="00EB3A98"/>
    <w:rsid w:val="00EB5849"/>
    <w:rsid w:val="00EB60E7"/>
    <w:rsid w:val="00EB64F4"/>
    <w:rsid w:val="00EB65F1"/>
    <w:rsid w:val="00EB6614"/>
    <w:rsid w:val="00EB669D"/>
    <w:rsid w:val="00EB6F5D"/>
    <w:rsid w:val="00EB7CF6"/>
    <w:rsid w:val="00EB7F66"/>
    <w:rsid w:val="00EB7FDA"/>
    <w:rsid w:val="00EBA9F7"/>
    <w:rsid w:val="00EC04CC"/>
    <w:rsid w:val="00EC0996"/>
    <w:rsid w:val="00EC0FF9"/>
    <w:rsid w:val="00EC1178"/>
    <w:rsid w:val="00EC1D75"/>
    <w:rsid w:val="00EC2611"/>
    <w:rsid w:val="00EC2703"/>
    <w:rsid w:val="00EC3026"/>
    <w:rsid w:val="00EC3252"/>
    <w:rsid w:val="00EC33B4"/>
    <w:rsid w:val="00EC3ABA"/>
    <w:rsid w:val="00EC3BE8"/>
    <w:rsid w:val="00EC4419"/>
    <w:rsid w:val="00EC4799"/>
    <w:rsid w:val="00EC4E71"/>
    <w:rsid w:val="00EC508F"/>
    <w:rsid w:val="00EC5091"/>
    <w:rsid w:val="00EC56BA"/>
    <w:rsid w:val="00EC68B4"/>
    <w:rsid w:val="00EC74BE"/>
    <w:rsid w:val="00ED231A"/>
    <w:rsid w:val="00ED2FBB"/>
    <w:rsid w:val="00ED329B"/>
    <w:rsid w:val="00ED3827"/>
    <w:rsid w:val="00ED4257"/>
    <w:rsid w:val="00ED4367"/>
    <w:rsid w:val="00ED54BD"/>
    <w:rsid w:val="00ED5C5D"/>
    <w:rsid w:val="00ED7514"/>
    <w:rsid w:val="00EE0105"/>
    <w:rsid w:val="00EE016F"/>
    <w:rsid w:val="00EE0508"/>
    <w:rsid w:val="00EE0851"/>
    <w:rsid w:val="00EE0B2A"/>
    <w:rsid w:val="00EE10BC"/>
    <w:rsid w:val="00EE143F"/>
    <w:rsid w:val="00EE2837"/>
    <w:rsid w:val="00EE2C1E"/>
    <w:rsid w:val="00EE2F62"/>
    <w:rsid w:val="00EE3697"/>
    <w:rsid w:val="00EE3CEC"/>
    <w:rsid w:val="00EE4B91"/>
    <w:rsid w:val="00EE6B49"/>
    <w:rsid w:val="00EE6C82"/>
    <w:rsid w:val="00EE6F63"/>
    <w:rsid w:val="00EE6FE7"/>
    <w:rsid w:val="00EF0090"/>
    <w:rsid w:val="00EF0794"/>
    <w:rsid w:val="00EF091C"/>
    <w:rsid w:val="00EF110F"/>
    <w:rsid w:val="00EF14A2"/>
    <w:rsid w:val="00EF16D0"/>
    <w:rsid w:val="00EF1801"/>
    <w:rsid w:val="00EF2A43"/>
    <w:rsid w:val="00EF3DAE"/>
    <w:rsid w:val="00EF41CC"/>
    <w:rsid w:val="00EF458A"/>
    <w:rsid w:val="00EF45CE"/>
    <w:rsid w:val="00EF45DE"/>
    <w:rsid w:val="00EF4FCF"/>
    <w:rsid w:val="00EF575A"/>
    <w:rsid w:val="00EF59E0"/>
    <w:rsid w:val="00EF6776"/>
    <w:rsid w:val="00EF6C2B"/>
    <w:rsid w:val="00EF7FF6"/>
    <w:rsid w:val="00F00007"/>
    <w:rsid w:val="00F008BC"/>
    <w:rsid w:val="00F00DDF"/>
    <w:rsid w:val="00F01409"/>
    <w:rsid w:val="00F01A9B"/>
    <w:rsid w:val="00F0214C"/>
    <w:rsid w:val="00F02406"/>
    <w:rsid w:val="00F02493"/>
    <w:rsid w:val="00F0285C"/>
    <w:rsid w:val="00F0318A"/>
    <w:rsid w:val="00F0470B"/>
    <w:rsid w:val="00F049B8"/>
    <w:rsid w:val="00F05F30"/>
    <w:rsid w:val="00F05F53"/>
    <w:rsid w:val="00F065A0"/>
    <w:rsid w:val="00F06964"/>
    <w:rsid w:val="00F0707C"/>
    <w:rsid w:val="00F07303"/>
    <w:rsid w:val="00F07B78"/>
    <w:rsid w:val="00F07C73"/>
    <w:rsid w:val="00F07E58"/>
    <w:rsid w:val="00F103BB"/>
    <w:rsid w:val="00F1068B"/>
    <w:rsid w:val="00F10724"/>
    <w:rsid w:val="00F108CC"/>
    <w:rsid w:val="00F10C33"/>
    <w:rsid w:val="00F10CEC"/>
    <w:rsid w:val="00F11917"/>
    <w:rsid w:val="00F11CDF"/>
    <w:rsid w:val="00F11E08"/>
    <w:rsid w:val="00F12173"/>
    <w:rsid w:val="00F12289"/>
    <w:rsid w:val="00F13447"/>
    <w:rsid w:val="00F13670"/>
    <w:rsid w:val="00F14E02"/>
    <w:rsid w:val="00F166AD"/>
    <w:rsid w:val="00F16A45"/>
    <w:rsid w:val="00F16A54"/>
    <w:rsid w:val="00F20296"/>
    <w:rsid w:val="00F20513"/>
    <w:rsid w:val="00F20535"/>
    <w:rsid w:val="00F207EB"/>
    <w:rsid w:val="00F20B2B"/>
    <w:rsid w:val="00F20EA0"/>
    <w:rsid w:val="00F21435"/>
    <w:rsid w:val="00F222F0"/>
    <w:rsid w:val="00F22722"/>
    <w:rsid w:val="00F22EC8"/>
    <w:rsid w:val="00F2413B"/>
    <w:rsid w:val="00F243B3"/>
    <w:rsid w:val="00F2445D"/>
    <w:rsid w:val="00F25024"/>
    <w:rsid w:val="00F25ACC"/>
    <w:rsid w:val="00F25BD1"/>
    <w:rsid w:val="00F26CF4"/>
    <w:rsid w:val="00F26F1B"/>
    <w:rsid w:val="00F274C2"/>
    <w:rsid w:val="00F27887"/>
    <w:rsid w:val="00F30BDC"/>
    <w:rsid w:val="00F30E00"/>
    <w:rsid w:val="00F32ABD"/>
    <w:rsid w:val="00F34161"/>
    <w:rsid w:val="00F3461F"/>
    <w:rsid w:val="00F34719"/>
    <w:rsid w:val="00F348E2"/>
    <w:rsid w:val="00F34F6A"/>
    <w:rsid w:val="00F35501"/>
    <w:rsid w:val="00F35B68"/>
    <w:rsid w:val="00F35DDA"/>
    <w:rsid w:val="00F367EF"/>
    <w:rsid w:val="00F37362"/>
    <w:rsid w:val="00F37731"/>
    <w:rsid w:val="00F37E46"/>
    <w:rsid w:val="00F40098"/>
    <w:rsid w:val="00F41270"/>
    <w:rsid w:val="00F417AC"/>
    <w:rsid w:val="00F422AE"/>
    <w:rsid w:val="00F423D4"/>
    <w:rsid w:val="00F42F22"/>
    <w:rsid w:val="00F43780"/>
    <w:rsid w:val="00F44FDA"/>
    <w:rsid w:val="00F45836"/>
    <w:rsid w:val="00F46673"/>
    <w:rsid w:val="00F47621"/>
    <w:rsid w:val="00F478E1"/>
    <w:rsid w:val="00F47C04"/>
    <w:rsid w:val="00F5005C"/>
    <w:rsid w:val="00F5070F"/>
    <w:rsid w:val="00F50F78"/>
    <w:rsid w:val="00F51140"/>
    <w:rsid w:val="00F511F5"/>
    <w:rsid w:val="00F51562"/>
    <w:rsid w:val="00F517D6"/>
    <w:rsid w:val="00F52167"/>
    <w:rsid w:val="00F522C0"/>
    <w:rsid w:val="00F53C8C"/>
    <w:rsid w:val="00F5464C"/>
    <w:rsid w:val="00F54B41"/>
    <w:rsid w:val="00F54CD3"/>
    <w:rsid w:val="00F54CFD"/>
    <w:rsid w:val="00F56107"/>
    <w:rsid w:val="00F56199"/>
    <w:rsid w:val="00F5643B"/>
    <w:rsid w:val="00F564B0"/>
    <w:rsid w:val="00F56726"/>
    <w:rsid w:val="00F56828"/>
    <w:rsid w:val="00F56EE0"/>
    <w:rsid w:val="00F571B4"/>
    <w:rsid w:val="00F57F1B"/>
    <w:rsid w:val="00F60D7A"/>
    <w:rsid w:val="00F60E07"/>
    <w:rsid w:val="00F61091"/>
    <w:rsid w:val="00F61A80"/>
    <w:rsid w:val="00F61F0C"/>
    <w:rsid w:val="00F621AC"/>
    <w:rsid w:val="00F624E4"/>
    <w:rsid w:val="00F62514"/>
    <w:rsid w:val="00F62FF0"/>
    <w:rsid w:val="00F636E2"/>
    <w:rsid w:val="00F639CD"/>
    <w:rsid w:val="00F64378"/>
    <w:rsid w:val="00F65105"/>
    <w:rsid w:val="00F6631C"/>
    <w:rsid w:val="00F6647E"/>
    <w:rsid w:val="00F6709C"/>
    <w:rsid w:val="00F6729F"/>
    <w:rsid w:val="00F67824"/>
    <w:rsid w:val="00F713BC"/>
    <w:rsid w:val="00F71FF0"/>
    <w:rsid w:val="00F72026"/>
    <w:rsid w:val="00F72139"/>
    <w:rsid w:val="00F72A69"/>
    <w:rsid w:val="00F73097"/>
    <w:rsid w:val="00F738D8"/>
    <w:rsid w:val="00F74766"/>
    <w:rsid w:val="00F74E39"/>
    <w:rsid w:val="00F75831"/>
    <w:rsid w:val="00F75873"/>
    <w:rsid w:val="00F76231"/>
    <w:rsid w:val="00F76B3A"/>
    <w:rsid w:val="00F76F48"/>
    <w:rsid w:val="00F77A09"/>
    <w:rsid w:val="00F80D4A"/>
    <w:rsid w:val="00F80ED1"/>
    <w:rsid w:val="00F82956"/>
    <w:rsid w:val="00F82B7D"/>
    <w:rsid w:val="00F82CBC"/>
    <w:rsid w:val="00F82CC7"/>
    <w:rsid w:val="00F837B1"/>
    <w:rsid w:val="00F83AC9"/>
    <w:rsid w:val="00F83EF3"/>
    <w:rsid w:val="00F8465E"/>
    <w:rsid w:val="00F87C63"/>
    <w:rsid w:val="00F87F36"/>
    <w:rsid w:val="00F87FFC"/>
    <w:rsid w:val="00F9052B"/>
    <w:rsid w:val="00F907AF"/>
    <w:rsid w:val="00F90C93"/>
    <w:rsid w:val="00F91596"/>
    <w:rsid w:val="00F917AF"/>
    <w:rsid w:val="00F91937"/>
    <w:rsid w:val="00F91A73"/>
    <w:rsid w:val="00F91B4F"/>
    <w:rsid w:val="00F93112"/>
    <w:rsid w:val="00F93AA6"/>
    <w:rsid w:val="00F93DA5"/>
    <w:rsid w:val="00F93DA9"/>
    <w:rsid w:val="00F944B3"/>
    <w:rsid w:val="00F94785"/>
    <w:rsid w:val="00F9539A"/>
    <w:rsid w:val="00F96D72"/>
    <w:rsid w:val="00F973FC"/>
    <w:rsid w:val="00F97841"/>
    <w:rsid w:val="00F9FD65"/>
    <w:rsid w:val="00FA1144"/>
    <w:rsid w:val="00FA1242"/>
    <w:rsid w:val="00FA17FB"/>
    <w:rsid w:val="00FA1CBA"/>
    <w:rsid w:val="00FA20BC"/>
    <w:rsid w:val="00FA2601"/>
    <w:rsid w:val="00FA26C4"/>
    <w:rsid w:val="00FA2BED"/>
    <w:rsid w:val="00FA3962"/>
    <w:rsid w:val="00FA3ED3"/>
    <w:rsid w:val="00FA4845"/>
    <w:rsid w:val="00FA4B9A"/>
    <w:rsid w:val="00FA4CB3"/>
    <w:rsid w:val="00FA5B08"/>
    <w:rsid w:val="00FA6079"/>
    <w:rsid w:val="00FA70EE"/>
    <w:rsid w:val="00FA7CE2"/>
    <w:rsid w:val="00FA7DD9"/>
    <w:rsid w:val="00FB006E"/>
    <w:rsid w:val="00FB1288"/>
    <w:rsid w:val="00FB14A0"/>
    <w:rsid w:val="00FB22C6"/>
    <w:rsid w:val="00FB261F"/>
    <w:rsid w:val="00FB3161"/>
    <w:rsid w:val="00FB35FB"/>
    <w:rsid w:val="00FB36F0"/>
    <w:rsid w:val="00FB425B"/>
    <w:rsid w:val="00FB5350"/>
    <w:rsid w:val="00FB7430"/>
    <w:rsid w:val="00FB7725"/>
    <w:rsid w:val="00FB7761"/>
    <w:rsid w:val="00FB7D98"/>
    <w:rsid w:val="00FB7E89"/>
    <w:rsid w:val="00FB7FF5"/>
    <w:rsid w:val="00FC0579"/>
    <w:rsid w:val="00FC0D28"/>
    <w:rsid w:val="00FC0D33"/>
    <w:rsid w:val="00FC152F"/>
    <w:rsid w:val="00FC1733"/>
    <w:rsid w:val="00FC2326"/>
    <w:rsid w:val="00FC281F"/>
    <w:rsid w:val="00FC2E2B"/>
    <w:rsid w:val="00FC302A"/>
    <w:rsid w:val="00FC3494"/>
    <w:rsid w:val="00FC3CEE"/>
    <w:rsid w:val="00FC47CB"/>
    <w:rsid w:val="00FC4B9F"/>
    <w:rsid w:val="00FC55D4"/>
    <w:rsid w:val="00FC585B"/>
    <w:rsid w:val="00FC5C74"/>
    <w:rsid w:val="00FC7D13"/>
    <w:rsid w:val="00FD0180"/>
    <w:rsid w:val="00FD0379"/>
    <w:rsid w:val="00FD079F"/>
    <w:rsid w:val="00FD0D10"/>
    <w:rsid w:val="00FD268A"/>
    <w:rsid w:val="00FD28DD"/>
    <w:rsid w:val="00FD2A3A"/>
    <w:rsid w:val="00FD38D1"/>
    <w:rsid w:val="00FD3AAD"/>
    <w:rsid w:val="00FD3B42"/>
    <w:rsid w:val="00FD5C18"/>
    <w:rsid w:val="00FD6E4C"/>
    <w:rsid w:val="00FD7172"/>
    <w:rsid w:val="00FD7873"/>
    <w:rsid w:val="00FD79AF"/>
    <w:rsid w:val="00FD7F68"/>
    <w:rsid w:val="00FE027B"/>
    <w:rsid w:val="00FE0BDA"/>
    <w:rsid w:val="00FE0D00"/>
    <w:rsid w:val="00FE101B"/>
    <w:rsid w:val="00FE10EE"/>
    <w:rsid w:val="00FE2363"/>
    <w:rsid w:val="00FE2C12"/>
    <w:rsid w:val="00FE32AD"/>
    <w:rsid w:val="00FE32CE"/>
    <w:rsid w:val="00FE3FB0"/>
    <w:rsid w:val="00FE44CC"/>
    <w:rsid w:val="00FE47EC"/>
    <w:rsid w:val="00FE5028"/>
    <w:rsid w:val="00FE50A8"/>
    <w:rsid w:val="00FE5451"/>
    <w:rsid w:val="00FE5AF6"/>
    <w:rsid w:val="00FE783E"/>
    <w:rsid w:val="00FF05F4"/>
    <w:rsid w:val="00FF1109"/>
    <w:rsid w:val="00FF1911"/>
    <w:rsid w:val="00FF1C4A"/>
    <w:rsid w:val="00FF1EE1"/>
    <w:rsid w:val="00FF20B3"/>
    <w:rsid w:val="00FF2D51"/>
    <w:rsid w:val="00FF2F1D"/>
    <w:rsid w:val="00FF3748"/>
    <w:rsid w:val="00FF3BC2"/>
    <w:rsid w:val="00FF40AE"/>
    <w:rsid w:val="00FF425F"/>
    <w:rsid w:val="00FF4815"/>
    <w:rsid w:val="00FF48DC"/>
    <w:rsid w:val="00FF5059"/>
    <w:rsid w:val="00FF5250"/>
    <w:rsid w:val="00FF5947"/>
    <w:rsid w:val="00FF6327"/>
    <w:rsid w:val="00FF63E9"/>
    <w:rsid w:val="00FF687B"/>
    <w:rsid w:val="00FF6CDE"/>
    <w:rsid w:val="00FF7C4A"/>
    <w:rsid w:val="014D81C5"/>
    <w:rsid w:val="021F1CBA"/>
    <w:rsid w:val="024F9CB8"/>
    <w:rsid w:val="02C0B0E1"/>
    <w:rsid w:val="03044A88"/>
    <w:rsid w:val="035AADED"/>
    <w:rsid w:val="03D40409"/>
    <w:rsid w:val="03F36337"/>
    <w:rsid w:val="0557D505"/>
    <w:rsid w:val="0579EACE"/>
    <w:rsid w:val="06305291"/>
    <w:rsid w:val="0665A0C3"/>
    <w:rsid w:val="068ADB2B"/>
    <w:rsid w:val="07BC7282"/>
    <w:rsid w:val="07D30777"/>
    <w:rsid w:val="082962D0"/>
    <w:rsid w:val="08D0D101"/>
    <w:rsid w:val="08E743B7"/>
    <w:rsid w:val="09F8B3C1"/>
    <w:rsid w:val="0A2EAEE2"/>
    <w:rsid w:val="0A873B1F"/>
    <w:rsid w:val="0B764608"/>
    <w:rsid w:val="0C17C55F"/>
    <w:rsid w:val="0D3B9FB3"/>
    <w:rsid w:val="0DCBFD1D"/>
    <w:rsid w:val="0E2E8A21"/>
    <w:rsid w:val="0E86FB24"/>
    <w:rsid w:val="0F425A2D"/>
    <w:rsid w:val="0F820E24"/>
    <w:rsid w:val="0FEE8AE5"/>
    <w:rsid w:val="1084C809"/>
    <w:rsid w:val="10A86037"/>
    <w:rsid w:val="11960618"/>
    <w:rsid w:val="12BB5F5C"/>
    <w:rsid w:val="13335217"/>
    <w:rsid w:val="13ED7F45"/>
    <w:rsid w:val="14097D11"/>
    <w:rsid w:val="140D80BF"/>
    <w:rsid w:val="14183895"/>
    <w:rsid w:val="14447C28"/>
    <w:rsid w:val="159B3489"/>
    <w:rsid w:val="15EA3692"/>
    <w:rsid w:val="167DBBED"/>
    <w:rsid w:val="16C965C3"/>
    <w:rsid w:val="17B77E22"/>
    <w:rsid w:val="181CFE59"/>
    <w:rsid w:val="18AB50D5"/>
    <w:rsid w:val="192E9BFF"/>
    <w:rsid w:val="1934135A"/>
    <w:rsid w:val="195625C3"/>
    <w:rsid w:val="19785859"/>
    <w:rsid w:val="19B16F61"/>
    <w:rsid w:val="1A1C9E48"/>
    <w:rsid w:val="1A2CB14B"/>
    <w:rsid w:val="1A536306"/>
    <w:rsid w:val="1A557FED"/>
    <w:rsid w:val="1A72C95A"/>
    <w:rsid w:val="1B1428BA"/>
    <w:rsid w:val="1BE7509B"/>
    <w:rsid w:val="1BF5754C"/>
    <w:rsid w:val="1BF9FA7C"/>
    <w:rsid w:val="1C50CF15"/>
    <w:rsid w:val="1CDB4FBD"/>
    <w:rsid w:val="1D439F9B"/>
    <w:rsid w:val="1E25BC9D"/>
    <w:rsid w:val="1EB0DAA4"/>
    <w:rsid w:val="1ED557F5"/>
    <w:rsid w:val="1ED6F4E8"/>
    <w:rsid w:val="1F6E4FBE"/>
    <w:rsid w:val="1FF5EAFD"/>
    <w:rsid w:val="20B80681"/>
    <w:rsid w:val="21104425"/>
    <w:rsid w:val="218386E4"/>
    <w:rsid w:val="21AD09D3"/>
    <w:rsid w:val="21C77EAD"/>
    <w:rsid w:val="229C2EA7"/>
    <w:rsid w:val="22A5C1C2"/>
    <w:rsid w:val="235012A1"/>
    <w:rsid w:val="23A1A099"/>
    <w:rsid w:val="23E91A59"/>
    <w:rsid w:val="2520BCA9"/>
    <w:rsid w:val="25BF4B87"/>
    <w:rsid w:val="25C7A526"/>
    <w:rsid w:val="266EA7EE"/>
    <w:rsid w:val="26A68F5A"/>
    <w:rsid w:val="27CF3642"/>
    <w:rsid w:val="27F913C2"/>
    <w:rsid w:val="28F7A4CA"/>
    <w:rsid w:val="29ABF791"/>
    <w:rsid w:val="2A01409B"/>
    <w:rsid w:val="2A29DA1D"/>
    <w:rsid w:val="2A3CA653"/>
    <w:rsid w:val="2AEFBBDA"/>
    <w:rsid w:val="2B329D78"/>
    <w:rsid w:val="2B3481BF"/>
    <w:rsid w:val="2B8E8D38"/>
    <w:rsid w:val="2BA18F2B"/>
    <w:rsid w:val="2BABF19B"/>
    <w:rsid w:val="2BAD4FA5"/>
    <w:rsid w:val="2C25FBBF"/>
    <w:rsid w:val="2CCE0A6B"/>
    <w:rsid w:val="2D677997"/>
    <w:rsid w:val="2E11177C"/>
    <w:rsid w:val="2E813109"/>
    <w:rsid w:val="2E9260A1"/>
    <w:rsid w:val="2EA48C28"/>
    <w:rsid w:val="2EC97DC3"/>
    <w:rsid w:val="2F70D8B4"/>
    <w:rsid w:val="2FD623AE"/>
    <w:rsid w:val="3013BB23"/>
    <w:rsid w:val="3116E00D"/>
    <w:rsid w:val="3164FCE2"/>
    <w:rsid w:val="31A17B8E"/>
    <w:rsid w:val="31CEA590"/>
    <w:rsid w:val="31E716B6"/>
    <w:rsid w:val="32004D31"/>
    <w:rsid w:val="32629A62"/>
    <w:rsid w:val="32F8F227"/>
    <w:rsid w:val="3305BC48"/>
    <w:rsid w:val="341240B4"/>
    <w:rsid w:val="3597273A"/>
    <w:rsid w:val="35A3C430"/>
    <w:rsid w:val="35F849DB"/>
    <w:rsid w:val="3613FE44"/>
    <w:rsid w:val="369A00E1"/>
    <w:rsid w:val="3709F259"/>
    <w:rsid w:val="37F52E84"/>
    <w:rsid w:val="38FC487B"/>
    <w:rsid w:val="3958DE3C"/>
    <w:rsid w:val="395FC8E1"/>
    <w:rsid w:val="3987E139"/>
    <w:rsid w:val="39ACAA19"/>
    <w:rsid w:val="39B735C4"/>
    <w:rsid w:val="3A6DF6EC"/>
    <w:rsid w:val="3B487A7A"/>
    <w:rsid w:val="3B7FEE8B"/>
    <w:rsid w:val="3DB531BE"/>
    <w:rsid w:val="3DD62076"/>
    <w:rsid w:val="3E45BF98"/>
    <w:rsid w:val="3EA13914"/>
    <w:rsid w:val="3F3E28DE"/>
    <w:rsid w:val="4067A027"/>
    <w:rsid w:val="4082DDD2"/>
    <w:rsid w:val="40C0EDB7"/>
    <w:rsid w:val="40F030ED"/>
    <w:rsid w:val="410EC0A2"/>
    <w:rsid w:val="417ACD74"/>
    <w:rsid w:val="43D672DA"/>
    <w:rsid w:val="43D8A719"/>
    <w:rsid w:val="44F5510D"/>
    <w:rsid w:val="45126673"/>
    <w:rsid w:val="462C0701"/>
    <w:rsid w:val="46392FD1"/>
    <w:rsid w:val="464459CE"/>
    <w:rsid w:val="466ACA72"/>
    <w:rsid w:val="468423CD"/>
    <w:rsid w:val="47060527"/>
    <w:rsid w:val="471B4154"/>
    <w:rsid w:val="473982B9"/>
    <w:rsid w:val="475B27D6"/>
    <w:rsid w:val="476BFE58"/>
    <w:rsid w:val="47FF1A3D"/>
    <w:rsid w:val="4835F1F0"/>
    <w:rsid w:val="49598F7A"/>
    <w:rsid w:val="496EF836"/>
    <w:rsid w:val="4AA2ADEA"/>
    <w:rsid w:val="4AA8905B"/>
    <w:rsid w:val="4AF30D32"/>
    <w:rsid w:val="4C338682"/>
    <w:rsid w:val="4C391C34"/>
    <w:rsid w:val="4C43BBF5"/>
    <w:rsid w:val="4C514575"/>
    <w:rsid w:val="4D3BC8FD"/>
    <w:rsid w:val="4DBE0BED"/>
    <w:rsid w:val="4DF01510"/>
    <w:rsid w:val="4E2751F5"/>
    <w:rsid w:val="4E3DC8AA"/>
    <w:rsid w:val="4E89056B"/>
    <w:rsid w:val="4F46BBB1"/>
    <w:rsid w:val="500A81E8"/>
    <w:rsid w:val="500FBB91"/>
    <w:rsid w:val="5057FAD5"/>
    <w:rsid w:val="51202A55"/>
    <w:rsid w:val="51A4C3D4"/>
    <w:rsid w:val="5223BD72"/>
    <w:rsid w:val="52387D5F"/>
    <w:rsid w:val="526569B8"/>
    <w:rsid w:val="5318D63F"/>
    <w:rsid w:val="543E68C0"/>
    <w:rsid w:val="54A34D20"/>
    <w:rsid w:val="54AE1E15"/>
    <w:rsid w:val="54D66E6C"/>
    <w:rsid w:val="55B05F8A"/>
    <w:rsid w:val="55D680FE"/>
    <w:rsid w:val="564F93D4"/>
    <w:rsid w:val="569D19B6"/>
    <w:rsid w:val="572E8E69"/>
    <w:rsid w:val="5758D1D2"/>
    <w:rsid w:val="58831815"/>
    <w:rsid w:val="59448693"/>
    <w:rsid w:val="596F18B5"/>
    <w:rsid w:val="59771984"/>
    <w:rsid w:val="5A4C9B75"/>
    <w:rsid w:val="5AE88725"/>
    <w:rsid w:val="5AFF40CD"/>
    <w:rsid w:val="5B3672BE"/>
    <w:rsid w:val="5BA87DB3"/>
    <w:rsid w:val="5BBB3435"/>
    <w:rsid w:val="5C126E1A"/>
    <w:rsid w:val="5CCCABBB"/>
    <w:rsid w:val="5CF7E5CA"/>
    <w:rsid w:val="5D25B9C0"/>
    <w:rsid w:val="5E3C1C68"/>
    <w:rsid w:val="5EF34CFF"/>
    <w:rsid w:val="5F300157"/>
    <w:rsid w:val="60B73CB5"/>
    <w:rsid w:val="60D4BB5D"/>
    <w:rsid w:val="61557C28"/>
    <w:rsid w:val="61C46399"/>
    <w:rsid w:val="61E8A991"/>
    <w:rsid w:val="622CDE46"/>
    <w:rsid w:val="62404753"/>
    <w:rsid w:val="62530D16"/>
    <w:rsid w:val="626CA0D8"/>
    <w:rsid w:val="627BB371"/>
    <w:rsid w:val="63613019"/>
    <w:rsid w:val="63748D69"/>
    <w:rsid w:val="642A8183"/>
    <w:rsid w:val="6449170C"/>
    <w:rsid w:val="6476410E"/>
    <w:rsid w:val="648F696B"/>
    <w:rsid w:val="649BC8E1"/>
    <w:rsid w:val="655014F4"/>
    <w:rsid w:val="6562167B"/>
    <w:rsid w:val="660B0FFE"/>
    <w:rsid w:val="665D55EB"/>
    <w:rsid w:val="66A00DB4"/>
    <w:rsid w:val="67E17163"/>
    <w:rsid w:val="6814727B"/>
    <w:rsid w:val="6822D69E"/>
    <w:rsid w:val="68375D22"/>
    <w:rsid w:val="688AAA13"/>
    <w:rsid w:val="68C5D033"/>
    <w:rsid w:val="68E45679"/>
    <w:rsid w:val="68FEB12E"/>
    <w:rsid w:val="6A377B68"/>
    <w:rsid w:val="6A3B13BF"/>
    <w:rsid w:val="6AE3D3EA"/>
    <w:rsid w:val="6BC9B96C"/>
    <w:rsid w:val="6BD0CC1A"/>
    <w:rsid w:val="6CE614F1"/>
    <w:rsid w:val="6D9DBD8D"/>
    <w:rsid w:val="6DF4E745"/>
    <w:rsid w:val="6E37ADC6"/>
    <w:rsid w:val="6E89BE44"/>
    <w:rsid w:val="6F5A44E8"/>
    <w:rsid w:val="702A2970"/>
    <w:rsid w:val="70D23E7B"/>
    <w:rsid w:val="71643316"/>
    <w:rsid w:val="7181B1BE"/>
    <w:rsid w:val="718C93A1"/>
    <w:rsid w:val="71EFBE49"/>
    <w:rsid w:val="74565BC7"/>
    <w:rsid w:val="74D071DD"/>
    <w:rsid w:val="7528C9B3"/>
    <w:rsid w:val="75B505D1"/>
    <w:rsid w:val="75C252EA"/>
    <w:rsid w:val="75FE03E7"/>
    <w:rsid w:val="7610BF90"/>
    <w:rsid w:val="771BF82C"/>
    <w:rsid w:val="7828E551"/>
    <w:rsid w:val="783B5EB8"/>
    <w:rsid w:val="7850D163"/>
    <w:rsid w:val="7981B880"/>
    <w:rsid w:val="79F643EB"/>
    <w:rsid w:val="7A33CEED"/>
    <w:rsid w:val="7A7C304B"/>
    <w:rsid w:val="7A7E5992"/>
    <w:rsid w:val="7A942C1F"/>
    <w:rsid w:val="7B2458AD"/>
    <w:rsid w:val="7B8F73F3"/>
    <w:rsid w:val="7C7F9D76"/>
    <w:rsid w:val="7D06CCBD"/>
    <w:rsid w:val="7D7A3922"/>
    <w:rsid w:val="7E7A4102"/>
    <w:rsid w:val="7EE15B95"/>
    <w:rsid w:val="7EE2FF67"/>
    <w:rsid w:val="7F270A11"/>
    <w:rsid w:val="7F65A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5B1287"/>
  <w15:chartTrackingRefBased/>
  <w15:docId w15:val="{FFF66765-7697-42DC-8617-96D9C7F2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35"/>
    <w:rPr>
      <w:rFonts w:ascii="AGaramond" w:eastAsia="Batang" w:hAnsi="AGaramond"/>
      <w:sz w:val="22"/>
      <w:szCs w:val="22"/>
      <w:lang w:eastAsia="ko-KR"/>
    </w:rPr>
  </w:style>
  <w:style w:type="paragraph" w:styleId="Heading1">
    <w:name w:val="heading 1"/>
    <w:basedOn w:val="PQMNormal"/>
    <w:next w:val="BodyText"/>
    <w:link w:val="Heading1Char"/>
    <w:qFormat/>
    <w:rsid w:val="00AA0C35"/>
    <w:pPr>
      <w:keepNext/>
      <w:numPr>
        <w:numId w:val="20"/>
      </w:numPr>
      <w:spacing w:before="365"/>
      <w:outlineLvl w:val="0"/>
    </w:pPr>
    <w:rPr>
      <w:rFonts w:ascii="Arial" w:hAnsi="Arial" w:cs="Arial Unicode MS"/>
      <w:b/>
      <w:bCs/>
      <w:color w:val="003399"/>
      <w:kern w:val="22"/>
      <w:lang w:val="x-none" w:bidi="ml-IN"/>
    </w:rPr>
  </w:style>
  <w:style w:type="paragraph" w:styleId="Heading2">
    <w:name w:val="heading 2"/>
    <w:basedOn w:val="Heading1"/>
    <w:next w:val="BodyText"/>
    <w:qFormat/>
    <w:rsid w:val="00AA0C35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qFormat/>
    <w:rsid w:val="00AA0C35"/>
    <w:pPr>
      <w:numPr>
        <w:ilvl w:val="2"/>
      </w:numPr>
      <w:outlineLvl w:val="2"/>
    </w:pPr>
    <w:rPr>
      <w:bCs w:val="0"/>
      <w:szCs w:val="26"/>
    </w:rPr>
  </w:style>
  <w:style w:type="paragraph" w:styleId="Heading4">
    <w:name w:val="heading 4"/>
    <w:basedOn w:val="Heading3"/>
    <w:next w:val="BodyText"/>
    <w:autoRedefine/>
    <w:qFormat/>
    <w:rsid w:val="00AA0C35"/>
    <w:pPr>
      <w:numPr>
        <w:ilvl w:val="3"/>
      </w:numPr>
      <w:outlineLvl w:val="3"/>
    </w:pPr>
    <w:rPr>
      <w:bCs/>
      <w:szCs w:val="22"/>
    </w:rPr>
  </w:style>
  <w:style w:type="paragraph" w:styleId="Heading5">
    <w:name w:val="heading 5"/>
    <w:basedOn w:val="Heading1"/>
    <w:next w:val="BodyText"/>
    <w:qFormat/>
    <w:rsid w:val="00AA0C35"/>
    <w:pPr>
      <w:numPr>
        <w:numId w:val="0"/>
      </w:numPr>
      <w:spacing w:before="240" w:after="60"/>
      <w:outlineLvl w:val="4"/>
    </w:pPr>
    <w:rPr>
      <w:bCs w:val="0"/>
      <w:iCs/>
    </w:rPr>
  </w:style>
  <w:style w:type="paragraph" w:styleId="Heading6">
    <w:name w:val="heading 6"/>
    <w:basedOn w:val="Heading5"/>
    <w:next w:val="BodyText"/>
    <w:qFormat/>
    <w:rsid w:val="00AA0C35"/>
    <w:pPr>
      <w:outlineLvl w:val="5"/>
    </w:pPr>
    <w:rPr>
      <w:bCs/>
      <w:i/>
    </w:rPr>
  </w:style>
  <w:style w:type="paragraph" w:styleId="Heading7">
    <w:name w:val="heading 7"/>
    <w:basedOn w:val="BodyText"/>
    <w:next w:val="BodyText"/>
    <w:qFormat/>
    <w:rsid w:val="006251F3"/>
    <w:pPr>
      <w:jc w:val="center"/>
      <w:outlineLvl w:val="6"/>
    </w:pPr>
    <w:rPr>
      <w:rFonts w:ascii="Arial" w:hAnsi="Arial"/>
      <w:sz w:val="32"/>
      <w:szCs w:val="32"/>
    </w:rPr>
  </w:style>
  <w:style w:type="paragraph" w:styleId="Heading8">
    <w:name w:val="heading 8"/>
    <w:basedOn w:val="Normal"/>
    <w:next w:val="Normal"/>
    <w:qFormat/>
    <w:rsid w:val="00AA0C35"/>
    <w:pPr>
      <w:keepNext/>
      <w:numPr>
        <w:ilvl w:val="7"/>
        <w:numId w:val="21"/>
      </w:numPr>
      <w:jc w:val="center"/>
      <w:outlineLvl w:val="7"/>
    </w:pPr>
    <w:rPr>
      <w:rFonts w:ascii="Book Antiqua" w:hAnsi="Book Antiqua"/>
      <w:b/>
      <w:snapToGrid w:val="0"/>
      <w:color w:val="000000"/>
      <w:sz w:val="24"/>
      <w:lang w:eastAsia="en-US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rFonts w:ascii="Frutiger 55 Roman" w:hAnsi="Frutiger 55 Roman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pPr>
      <w:spacing w:before="120"/>
      <w:jc w:val="both"/>
    </w:pPr>
    <w:rPr>
      <w:rFonts w:ascii="Book Antiqua" w:hAnsi="Book Antiqua"/>
      <w:lang w:val="en-GB" w:eastAsia="de-CH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Bullet">
    <w:name w:val="Bullet"/>
    <w:basedOn w:val="PQMNormal"/>
    <w:next w:val="BodyText"/>
    <w:rsid w:val="00D66695"/>
    <w:pPr>
      <w:numPr>
        <w:numId w:val="4"/>
      </w:numPr>
      <w:ind w:left="720" w:right="567"/>
    </w:pPr>
  </w:style>
  <w:style w:type="paragraph" w:customStyle="1" w:styleId="SubHeading">
    <w:name w:val="Sub Heading"/>
    <w:basedOn w:val="Heading3"/>
    <w:rPr>
      <w:rFonts w:ascii="Garamond" w:hAnsi="Garamond"/>
      <w:b w:val="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Frutiger 47LightCn" w:hAnsi="Frutiger 47LightCn"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pPr>
      <w:numPr>
        <w:numId w:val="17"/>
      </w:numPr>
      <w:spacing w:before="120" w:after="120"/>
      <w:jc w:val="both"/>
    </w:pPr>
    <w:rPr>
      <w:rFonts w:ascii="Century Gothic" w:hAnsi="Century Gothic"/>
      <w:sz w:val="18"/>
    </w:rPr>
  </w:style>
  <w:style w:type="paragraph" w:customStyle="1" w:styleId="RiskList">
    <w:name w:val="Risk List"/>
    <w:pPr>
      <w:numPr>
        <w:numId w:val="16"/>
      </w:numPr>
      <w:spacing w:before="120"/>
      <w:jc w:val="both"/>
    </w:pPr>
    <w:rPr>
      <w:rFonts w:ascii="Book Antiqua" w:hAnsi="Book Antiqua"/>
      <w:smallCaps/>
      <w:lang w:val="en-GB" w:eastAsia="de-CH"/>
    </w:rPr>
  </w:style>
  <w:style w:type="paragraph" w:styleId="TOC1">
    <w:name w:val="toc 1"/>
    <w:basedOn w:val="PQMNormal"/>
    <w:next w:val="BodyText"/>
    <w:autoRedefine/>
    <w:uiPriority w:val="39"/>
    <w:rsid w:val="00AA0C35"/>
    <w:pPr>
      <w:tabs>
        <w:tab w:val="left" w:pos="567"/>
        <w:tab w:val="right" w:leader="dot" w:pos="9072"/>
      </w:tabs>
      <w:spacing w:before="120"/>
    </w:pPr>
    <w:rPr>
      <w:rFonts w:ascii="Times New Roman" w:hAnsi="Times New Roman"/>
      <w:b/>
    </w:rPr>
  </w:style>
  <w:style w:type="paragraph" w:styleId="TOC2">
    <w:name w:val="toc 2"/>
    <w:basedOn w:val="PQMNormal"/>
    <w:next w:val="BodyText"/>
    <w:autoRedefine/>
    <w:uiPriority w:val="39"/>
    <w:rsid w:val="00AA0C35"/>
    <w:pPr>
      <w:tabs>
        <w:tab w:val="left" w:pos="1134"/>
        <w:tab w:val="right" w:leader="dot" w:pos="9072"/>
      </w:tabs>
      <w:spacing w:before="120"/>
      <w:ind w:left="221"/>
    </w:pPr>
    <w:rPr>
      <w:rFonts w:ascii="Times New Roman" w:hAnsi="Times New Roman"/>
    </w:rPr>
  </w:style>
  <w:style w:type="paragraph" w:styleId="TOC3">
    <w:name w:val="toc 3"/>
    <w:basedOn w:val="PQMNormal"/>
    <w:next w:val="BodyText"/>
    <w:autoRedefine/>
    <w:semiHidden/>
    <w:rsid w:val="00AA0C35"/>
    <w:pPr>
      <w:tabs>
        <w:tab w:val="left" w:pos="1134"/>
        <w:tab w:val="right" w:leader="dot" w:pos="9072"/>
      </w:tabs>
      <w:spacing w:before="120"/>
      <w:ind w:left="442"/>
    </w:pPr>
    <w:rPr>
      <w:rFonts w:ascii="Times New Roman" w:hAnsi="Times New Roman"/>
    </w:rPr>
  </w:style>
  <w:style w:type="paragraph" w:styleId="TableofFigures">
    <w:name w:val="table of figures"/>
    <w:basedOn w:val="PQMNormal"/>
    <w:next w:val="Normal"/>
    <w:autoRedefine/>
    <w:semiHidden/>
    <w:rsid w:val="004F4EF6"/>
    <w:pPr>
      <w:spacing w:before="120"/>
      <w:ind w:left="403" w:hanging="403"/>
    </w:pPr>
    <w:rPr>
      <w:smallCaps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n-GB" w:eastAsia="en-US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n-GB" w:eastAsia="en-US"/>
    </w:rPr>
  </w:style>
  <w:style w:type="character" w:customStyle="1" w:styleId="Sample">
    <w:name w:val="Sample"/>
    <w:rPr>
      <w:rFonts w:ascii="Courier New" w:hAnsi="Courier New"/>
    </w:rPr>
  </w:style>
  <w:style w:type="character" w:customStyle="1" w:styleId="HTMLMarkup">
    <w:name w:val="HTML Markup"/>
    <w:rPr>
      <w:vanish/>
      <w:color w:val="FF0000"/>
    </w:rPr>
  </w:style>
  <w:style w:type="paragraph" w:customStyle="1" w:styleId="TableBullet">
    <w:name w:val="Table Bullet"/>
    <w:basedOn w:val="Normal"/>
    <w:pPr>
      <w:numPr>
        <w:numId w:val="3"/>
      </w:numPr>
    </w:pPr>
  </w:style>
  <w:style w:type="paragraph" w:customStyle="1" w:styleId="rightmain">
    <w:name w:val="right main"/>
    <w:basedOn w:val="MainText"/>
    <w:pPr>
      <w:ind w:left="6804"/>
    </w:pPr>
  </w:style>
  <w:style w:type="character" w:styleId="Strong">
    <w:name w:val="Strong"/>
    <w:qFormat/>
    <w:rPr>
      <w:b/>
    </w:rPr>
  </w:style>
  <w:style w:type="paragraph" w:customStyle="1" w:styleId="Tabletext">
    <w:name w:val="Table text"/>
    <w:basedOn w:val="PQMNormal"/>
    <w:next w:val="BodyText"/>
    <w:rsid w:val="00AA0C35"/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pPr>
      <w:ind w:left="720" w:hanging="720"/>
      <w:jc w:val="both"/>
      <w:outlineLvl w:val="0"/>
    </w:pPr>
    <w:rPr>
      <w:rFonts w:ascii="Frutiger 47LightCn" w:hAnsi="Frutiger 47LightCn" w:cs="Arial Unicode MS"/>
      <w:i/>
      <w:sz w:val="18"/>
      <w:lang w:val="x-none" w:bidi="ml-IN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tyle1">
    <w:name w:val="Style1"/>
    <w:pPr>
      <w:spacing w:before="120"/>
      <w:jc w:val="both"/>
    </w:pPr>
    <w:rPr>
      <w:rFonts w:ascii="AGaramond" w:hAnsi="AGaramond"/>
      <w:sz w:val="22"/>
      <w:lang w:val="en-GB" w:eastAsia="de-CH"/>
    </w:rPr>
  </w:style>
  <w:style w:type="paragraph" w:styleId="TOC4">
    <w:name w:val="toc 4"/>
    <w:basedOn w:val="PQMNormal"/>
    <w:next w:val="BodyText"/>
    <w:autoRedefine/>
    <w:semiHidden/>
    <w:rsid w:val="00AA0C35"/>
    <w:pPr>
      <w:tabs>
        <w:tab w:val="left" w:pos="1134"/>
        <w:tab w:val="right" w:leader="dot" w:pos="9072"/>
      </w:tabs>
      <w:spacing w:before="120"/>
      <w:ind w:left="658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character" w:customStyle="1" w:styleId="BodyTextIndentChar">
    <w:name w:val="Body Text Indent Char"/>
    <w:link w:val="BodyTextIndent"/>
    <w:rsid w:val="00AA0C35"/>
    <w:rPr>
      <w:rFonts w:ascii="AGaramond" w:eastAsia="Batang" w:hAnsi="AGaramond"/>
      <w:sz w:val="22"/>
      <w:szCs w:val="22"/>
      <w:lang w:val="en-US" w:eastAsia="ko-KR" w:bidi="ar-SA"/>
    </w:rPr>
  </w:style>
  <w:style w:type="paragraph" w:customStyle="1" w:styleId="TEXT1">
    <w:name w:val="TEXT1"/>
    <w:basedOn w:val="Normal"/>
    <w:pPr>
      <w:jc w:val="both"/>
    </w:pPr>
    <w:rPr>
      <w:rFonts w:ascii="Garamond" w:hAnsi="Garamond"/>
    </w:rPr>
  </w:style>
  <w:style w:type="paragraph" w:styleId="ListBullet">
    <w:name w:val="List Bullet"/>
    <w:basedOn w:val="Normal"/>
    <w:rsid w:val="00AA0C35"/>
    <w:pPr>
      <w:numPr>
        <w:numId w:val="22"/>
      </w:numPr>
    </w:pPr>
  </w:style>
  <w:style w:type="paragraph" w:customStyle="1" w:styleId="guidance">
    <w:name w:val="guidance"/>
    <w:basedOn w:val="Normal"/>
    <w:pPr>
      <w:spacing w:after="215"/>
    </w:pPr>
    <w:rPr>
      <w:rFonts w:ascii="Arial" w:hAnsi="Arial"/>
      <w:i/>
      <w:color w:val="0000FF"/>
    </w:rPr>
  </w:style>
  <w:style w:type="paragraph" w:styleId="ListBullet2">
    <w:name w:val="List Bullet 2"/>
    <w:basedOn w:val="Normal"/>
    <w:rsid w:val="00AA0C35"/>
    <w:pPr>
      <w:numPr>
        <w:numId w:val="23"/>
      </w:numPr>
    </w:pPr>
  </w:style>
  <w:style w:type="paragraph" w:styleId="ListBullet3">
    <w:name w:val="List Bullet 3"/>
    <w:basedOn w:val="Normal"/>
    <w:autoRedefine/>
    <w:pPr>
      <w:numPr>
        <w:numId w:val="5"/>
      </w:numPr>
      <w:spacing w:after="120"/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6"/>
      </w:numPr>
      <w:spacing w:after="120"/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7"/>
      </w:numPr>
      <w:spacing w:after="120"/>
    </w:pPr>
    <w:rPr>
      <w:rFonts w:ascii="Arial" w:hAnsi="Arial"/>
    </w:rPr>
  </w:style>
  <w:style w:type="paragraph" w:styleId="ListNumber">
    <w:name w:val="List Number"/>
    <w:basedOn w:val="Normal"/>
    <w:pPr>
      <w:numPr>
        <w:numId w:val="8"/>
      </w:numPr>
      <w:spacing w:after="120"/>
    </w:pPr>
    <w:rPr>
      <w:rFonts w:ascii="Arial" w:hAnsi="Arial"/>
    </w:rPr>
  </w:style>
  <w:style w:type="paragraph" w:styleId="ListNumber2">
    <w:name w:val="List Number 2"/>
    <w:basedOn w:val="Normal"/>
    <w:pPr>
      <w:numPr>
        <w:numId w:val="9"/>
      </w:numPr>
      <w:spacing w:after="120"/>
    </w:pPr>
    <w:rPr>
      <w:rFonts w:ascii="Arial" w:hAnsi="Arial"/>
    </w:rPr>
  </w:style>
  <w:style w:type="paragraph" w:styleId="ListNumber3">
    <w:name w:val="List Number 3"/>
    <w:basedOn w:val="Normal"/>
    <w:pPr>
      <w:numPr>
        <w:numId w:val="10"/>
      </w:numPr>
      <w:spacing w:after="120"/>
    </w:pPr>
    <w:rPr>
      <w:rFonts w:ascii="Arial" w:hAnsi="Arial"/>
    </w:rPr>
  </w:style>
  <w:style w:type="paragraph" w:styleId="ListNumber4">
    <w:name w:val="List Number 4"/>
    <w:basedOn w:val="Normal"/>
    <w:pPr>
      <w:numPr>
        <w:numId w:val="11"/>
      </w:numPr>
      <w:spacing w:after="120"/>
    </w:pPr>
    <w:rPr>
      <w:rFonts w:ascii="Arial" w:hAnsi="Arial"/>
    </w:rPr>
  </w:style>
  <w:style w:type="paragraph" w:styleId="ListNumber5">
    <w:name w:val="List Number 5"/>
    <w:basedOn w:val="Normal"/>
    <w:pPr>
      <w:numPr>
        <w:numId w:val="12"/>
      </w:numPr>
      <w:spacing w:after="120"/>
    </w:pPr>
    <w:rPr>
      <w:rFonts w:ascii="Arial" w:hAnsi="Arial"/>
    </w:rPr>
  </w:style>
  <w:style w:type="paragraph" w:customStyle="1" w:styleId="DefaultText">
    <w:name w:val="Default Text"/>
    <w:basedOn w:val="Normal"/>
    <w:pPr>
      <w:spacing w:before="72"/>
      <w:jc w:val="both"/>
    </w:pPr>
    <w:rPr>
      <w:rFonts w:ascii="Times New Roman" w:hAnsi="Times New Roman"/>
      <w:snapToGrid w:val="0"/>
    </w:rPr>
  </w:style>
  <w:style w:type="paragraph" w:customStyle="1" w:styleId="SubFooter">
    <w:name w:val="SubFooter"/>
    <w:basedOn w:val="Footer"/>
    <w:pPr>
      <w:tabs>
        <w:tab w:val="clear" w:pos="4153"/>
        <w:tab w:val="clear" w:pos="8306"/>
        <w:tab w:val="left" w:pos="1418"/>
        <w:tab w:val="left" w:pos="3969"/>
        <w:tab w:val="left" w:pos="5103"/>
        <w:tab w:val="left" w:pos="7371"/>
        <w:tab w:val="left" w:pos="8505"/>
      </w:tabs>
    </w:pPr>
    <w:rPr>
      <w:rFonts w:ascii="Arial" w:hAnsi="Arial"/>
      <w:sz w:val="12"/>
    </w:rPr>
  </w:style>
  <w:style w:type="paragraph" w:customStyle="1" w:styleId="tablenotes">
    <w:name w:val="table notes"/>
    <w:basedOn w:val="Normal"/>
    <w:pPr>
      <w:ind w:left="72"/>
    </w:pPr>
    <w:rPr>
      <w:rFonts w:ascii="Times New Roman" w:hAnsi="Times New Roman"/>
      <w:i/>
      <w:color w:val="0000FF"/>
    </w:rPr>
  </w:style>
  <w:style w:type="paragraph" w:customStyle="1" w:styleId="ArchitecturePrinciple">
    <w:name w:val="Architecture Principle"/>
    <w:basedOn w:val="Normal"/>
    <w:pPr>
      <w:keepNext/>
      <w:keepLines/>
      <w:numPr>
        <w:numId w:val="13"/>
      </w:numPr>
      <w:spacing w:before="20" w:after="20"/>
    </w:pPr>
    <w:rPr>
      <w:rFonts w:ascii="Arial" w:hAnsi="Arial"/>
      <w:b/>
      <w:i/>
      <w:snapToGrid w:val="0"/>
      <w:color w:val="000000"/>
      <w:sz w:val="24"/>
      <w:lang w:val="en-AU"/>
    </w:rPr>
  </w:style>
  <w:style w:type="paragraph" w:customStyle="1" w:styleId="TEXT11">
    <w:name w:val="TEXT1.1"/>
    <w:basedOn w:val="Normal"/>
    <w:pPr>
      <w:numPr>
        <w:numId w:val="14"/>
      </w:numPr>
    </w:pPr>
  </w:style>
  <w:style w:type="paragraph" w:customStyle="1" w:styleId="abulletbad">
    <w:name w:val="a bullet bad"/>
    <w:pPr>
      <w:numPr>
        <w:numId w:val="18"/>
      </w:numPr>
      <w:spacing w:before="120"/>
      <w:jc w:val="both"/>
    </w:pPr>
    <w:rPr>
      <w:rFonts w:ascii="Book Antiqua" w:hAnsi="Book Antiqua"/>
      <w:lang w:val="en-GB" w:eastAsia="de-CH"/>
    </w:rPr>
  </w:style>
  <w:style w:type="paragraph" w:customStyle="1" w:styleId="Risk">
    <w:name w:val="Risk"/>
    <w:pPr>
      <w:numPr>
        <w:numId w:val="15"/>
      </w:numPr>
      <w:spacing w:before="120"/>
      <w:jc w:val="both"/>
    </w:pPr>
    <w:rPr>
      <w:rFonts w:ascii="Book Antiqua" w:hAnsi="Book Antiqua"/>
      <w:noProof/>
      <w:lang w:val="de-CH" w:eastAsia="de-CH"/>
    </w:rPr>
  </w:style>
  <w:style w:type="paragraph" w:customStyle="1" w:styleId="BulletsL1">
    <w:name w:val="Bullets L1"/>
    <w:basedOn w:val="PQMNormal"/>
    <w:rsid w:val="00D66695"/>
    <w:pPr>
      <w:tabs>
        <w:tab w:val="left" w:pos="369"/>
      </w:tabs>
      <w:spacing w:before="60" w:after="60"/>
      <w:ind w:left="927" w:hanging="360"/>
    </w:pPr>
  </w:style>
  <w:style w:type="paragraph" w:customStyle="1" w:styleId="BulletsL2">
    <w:name w:val="Bullets L2"/>
    <w:rsid w:val="00EA1531"/>
    <w:pPr>
      <w:tabs>
        <w:tab w:val="num" w:pos="360"/>
      </w:tabs>
      <w:ind w:left="720" w:hanging="360"/>
    </w:pPr>
    <w:rPr>
      <w:rFonts w:ascii="Arial" w:hAnsi="Arial"/>
      <w:noProof/>
      <w:lang w:val="de-CH" w:eastAsia="de-CH"/>
    </w:rPr>
  </w:style>
  <w:style w:type="paragraph" w:customStyle="1" w:styleId="WPDL1">
    <w:name w:val="WPD L1"/>
    <w:basedOn w:val="Normal"/>
    <w:next w:val="Normal"/>
    <w:rsid w:val="00EA1531"/>
    <w:pPr>
      <w:pBdr>
        <w:top w:val="single" w:sz="4" w:space="1" w:color="auto"/>
      </w:pBdr>
      <w:tabs>
        <w:tab w:val="num" w:pos="432"/>
      </w:tabs>
      <w:spacing w:before="240" w:after="120"/>
      <w:ind w:left="432" w:hanging="432"/>
    </w:pPr>
    <w:rPr>
      <w:rFonts w:ascii="Arial" w:hAnsi="Arial"/>
      <w:b/>
      <w:sz w:val="28"/>
    </w:rPr>
  </w:style>
  <w:style w:type="paragraph" w:customStyle="1" w:styleId="WPDL2">
    <w:name w:val="WPD L2"/>
    <w:basedOn w:val="WPDL1"/>
    <w:next w:val="Normal"/>
    <w:rsid w:val="00EA1531"/>
    <w:pPr>
      <w:pBdr>
        <w:top w:val="none" w:sz="0" w:space="0" w:color="auto"/>
      </w:pBdr>
      <w:tabs>
        <w:tab w:val="clear" w:pos="432"/>
        <w:tab w:val="num" w:pos="360"/>
      </w:tabs>
      <w:ind w:left="360" w:hanging="360"/>
    </w:pPr>
    <w:rPr>
      <w:sz w:val="24"/>
    </w:rPr>
  </w:style>
  <w:style w:type="paragraph" w:customStyle="1" w:styleId="NumberList">
    <w:name w:val="Number List"/>
    <w:pPr>
      <w:numPr>
        <w:numId w:val="19"/>
      </w:numPr>
      <w:spacing w:before="60" w:after="60"/>
    </w:pPr>
    <w:rPr>
      <w:rFonts w:ascii="Arial" w:hAnsi="Arial"/>
      <w:noProof/>
      <w:lang w:val="de-CH" w:eastAsia="de-CH"/>
    </w:rPr>
  </w:style>
  <w:style w:type="character" w:styleId="Hyperlink">
    <w:name w:val="Hyperlink"/>
    <w:uiPriority w:val="99"/>
    <w:rsid w:val="00AA0C35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PQMNormal"/>
    <w:link w:val="BodyTextChar"/>
    <w:rsid w:val="00AA0C35"/>
    <w:pPr>
      <w:spacing w:after="125" w:line="250" w:lineRule="atLeast"/>
    </w:pPr>
    <w:rPr>
      <w:rFonts w:ascii="Times New Roman" w:hAnsi="Times New Roman" w:cs="Arial Unicode MS"/>
      <w:lang w:val="x-none" w:bidi="ml-IN"/>
    </w:rPr>
  </w:style>
  <w:style w:type="paragraph" w:styleId="BodyTextIndent">
    <w:name w:val="Body Text Indent"/>
    <w:basedOn w:val="Normal"/>
    <w:link w:val="BodyTextIndentChar"/>
    <w:rsid w:val="00AA0C35"/>
    <w:pPr>
      <w:spacing w:after="120"/>
      <w:ind w:left="283"/>
    </w:pPr>
  </w:style>
  <w:style w:type="table" w:styleId="TableClassic1">
    <w:name w:val="Table Classic 1"/>
    <w:basedOn w:val="TableNormal"/>
    <w:rsid w:val="002B060C"/>
    <w:rPr>
      <w:sz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structions">
    <w:name w:val="Instructions"/>
    <w:basedOn w:val="Normal"/>
    <w:rsid w:val="00596F31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80"/>
    </w:pPr>
    <w:rPr>
      <w:rFonts w:ascii="Arial" w:hAnsi="Arial"/>
      <w:color w:val="FF0000"/>
      <w:lang w:eastAsia="en-US"/>
    </w:rPr>
  </w:style>
  <w:style w:type="paragraph" w:customStyle="1" w:styleId="instruction">
    <w:name w:val="instruction"/>
    <w:basedOn w:val="BodyText"/>
    <w:next w:val="BodyText"/>
    <w:link w:val="instructionChar"/>
    <w:rsid w:val="00AA0C35"/>
    <w:pPr>
      <w:spacing w:after="0" w:line="240" w:lineRule="exact"/>
    </w:pPr>
    <w:rPr>
      <w:rFonts w:ascii="AGaramond" w:hAnsi="AGaramond" w:cs="Times New Roman"/>
      <w:i/>
      <w:color w:val="000000"/>
      <w:lang w:val="en-US" w:eastAsia="en-US" w:bidi="ar-SA"/>
    </w:rPr>
  </w:style>
  <w:style w:type="paragraph" w:customStyle="1" w:styleId="reqidebene3">
    <w:name w:val="reqid_ebene3"/>
    <w:basedOn w:val="Heading3"/>
    <w:rsid w:val="00EA1531"/>
    <w:pPr>
      <w:numPr>
        <w:ilvl w:val="0"/>
        <w:numId w:val="0"/>
      </w:numPr>
      <w:tabs>
        <w:tab w:val="num" w:pos="360"/>
      </w:tabs>
      <w:spacing w:before="0"/>
    </w:pPr>
    <w:rPr>
      <w:rFonts w:ascii="Times New Roman" w:hAnsi="Times New Roman"/>
      <w:kern w:val="0"/>
      <w:sz w:val="20"/>
      <w:lang w:val="en-US" w:eastAsia="en-US"/>
    </w:rPr>
  </w:style>
  <w:style w:type="table" w:styleId="TableGrid">
    <w:name w:val="Table Grid"/>
    <w:basedOn w:val="TableNormal"/>
    <w:rsid w:val="00107833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@Code"/>
    <w:basedOn w:val="Normal"/>
    <w:rsid w:val="00BC6BF5"/>
    <w:rPr>
      <w:rFonts w:ascii="Monaco" w:hAnsi="Monaco"/>
      <w:noProof/>
      <w:lang w:eastAsia="en-US"/>
    </w:rPr>
  </w:style>
  <w:style w:type="paragraph" w:customStyle="1" w:styleId="instructions0">
    <w:name w:val="instructions"/>
    <w:basedOn w:val="Heading5"/>
    <w:rsid w:val="00203472"/>
    <w:pPr>
      <w:spacing w:before="0" w:after="0"/>
      <w:ind w:left="540" w:right="360" w:hanging="180"/>
    </w:pPr>
    <w:rPr>
      <w:rFonts w:ascii="Times New Roman" w:hAnsi="Times New Roman"/>
      <w:b w:val="0"/>
      <w:i/>
      <w:color w:val="000080"/>
      <w:sz w:val="20"/>
      <w:lang w:eastAsia="en-US"/>
    </w:rPr>
  </w:style>
  <w:style w:type="paragraph" w:styleId="NormalWeb">
    <w:name w:val="Normal (Web)"/>
    <w:basedOn w:val="Normal"/>
    <w:uiPriority w:val="99"/>
    <w:rsid w:val="00335E5F"/>
    <w:rPr>
      <w:rFonts w:ascii="Times New Roman" w:hAnsi="Times New Roman"/>
      <w:sz w:val="24"/>
      <w:szCs w:val="24"/>
      <w:lang w:val="de-CH"/>
    </w:rPr>
  </w:style>
  <w:style w:type="paragraph" w:styleId="BlockText">
    <w:name w:val="Block Text"/>
    <w:basedOn w:val="Normal"/>
    <w:rsid w:val="00AA0C35"/>
    <w:pPr>
      <w:spacing w:after="120"/>
      <w:ind w:left="1440" w:right="1440"/>
    </w:pPr>
  </w:style>
  <w:style w:type="paragraph" w:customStyle="1" w:styleId="template">
    <w:name w:val="template"/>
    <w:basedOn w:val="Normal"/>
    <w:rsid w:val="003124C8"/>
    <w:pPr>
      <w:spacing w:line="240" w:lineRule="exact"/>
    </w:pPr>
    <w:rPr>
      <w:rFonts w:ascii="Arial" w:hAnsi="Arial"/>
      <w:i/>
      <w:lang w:eastAsia="en-US"/>
    </w:rPr>
  </w:style>
  <w:style w:type="paragraph" w:customStyle="1" w:styleId="TableHeading">
    <w:name w:val="Table Heading"/>
    <w:basedOn w:val="PQMNormal"/>
    <w:next w:val="BodyText"/>
    <w:rsid w:val="00AA0C35"/>
    <w:rPr>
      <w:rFonts w:ascii="Times New Roman" w:hAnsi="Times New Roman"/>
      <w:b/>
      <w:color w:val="0000FF"/>
      <w:szCs w:val="18"/>
    </w:rPr>
  </w:style>
  <w:style w:type="paragraph" w:customStyle="1" w:styleId="PQMNormal">
    <w:name w:val="PQM_Normal"/>
    <w:link w:val="PQMNormalChar"/>
    <w:rsid w:val="00AA0C35"/>
    <w:rPr>
      <w:rFonts w:ascii="AGaramond" w:eastAsia="Batang" w:hAnsi="AGaramond"/>
      <w:sz w:val="22"/>
      <w:szCs w:val="22"/>
      <w:lang w:eastAsia="ko-KR"/>
    </w:rPr>
  </w:style>
  <w:style w:type="paragraph" w:styleId="Title">
    <w:name w:val="Title"/>
    <w:basedOn w:val="PQMNormal"/>
    <w:next w:val="BodyText"/>
    <w:qFormat/>
    <w:rsid w:val="00AA0C35"/>
    <w:pPr>
      <w:keepNext/>
      <w:spacing w:after="480"/>
      <w:jc w:val="center"/>
    </w:pPr>
    <w:rPr>
      <w:rFonts w:ascii="Arial" w:hAnsi="Arial" w:cs="Arial"/>
      <w:b/>
      <w:bCs/>
      <w:color w:val="003399"/>
      <w:kern w:val="40"/>
      <w:sz w:val="44"/>
      <w:szCs w:val="40"/>
    </w:rPr>
  </w:style>
  <w:style w:type="table" w:styleId="TableTheme">
    <w:name w:val="Table Theme"/>
    <w:basedOn w:val="TableNormal"/>
    <w:rsid w:val="00EA1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ArticleSection">
    <w:name w:val="Outline List 3"/>
    <w:basedOn w:val="NoList"/>
    <w:rsid w:val="00EA1531"/>
  </w:style>
  <w:style w:type="character" w:customStyle="1" w:styleId="PQMNormalChar">
    <w:name w:val="PQM_Normal Char"/>
    <w:link w:val="PQMNormal"/>
    <w:rsid w:val="00AA0C35"/>
    <w:rPr>
      <w:rFonts w:ascii="AGaramond" w:eastAsia="Batang" w:hAnsi="AGaramond"/>
      <w:sz w:val="22"/>
      <w:szCs w:val="22"/>
      <w:lang w:val="en-US" w:eastAsia="ko-KR" w:bidi="ar-SA"/>
    </w:rPr>
  </w:style>
  <w:style w:type="character" w:customStyle="1" w:styleId="Heading1Char">
    <w:name w:val="Heading 1 Char"/>
    <w:link w:val="Heading1"/>
    <w:rsid w:val="00AA0C35"/>
    <w:rPr>
      <w:rFonts w:ascii="Arial" w:eastAsia="Batang" w:hAnsi="Arial" w:cs="Arial Unicode MS"/>
      <w:b/>
      <w:bCs/>
      <w:color w:val="003399"/>
      <w:kern w:val="22"/>
      <w:sz w:val="22"/>
      <w:szCs w:val="22"/>
      <w:lang w:val="x-none" w:eastAsia="ko-KR" w:bidi="ml-IN"/>
    </w:rPr>
  </w:style>
  <w:style w:type="character" w:customStyle="1" w:styleId="instructionChar">
    <w:name w:val="instruction Char"/>
    <w:link w:val="instruction"/>
    <w:rsid w:val="00AA0C35"/>
    <w:rPr>
      <w:rFonts w:ascii="AGaramond" w:eastAsia="Batang" w:hAnsi="AGaramond"/>
      <w:i/>
      <w:color w:val="000000"/>
      <w:sz w:val="22"/>
      <w:szCs w:val="22"/>
      <w:lang w:val="en-US" w:eastAsia="en-US" w:bidi="ar-SA"/>
    </w:rPr>
  </w:style>
  <w:style w:type="paragraph" w:customStyle="1" w:styleId="StyleBodyText16ptCentered">
    <w:name w:val="Style Body Text + 16 pt Centered"/>
    <w:basedOn w:val="BodyText"/>
    <w:rsid w:val="009F10D4"/>
    <w:rPr>
      <w:rFonts w:eastAsia="Times New Roman"/>
      <w:sz w:val="32"/>
      <w:szCs w:val="20"/>
    </w:rPr>
  </w:style>
  <w:style w:type="paragraph" w:styleId="BalloonText">
    <w:name w:val="Balloon Text"/>
    <w:basedOn w:val="Normal"/>
    <w:semiHidden/>
    <w:rsid w:val="0080716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41EB3"/>
    <w:rPr>
      <w:sz w:val="16"/>
      <w:szCs w:val="16"/>
    </w:rPr>
  </w:style>
  <w:style w:type="paragraph" w:styleId="CommentText">
    <w:name w:val="annotation text"/>
    <w:basedOn w:val="Normal"/>
    <w:semiHidden/>
    <w:rsid w:val="00441EB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1EB3"/>
    <w:rPr>
      <w:b/>
      <w:bCs/>
    </w:rPr>
  </w:style>
  <w:style w:type="character" w:customStyle="1" w:styleId="left">
    <w:name w:val="left"/>
    <w:basedOn w:val="DefaultParagraphFont"/>
    <w:rsid w:val="00870900"/>
  </w:style>
  <w:style w:type="paragraph" w:styleId="ListParagraph">
    <w:name w:val="List Paragraph"/>
    <w:basedOn w:val="Normal"/>
    <w:uiPriority w:val="34"/>
    <w:qFormat/>
    <w:rsid w:val="007F6C23"/>
    <w:pPr>
      <w:ind w:left="720"/>
      <w:contextualSpacing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FootnoteTextChar">
    <w:name w:val="Footnote Text Char"/>
    <w:link w:val="FootnoteText"/>
    <w:rsid w:val="00CA33CF"/>
    <w:rPr>
      <w:rFonts w:ascii="Frutiger 47LightCn" w:eastAsia="Batang" w:hAnsi="Frutiger 47LightCn"/>
      <w:i/>
      <w:sz w:val="18"/>
      <w:szCs w:val="22"/>
      <w:lang w:eastAsia="ko-KR"/>
    </w:rPr>
  </w:style>
  <w:style w:type="character" w:customStyle="1" w:styleId="BodyTextChar">
    <w:name w:val="Body Text Char"/>
    <w:link w:val="BodyText"/>
    <w:rsid w:val="00501708"/>
    <w:rPr>
      <w:rFonts w:eastAsia="Batang"/>
      <w:sz w:val="22"/>
      <w:szCs w:val="22"/>
      <w:lang w:eastAsia="ko-KR"/>
    </w:rPr>
  </w:style>
  <w:style w:type="character" w:styleId="HTMLTypewriter">
    <w:name w:val="HTML Typewriter"/>
    <w:uiPriority w:val="99"/>
    <w:unhideWhenUsed/>
    <w:rsid w:val="00EA77FB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D2D76"/>
    <w:rPr>
      <w:rFonts w:ascii="Calibri" w:eastAsia="Calibri" w:hAnsi="Calibri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CD2D76"/>
    <w:rPr>
      <w:rFonts w:ascii="Calibri" w:eastAsia="Calibri" w:hAnsi="Calibri"/>
      <w:sz w:val="22"/>
      <w:szCs w:val="21"/>
    </w:rPr>
  </w:style>
  <w:style w:type="character" w:customStyle="1" w:styleId="hljs-keyword">
    <w:name w:val="hljs-keyword"/>
    <w:rsid w:val="009B2551"/>
  </w:style>
  <w:style w:type="character" w:customStyle="1" w:styleId="hljs-builtin">
    <w:name w:val="hljs-built_in"/>
    <w:rsid w:val="009B2551"/>
  </w:style>
  <w:style w:type="character" w:customStyle="1" w:styleId="hljs-comment">
    <w:name w:val="hljs-comment"/>
    <w:rsid w:val="009B2551"/>
  </w:style>
  <w:style w:type="paragraph" w:customStyle="1" w:styleId="xxmsolistparagraph">
    <w:name w:val="x_x_msolistparagraph"/>
    <w:basedOn w:val="Normal"/>
    <w:rsid w:val="001713B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xmsonormal">
    <w:name w:val="x_x_msonormal"/>
    <w:basedOn w:val="Normal"/>
    <w:rsid w:val="005840E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xxmsonormal">
    <w:name w:val="x_x_xmsonormal"/>
    <w:basedOn w:val="Normal"/>
    <w:rsid w:val="005840E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UnresolvedMention">
    <w:name w:val="Unresolved Mention"/>
    <w:uiPriority w:val="99"/>
    <w:semiHidden/>
    <w:unhideWhenUsed/>
    <w:rsid w:val="003A265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80943"/>
    <w:rPr>
      <w:color w:val="808080"/>
    </w:rPr>
  </w:style>
  <w:style w:type="paragraph" w:customStyle="1" w:styleId="paragraph">
    <w:name w:val="paragraph"/>
    <w:basedOn w:val="Normal"/>
    <w:rsid w:val="008D46E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8D46EA"/>
  </w:style>
  <w:style w:type="character" w:customStyle="1" w:styleId="eop">
    <w:name w:val="eop"/>
    <w:basedOn w:val="DefaultParagraphFont"/>
    <w:rsid w:val="008D46EA"/>
  </w:style>
  <w:style w:type="character" w:customStyle="1" w:styleId="title0">
    <w:name w:val="title"/>
    <w:basedOn w:val="DefaultParagraphFont"/>
    <w:rsid w:val="00AE5BBC"/>
  </w:style>
  <w:style w:type="character" w:customStyle="1" w:styleId="version-title">
    <w:name w:val="version-title"/>
    <w:basedOn w:val="DefaultParagraphFont"/>
    <w:rsid w:val="00AE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5004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444">
      <w:bodyDiv w:val="1"/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230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2297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858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zurichinsurancenam.sharepoint.com/:x:/r/sites/UltraModernization/_layouts/15/Doc.aspx?action=edit&amp;sourcedoc=%7Bb7da7dd9-5d44-4d2f-a150-36e429be247a%7D&amp;wdOrigin=TEAMS-ELECTRON.teamsSdk.openFilePreview&amp;wdExp=TEAMS-CONTROL&amp;web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uget.org/packages/Swashbuckle.AspNetCore.Swagger/6.5.0?_src=template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uget.org/packages/Swashbuckle.AspNetCore/6.5.0?_src=templat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Y7831\Desktop\MS%20Word\Detailed_Design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87E90E2E96BF4B934BE8A82553C743" ma:contentTypeVersion="8" ma:contentTypeDescription="Create a new document." ma:contentTypeScope="" ma:versionID="8535db1aaa7fe3815035d7f7aa81900d">
  <xsd:schema xmlns:xsd="http://www.w3.org/2001/XMLSchema" xmlns:xs="http://www.w3.org/2001/XMLSchema" xmlns:p="http://schemas.microsoft.com/office/2006/metadata/properties" xmlns:ns2="a4c8cf3c-2cb1-43bc-b69c-fc5399e5a161" xmlns:ns3="b1bca92c-c5f6-4062-83ae-01e401626e85" targetNamespace="http://schemas.microsoft.com/office/2006/metadata/properties" ma:root="true" ma:fieldsID="6ed0f98f5fb2ca35983f4108ec6a1bf0" ns2:_="" ns3:_="">
    <xsd:import namespace="a4c8cf3c-2cb1-43bc-b69c-fc5399e5a161"/>
    <xsd:import namespace="b1bca92c-c5f6-4062-83ae-01e401626e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8cf3c-2cb1-43bc-b69c-fc5399e5a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ca92c-c5f6-4062-83ae-01e401626e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02593-D97D-4E2C-B0F2-094B7E9A12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59B032-BCCF-4A20-96DA-FD6F636647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F75BB6-2294-4736-B98C-7FC8129922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D84BE6-F431-4D92-8D8C-6E5C04D71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8cf3c-2cb1-43bc-b69c-fc5399e5a161"/>
    <ds:schemaRef ds:uri="b1bca92c-c5f6-4062-83ae-01e401626e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Detailed_Design_Document</Template>
  <TotalTime>168</TotalTime>
  <Pages>11</Pages>
  <Words>810</Words>
  <Characters>6109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Document</vt:lpstr>
    </vt:vector>
  </TitlesOfParts>
  <Company>CSC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Document</dc:title>
  <dc:subject/>
  <dc:creator>Sagar Parit (Contractor)</dc:creator>
  <cp:keywords/>
  <dc:description/>
  <cp:lastModifiedBy>Parit, Sagar</cp:lastModifiedBy>
  <cp:revision>82</cp:revision>
  <cp:lastPrinted>2009-04-22T23:00:00Z</cp:lastPrinted>
  <dcterms:created xsi:type="dcterms:W3CDTF">2022-08-11T13:21:00Z</dcterms:created>
  <dcterms:modified xsi:type="dcterms:W3CDTF">2023-10-05T14:12:00Z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ID">
    <vt:lpwstr>&lt;Project ID&gt;</vt:lpwstr>
  </property>
  <property fmtid="{D5CDD505-2E9C-101B-9397-08002B2CF9AE}" pid="3" name="Project Name">
    <vt:lpwstr>&lt;Project Name&gt;</vt:lpwstr>
  </property>
  <property fmtid="{D5CDD505-2E9C-101B-9397-08002B2CF9AE}" pid="4" name="Version">
    <vt:lpwstr>&lt;Version&gt;</vt:lpwstr>
  </property>
  <property fmtid="{D5CDD505-2E9C-101B-9397-08002B2CF9AE}" pid="5" name="Date">
    <vt:lpwstr>&lt;Date&gt;</vt:lpwstr>
  </property>
  <property fmtid="{D5CDD505-2E9C-101B-9397-08002B2CF9AE}" pid="6" name="PQM Comments">
    <vt:lpwstr>Template Version: 3.0, Status: Released</vt:lpwstr>
  </property>
  <property fmtid="{D5CDD505-2E9C-101B-9397-08002B2CF9AE}" pid="7" name="SMR" linkTarget="_Hlk65160023">
    <vt:lpwstr>Case Study.Online Book Store..</vt:lpwstr>
  </property>
  <property fmtid="{D5CDD505-2E9C-101B-9397-08002B2CF9AE}" pid="8" name="SMR Descrption" linkTarget="_Hlk65160023">
    <vt:lpwstr>Case Study.Online Book Store..</vt:lpwstr>
  </property>
  <property fmtid="{D5CDD505-2E9C-101B-9397-08002B2CF9AE}" pid="9" name="ContentTypeId">
    <vt:lpwstr>0x010100F387E90E2E96BF4B934BE8A82553C743</vt:lpwstr>
  </property>
  <property fmtid="{D5CDD505-2E9C-101B-9397-08002B2CF9AE}" pid="10" name="MSIP_Label_9108d454-5c13-4905-93be-12ec8059c842_Enabled">
    <vt:lpwstr>true</vt:lpwstr>
  </property>
  <property fmtid="{D5CDD505-2E9C-101B-9397-08002B2CF9AE}" pid="11" name="MSIP_Label_9108d454-5c13-4905-93be-12ec8059c842_SetDate">
    <vt:lpwstr>2022-12-20T06:23:31Z</vt:lpwstr>
  </property>
  <property fmtid="{D5CDD505-2E9C-101B-9397-08002B2CF9AE}" pid="12" name="MSIP_Label_9108d454-5c13-4905-93be-12ec8059c842_Method">
    <vt:lpwstr>Privileged</vt:lpwstr>
  </property>
  <property fmtid="{D5CDD505-2E9C-101B-9397-08002B2CF9AE}" pid="13" name="MSIP_Label_9108d454-5c13-4905-93be-12ec8059c842_Name">
    <vt:lpwstr>9108d454-5c13-4905-93be-12ec8059c842</vt:lpwstr>
  </property>
  <property fmtid="{D5CDD505-2E9C-101B-9397-08002B2CF9AE}" pid="14" name="MSIP_Label_9108d454-5c13-4905-93be-12ec8059c842_SiteId">
    <vt:lpwstr>473672ba-cd07-4371-a2ae-788b4c61840e</vt:lpwstr>
  </property>
  <property fmtid="{D5CDD505-2E9C-101B-9397-08002B2CF9AE}" pid="15" name="MSIP_Label_9108d454-5c13-4905-93be-12ec8059c842_ActionId">
    <vt:lpwstr>f0c36b69-f8df-4c7d-a5f4-9fc7ab1a0baa</vt:lpwstr>
  </property>
  <property fmtid="{D5CDD505-2E9C-101B-9397-08002B2CF9AE}" pid="16" name="MSIP_Label_9108d454-5c13-4905-93be-12ec8059c842_ContentBits">
    <vt:lpwstr>2</vt:lpwstr>
  </property>
</Properties>
</file>

<file path=userCustomization/customUI.xml><?xml version="1.0" encoding="utf-8"?>
<mso:customUI xmlns:mso="http://schemas.microsoft.com/office/2006/01/customui">
  <mso:ribbon>
    <mso:qat>
      <mso:documentControls>
        <mso:control idQ="mso:FormControlCheckBox" visible="true"/>
      </mso:documentControls>
    </mso:qat>
  </mso:ribbon>
</mso:customUI>
</file>